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ED" w:rsidRDefault="00E664ED">
      <w:pPr>
        <w:pStyle w:val="Title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E664ED" w:rsidRDefault="00A207B8">
      <w:pPr>
        <w:pStyle w:val="Title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0033C2" w:rsidRDefault="000033C2">
      <w:pPr>
        <w:pStyle w:val="Title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LUIZ FELIPE MACHADO VOTTO</w:t>
      </w:r>
    </w:p>
    <w:p w:rsidR="00E664ED" w:rsidRDefault="00E664ED">
      <w:pPr>
        <w:pStyle w:val="Subtitle"/>
      </w:pPr>
      <w:r>
        <w:t>EPC-6</w:t>
      </w:r>
    </w:p>
    <w:p w:rsidR="00E664ED" w:rsidRDefault="00E664ED" w:rsidP="000033C2">
      <w:pPr>
        <w:pStyle w:val="BodyTextIndent2"/>
        <w:ind w:firstLine="0"/>
      </w:pPr>
    </w:p>
    <w:p w:rsidR="00E664ED" w:rsidRDefault="00E664ED">
      <w:pPr>
        <w:pStyle w:val="BodyTextIndent2"/>
      </w:pPr>
      <w:r>
        <w:t xml:space="preserve">O preço de uma determinada mercadoria disposta para ser comercializada no mercado financeiro de ações possui um histórico de variação de valor conforme mostrado na tabela apresentada no </w:t>
      </w:r>
      <w:r w:rsidR="00607B6F">
        <w:t>A</w:t>
      </w:r>
      <w:r w:rsidR="00BC266C">
        <w:t>nexo</w:t>
      </w:r>
      <w:r>
        <w:t>.</w:t>
      </w:r>
    </w:p>
    <w:p w:rsidR="00E664ED" w:rsidRDefault="00E664ED">
      <w:pPr>
        <w:pStyle w:val="BodyTextIndent2"/>
      </w:pPr>
      <w:r>
        <w:t>Um pool de pesquisadores estará tentando aplicar redes neurais para tentar prever o comportamento futuro deste processo. Assim, pretende-se utilizar uma arquitetura perceptron multicamadas, com topologia “Time Delay” (TDNN), conforme mostrad</w:t>
      </w:r>
      <w:r w:rsidR="00BC266C">
        <w:t>a</w:t>
      </w:r>
      <w:r>
        <w:t xml:space="preserve"> na figura abaixo: </w:t>
      </w:r>
    </w:p>
    <w:p w:rsidR="00E664ED" w:rsidRDefault="006B4AC6">
      <w:pPr>
        <w:pStyle w:val="BodyTextIndent2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244475</wp:posOffset>
                </wp:positionV>
                <wp:extent cx="5208905" cy="2162810"/>
                <wp:effectExtent l="0" t="0" r="0" b="0"/>
                <wp:wrapNone/>
                <wp:docPr id="3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8905" cy="2162810"/>
                          <a:chOff x="2061" y="6844"/>
                          <a:chExt cx="8203" cy="3406"/>
                        </a:xfrm>
                      </wpg:grpSpPr>
                      <wps:wsp>
                        <wps:cNvPr id="4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5997" y="6844"/>
                            <a:ext cx="571" cy="514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5997" y="7955"/>
                            <a:ext cx="571" cy="5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6054" y="9679"/>
                            <a:ext cx="628" cy="5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8334" y="8233"/>
                            <a:ext cx="571" cy="5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603" y="7399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603" y="8290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603" y="9565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245"/>
                        <wps:cNvCnPr/>
                        <wps:spPr bwMode="auto">
                          <a:xfrm flipV="1">
                            <a:off x="3774" y="7122"/>
                            <a:ext cx="2224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246"/>
                        <wps:cNvCnPr/>
                        <wps:spPr bwMode="auto">
                          <a:xfrm>
                            <a:off x="3774" y="7506"/>
                            <a:ext cx="2224" cy="7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47"/>
                        <wps:cNvCnPr/>
                        <wps:spPr bwMode="auto">
                          <a:xfrm>
                            <a:off x="3774" y="7506"/>
                            <a:ext cx="2395" cy="2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48"/>
                        <wps:cNvCnPr/>
                        <wps:spPr bwMode="auto">
                          <a:xfrm flipV="1">
                            <a:off x="3774" y="7179"/>
                            <a:ext cx="2224" cy="1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49"/>
                        <wps:cNvCnPr/>
                        <wps:spPr bwMode="auto">
                          <a:xfrm flipV="1">
                            <a:off x="3774" y="8290"/>
                            <a:ext cx="2224" cy="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50"/>
                        <wps:cNvCnPr/>
                        <wps:spPr bwMode="auto">
                          <a:xfrm>
                            <a:off x="3774" y="8339"/>
                            <a:ext cx="2338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51"/>
                        <wps:cNvCnPr/>
                        <wps:spPr bwMode="auto">
                          <a:xfrm flipV="1">
                            <a:off x="3774" y="7228"/>
                            <a:ext cx="2281" cy="25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252"/>
                        <wps:cNvCnPr/>
                        <wps:spPr bwMode="auto">
                          <a:xfrm flipV="1">
                            <a:off x="3774" y="8339"/>
                            <a:ext cx="2281" cy="1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53"/>
                        <wps:cNvCnPr/>
                        <wps:spPr bwMode="auto">
                          <a:xfrm>
                            <a:off x="3774" y="9679"/>
                            <a:ext cx="2281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54"/>
                        <wps:cNvCnPr/>
                        <wps:spPr bwMode="auto">
                          <a:xfrm>
                            <a:off x="6567" y="7122"/>
                            <a:ext cx="1825" cy="1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55"/>
                        <wps:cNvCnPr/>
                        <wps:spPr bwMode="auto">
                          <a:xfrm>
                            <a:off x="6567" y="8233"/>
                            <a:ext cx="1768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56"/>
                        <wps:cNvCnPr/>
                        <wps:spPr bwMode="auto">
                          <a:xfrm flipV="1">
                            <a:off x="6681" y="8674"/>
                            <a:ext cx="1711" cy="1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57"/>
                        <wps:cNvCnPr/>
                        <wps:spPr bwMode="auto">
                          <a:xfrm>
                            <a:off x="8904" y="8510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225" y="6951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168" y="8119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149" y="9802"/>
                            <a:ext cx="40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433" y="7073"/>
                            <a:ext cx="561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461" y="7919"/>
                            <a:ext cx="543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3349" y="9172"/>
                            <a:ext cx="599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9621" y="8356"/>
                            <a:ext cx="643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535" y="8362"/>
                            <a:ext cx="14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pStyle w:val="Header"/>
                                <w:tabs>
                                  <w:tab w:val="clear" w:pos="4419"/>
                                  <w:tab w:val="clear" w:pos="8838"/>
                                </w:tabs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6225" y="8745"/>
                            <a:ext cx="28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center"/>
                              </w:pPr>
                              <w:r>
                                <w:rPr>
                                  <w:sz w:val="48"/>
                                </w:rPr>
                                <w:sym w:font="Symbol" w:char="F03A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267"/>
                        <wps:cNvCnPr/>
                        <wps:spPr bwMode="auto">
                          <a:xfrm>
                            <a:off x="2705" y="7486"/>
                            <a:ext cx="9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268"/>
                        <wps:cNvCnPr/>
                        <wps:spPr bwMode="auto">
                          <a:xfrm>
                            <a:off x="2705" y="8353"/>
                            <a:ext cx="86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269"/>
                        <wps:cNvCnPr/>
                        <wps:spPr bwMode="auto">
                          <a:xfrm>
                            <a:off x="2677" y="9641"/>
                            <a:ext cx="89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089" y="7318"/>
                            <a:ext cx="589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–1)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089" y="8220"/>
                            <a:ext cx="589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–2)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2061" y="9500"/>
                            <a:ext cx="56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3501" y="8464"/>
                            <a:ext cx="28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7B6F" w:rsidRDefault="00607B6F">
                              <w:pPr>
                                <w:jc w:val="right"/>
                              </w:pPr>
                              <w:r>
                                <w:rPr>
                                  <w:sz w:val="48"/>
                                </w:rPr>
                                <w:sym w:font="Symbol" w:char="F03A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left:0;text-align:left;margin-left:32.15pt;margin-top:19.25pt;width:410.15pt;height:170.3pt;z-index:251657728" coordorigin="2061,6844" coordsize="8203,3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">
                <v:oval id="Oval 238" o:spid="_x0000_s1027" style="position:absolute;left:5997;top:6844;width:57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2osMA&#10;AADaAAAADwAAAGRycy9kb3ducmV2LnhtbESPzWrDMBCE74G+g9hCL6GWW0IIbuRQCoEeCvl9gI21&#10;kZ1YK0dSY+ftq0Igx2FmvmHmi8G24ko+NI4VvGU5COLK6YaNgv1u+ToDESKyxtYxKbhRgEX5NJpj&#10;oV3PG7puoxEJwqFABXWMXSFlqGqyGDLXESfv6LzFmKQ3UnvsE9y28j3Pp9Jiw2mhxo6+aqrO21+r&#10;4HDYu0Fe/Go9NmePk1PfmZ+1Ui/Pw+cHiEhDfITv7W+tYAL/V9IN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n2osMAAADaAAAADwAAAAAAAAAAAAAAAACYAgAAZHJzL2Rv&#10;d25yZXYueG1sUEsFBgAAAAAEAAQA9QAAAIgDAAAAAA==&#10;" filled="f"/>
                <v:oval id="Oval 239" o:spid="_x0000_s1028" style="position:absolute;left:5997;top:7955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TOcMA&#10;AADaAAAADwAAAGRycy9kb3ducmV2LnhtbESPzWrDMBCE74G+g9hCLyGRU5oQnMihBAo9FJq/B9hY&#10;G9mxtXIlNXbfvioUchxm5htmvRlsK27kQ+1YwWyagSAuna7ZKDgd3yZLECEia2wdk4IfCrApHkZr&#10;zLXreU+3QzQiQTjkqKCKsculDGVFFsPUdcTJuzhvMSbpjdQe+wS3rXzOsoW0WHNaqLCjbUVlc/i2&#10;Cs7nkxvkl//cjU3j8eXad+Zjp9TT4/C6AhFpiPfwf/tdK5jD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VTOcMAAADaAAAADwAAAAAAAAAAAAAAAACYAgAAZHJzL2Rv&#10;d25yZXYueG1sUEsFBgAAAAAEAAQA9QAAAIgDAAAAAA==&#10;" filled="f"/>
                <v:oval id="Oval 240" o:spid="_x0000_s1029" style="position:absolute;left:6054;top:9679;width:628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NTsMA&#10;AADaAAAADwAAAGRycy9kb3ducmV2LnhtbESPzWrDMBCE74G+g9hCL6GWW0IIbuRQCoUeCvl9gI21&#10;kZ1YK1dSY+fto0Agx2FmvmHmi8G24kw+NI4VvGU5COLK6YaNgt32+3UGIkRkja1jUnChAIvyaTTH&#10;Qrue13TeRCMShEOBCuoYu0LKUNVkMWSuI07ewXmLMUlvpPbYJ7ht5XueT6XFhtNCjR191VSdNv9W&#10;wX6/c4P888vV2Jw8To59Z35XSr08D58fICIN8RG+t3+0gincrqQb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NTsMAAADaAAAADwAAAAAAAAAAAAAAAACYAgAAZHJzL2Rv&#10;d25yZXYueG1sUEsFBgAAAAAEAAQA9QAAAIgDAAAAAA==&#10;" filled="f"/>
                <v:oval id="Oval 241" o:spid="_x0000_s1030" style="position:absolute;left:8334;top:8233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o1cMA&#10;AADaAAAADwAAAGRycy9kb3ducmV2LnhtbESPzWrDMBCE74G+g9hCLyGRU0oSnMihBAo9FJq/B9hY&#10;G9mxtXIlNXbfvioUchxm5htmvRlsK27kQ+1YwWyagSAuna7ZKDgd3yZLECEia2wdk4IfCrApHkZr&#10;zLXreU+3QzQiQTjkqKCKsculDGVFFsPUdcTJuzhvMSbpjdQe+wS3rXzOsrm0WHNaqLCjbUVlc/i2&#10;Cs7nkxvkl//cjU3j8eXad+Zjp9TT4/C6AhFpiPfwf/tdK1j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to1cMAAADaAAAADwAAAAAAAAAAAAAAAACYAgAAZHJzL2Rv&#10;d25yZXYueG1sUEsFBgAAAAAEAAQA9QAAAIgDAAAAAA==&#10;" filled="f"/>
                <v:rect id="Rectangle 242" o:spid="_x0000_s1031" style="position:absolute;left:3603;top:7399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v:rect id="Rectangle 243" o:spid="_x0000_s1032" style="position:absolute;left:3603;top:8290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v:rect id="Rectangle 244" o:spid="_x0000_s1033" style="position:absolute;left:3603;top:9565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<v:line id="Line 245" o:spid="_x0000_s1034" style="position:absolute;flip:y;visibility:visible;mso-wrap-style:square" from="3774,7122" to="5998,7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9lH8IAAADbAAAADwAAAGRycy9kb3ducmV2LnhtbERPTWvCQBC9C/0PyxS86cYeNE1dpRQE&#10;FRSiKfQ4ZMdsaHY2ZFdN++tdQfA2j/c582VvG3GhzteOFUzGCQji0umaKwXFcTVKQfiArLFxTAr+&#10;yMNy8TKYY6bdlXO6HEIlYgj7DBWYENpMSl8asujHriWO3Ml1FkOEXSV1h9cYbhv5liRTabHm2GCw&#10;pS9D5e/hbBXM6D3Zfv+fip+d7ldyk+9TW5BSw9f+8wNEoD48xQ/3Wsf5E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9lH8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46" o:spid="_x0000_s1035" style="position:absolute;visibility:visible;mso-wrap-style:square" from="3774,7506" to="5998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+1MIAAADbAAAADwAAAGRycy9kb3ducmV2LnhtbERPTWsCMRC9F/wPYQRvNasHka1RVBBE&#10;EalbCr0Nm+kmdTNZNnFd/70pFHqbx/ucxap3teioDdazgsk4A0Fcem25UvBR7F7nIEJE1lh7JgUP&#10;CrBaDl4WmGt/53fqLrESKYRDjgpMjE0uZSgNOQxj3xAn7tu3DmOCbSV1i/cU7mo5zbKZdGg5NRhs&#10;aGuovF5uTsHsayM/T7eTWRfdYWPPj8Lujj9KjYb9+g1EpD7+i//ce53mT+H3l3S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V+1M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47" o:spid="_x0000_s1036" style="position:absolute;visibility:visible;mso-wrap-style:square" from="3774,7506" to="6169,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nbT8IAAADbAAAADwAAAGRycy9kb3ducmV2LnhtbERP32vCMBB+H/g/hBv4NtM5EOmMooIg&#10;ExlaGeztaG5NtuZSmljrf78Igm/38f282aJ3teioDdazgtdRBoK49NpypeBUbF6mIEJE1lh7JgVX&#10;CrCYD55mmGt/4QN1x1iJFMIhRwUmxiaXMpSGHIaRb4gT9+NbhzHBtpK6xUsKd7UcZ9lEOrScGgw2&#10;tDZU/h3PTsHkeyW/9ue9WRbdx8p+Xgu72f0qNXzul+8gIvXxIb67tzrNf4PbL+k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nbT8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48" o:spid="_x0000_s1037" style="position:absolute;flip:y;visibility:visible;mso-wrap-style:square" from="3774,7179" to="5998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Gh8EAAADbAAAADwAAAGRycy9kb3ducmV2LnhtbERPTYvCMBC9C/6HMII3TRVZtRpFBEEX&#10;VrBW8Dg0Y1tsJqWJWvfXbxYW9jaP9znLdWsq8aTGlZYVjIYRCOLM6pJzBel5N5iBcB5ZY2WZFLzJ&#10;wXrV7Swx1vbFJ3omPhchhF2MCgrv61hKlxVk0A1tTRy4m20M+gCbXOoGXyHcVHIcRR/SYMmhocCa&#10;tgVl9+RhFExpHn1evm/p9Uu3O3k4HWcmJaX6vXazAOGp9f/iP/deh/kT+P0lHC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MaHwQAAANsAAAAPAAAAAAAAAAAAAAAA&#10;AKECAABkcnMvZG93bnJldi54bWxQSwUGAAAAAAQABAD5AAAAjwMAAAAA&#10;">
                  <v:stroke startarrowwidth="narrow" startarrowlength="long" endarrow="block" endarrowwidth="narrow" endarrowlength="long"/>
                </v:line>
                <v:line id="Line 249" o:spid="_x0000_s1038" style="position:absolute;flip:y;visibility:visible;mso-wrap-style:square" from="3774,8290" to="5998,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RjHMEAAADbAAAADwAAAGRycy9kb3ducmV2LnhtbERPTYvCMBC9C/6HMII3TRVctRpFBEEX&#10;VrBW8Dg0Y1tsJqWJWvfXbxYW9jaP9znLdWsq8aTGlZYVjIYRCOLM6pJzBel5N5iBcB5ZY2WZFLzJ&#10;wXrV7Swx1vbFJ3omPhchhF2MCgrv61hKlxVk0A1tTRy4m20M+gCbXOoGXyHcVHIcRR/SYMmhocCa&#10;tgVl9+RhFExpHn1evm/p9Uu3O3k4HWcmJaX6vXazAOGp9f/iP/deh/kT+P0lHC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5GMcwQAAANsAAAAPAAAAAAAAAAAAAAAA&#10;AKECAABkcnMvZG93bnJldi54bWxQSwUGAAAAAAQABAD5AAAAjwMAAAAA&#10;">
                  <v:stroke startarrowwidth="narrow" startarrowlength="long" endarrow="block" endarrowwidth="narrow" endarrowlength="long"/>
                </v:line>
                <v:line id="Line 250" o:spid="_x0000_s1039" style="position:absolute;visibility:visible;mso-wrap-style:square" from="3774,8339" to="6112,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5418IAAADbAAAADwAAAGRycy9kb3ducmV2LnhtbERP32vCMBB+H+x/CDfY20y3hzKqUXQg&#10;DEWGVgTfjuZsos2lNLHW/34RBnu7j+/nTWaDa0RPXbCeFbyPMhDEldeWawX7cvn2CSJEZI2NZ1Jw&#10;pwCz6fPTBAvtb7ylfhdrkUI4FKjAxNgWUobKkMMw8i1x4k6+cxgT7GqpO7ylcNfIjyzLpUPLqcFg&#10;S1+Gqsvu6hTkx4U8bK4bMy/71cL+3Eu7XJ+Ven0Z5mMQkYb4L/5zf+s0P4fHL+kAO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5418IAAADbAAAADwAAAAAAAAAAAAAA&#10;AAChAgAAZHJzL2Rvd25yZXYueG1sUEsFBgAAAAAEAAQA+QAAAJADAAAAAA==&#10;">
                  <v:stroke startarrowwidth="narrow" startarrowlength="long" endarrow="block" endarrowwidth="narrow" endarrowlength="long"/>
                </v:line>
                <v:line id="Line 251" o:spid="_x0000_s1040" style="position:absolute;flip:y;visibility:visible;mso-wrap-style:square" from="3774,7228" to="6055,9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pY8MAAAADbAAAADwAAAGRycy9kb3ducmV2LnhtbERPy6rCMBDdC/5DGMGdprrw0WuUiyCo&#10;oKBWuMuhGdtym0lpola/3giCuzmc58wWjSnFjWpXWFYw6EcgiFOrC84UJKdVbwLCeWSNpWVS8CAH&#10;i3m7NcNY2zsf6Hb0mQgh7GJUkHtfxVK6NCeDrm8r4sBdbG3QB1hnUtd4D+GmlMMoGkmDBYeGHCta&#10;5pT+H69GwZim0fb8vCR/O92s5Oawn5iElOp2mt8fEJ4a/xV/3Gsd5o/h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6WPDAAAAA2wAAAA8AAAAAAAAAAAAAAAAA&#10;oQIAAGRycy9kb3ducmV2LnhtbFBLBQYAAAAABAAEAPkAAACOAwAAAAA=&#10;">
                  <v:stroke startarrowwidth="narrow" startarrowlength="long" endarrow="block" endarrowwidth="narrow" endarrowlength="long"/>
                </v:line>
                <v:line id="Line 252" o:spid="_x0000_s1041" style="position:absolute;flip:y;visibility:visible;mso-wrap-style:square" from="3774,8339" to="6055,9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XMgsQAAADbAAAADwAAAGRycy9kb3ducmV2LnhtbESPQWvCQBCF7wX/wzKCt7qpB7XRVYog&#10;VEHBNIUeh+yYBLOzIbvVtL/eOQjeZnhv3vtmue5do67UhdqzgbdxAoq48Lbm0kD+tX2dgwoR2WLj&#10;mQz8UYD1avCyxNT6G5/omsVSSQiHFA1UMbap1qGoyGEY+5ZYtLPvHEZZu1LbDm8S7ho9SZKpdliz&#10;NFTY0qai4pL9OgMzek/23//n/Odg+63enY5zl5Mxo2H/sQAVqY9P8+P60wq+wMovMoB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5cyC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Line 253" o:spid="_x0000_s1042" style="position:absolute;visibility:visible;mso-wrap-style:square" from="3774,9679" to="6055,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HspcMAAADbAAAADwAAAGRycy9kb3ducmV2LnhtbERP32vCMBB+F/wfwg32pul8kK0zigqC&#10;bIisHYO9Hc2tydZcShNr/e+NIOztPr6ft1gNrhE9dcF6VvA0zUAQV15brhV8lrvJM4gQkTU2nknB&#10;hQKsluPRAnPtz/xBfRFrkUI45KjAxNjmUobKkMMw9S1x4n585zAm2NVSd3hO4a6RsyybS4eWU4PB&#10;lraGqr/i5BTMvzfy63A6mHXZv23s8VLa3fuvUo8Pw/oVRKQh/ovv7r1O81/g9ks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x7KXDAAAA2wAAAA8AAAAAAAAAAAAA&#10;AAAAoQIAAGRycy9kb3ducmV2LnhtbFBLBQYAAAAABAAEAPkAAACRAwAAAAA=&#10;">
                  <v:stroke startarrowwidth="narrow" startarrowlength="long" endarrow="block" endarrowwidth="narrow" endarrowlength="long"/>
                </v:line>
                <v:line id="Line 254" o:spid="_x0000_s1043" style="position:absolute;visibility:visible;mso-wrap-style:square" from="6567,7122" to="8392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ePhcEAAADbAAAADwAAAGRycy9kb3ducmV2LnhtbERPz2vCMBS+C/sfwht403QeZHRG0YEw&#10;JiJaGXh7NM8m2ryUJtb635vDwOPH93u26F0tOmqD9azgY5yBIC69tlwpOBbr0SeIEJE11p5JwYMC&#10;LOZvgxnm2t95T90hViKFcMhRgYmxyaUMpSGHYewb4sSdfeswJthWUrd4T+GulpMsm0qHllODwYa+&#10;DZXXw80pmJ5W8m9725pl0f2u7O5R2PXmotTwvV9+gYjUx5f43/2jFUzS+vQl/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J4+FwQAAANsAAAAPAAAAAAAAAAAAAAAA&#10;AKECAABkcnMvZG93bnJldi54bWxQSwUGAAAAAAQABAD5AAAAjwMAAAAA&#10;">
                  <v:stroke startarrowwidth="narrow" startarrowlength="long" endarrow="block" endarrowwidth="narrow" endarrowlength="long"/>
                </v:line>
                <v:line id="Line 255" o:spid="_x0000_s1044" style="position:absolute;visibility:visible;mso-wrap-style:square" from="6567,8233" to="8335,8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qHsQAAADbAAAADwAAAGRycy9kb3ducmV2LnhtbESPQWsCMRSE7wX/Q3gFbzWrBymrUbQg&#10;iCKlrgi9PTavm+jmZdnEdf33plDocZiZb5j5sne16KgN1rOC8SgDQVx6bblScCo2b+8gQkTWWHsm&#10;BQ8KsFwMXuaYa3/nL+qOsRIJwiFHBSbGJpcylIYchpFviJP341uHMcm2krrFe4K7Wk6ybCodWk4L&#10;Bhv6MFRejzenYPq9lufD7WBWRbdb289HYTf7i1LD1341AxGpj//hv/ZWK5iM4fdL+gF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ayoe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Line 256" o:spid="_x0000_s1045" style="position:absolute;flip:y;visibility:visible;mso-wrap-style:square" from="6681,8674" to="8392,9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x1cQAAADbAAAADwAAAGRycy9kb3ducmV2LnhtbESPQWvCQBSE7wX/w/KE3urGHKpNXUWE&#10;QFtQME2hx0f2mQSzb0N2m0R/vSsIPQ4z8w2z2oymET11rrasYD6LQBAXVtdcKsi/05clCOeRNTaW&#10;ScGFHGzWk6cVJtoOfKQ+86UIEHYJKqi8bxMpXVGRQTezLXHwTrYz6IPsSqk7HALcNDKOoldpsOaw&#10;UGFLu4qKc/ZnFCzoLfr6uZ7y370eU/l5PCxNTko9T8ftOwhPo/8PP9ofWkEcw/1L+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THVxAAAANsAAAAPAAAAAAAAAAAA&#10;AAAAAKECAABkcnMvZG93bnJldi54bWxQSwUGAAAAAAQABAD5AAAAkgMAAAAA&#10;">
                  <v:stroke startarrowwidth="narrow" startarrowlength="long" endarrow="block" endarrowwidth="narrow" endarrowlength="long"/>
                </v:line>
                <v:line id="Line 257" o:spid="_x0000_s1046" style="position:absolute;visibility:visible;mso-wrap-style:square" from="8904,8510" to="9646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R8sUAAADbAAAADwAAAGRycy9kb3ducmV2LnhtbESPQWsCMRSE7wX/Q3iCt5qtgpStUbQg&#10;FEWkrgi9PTavm7Sbl2UT1/Xfm0LB4zAz3zDzZe9q0VEbrGcFL+MMBHHpteVKwanYPL+CCBFZY+2Z&#10;FNwowHIxeJpjrv2VP6k7xkokCIccFZgYm1zKUBpyGMa+IU7et28dxiTbSuoWrwnuajnJspl0aDkt&#10;GGzo3VD5e7w4BbOvtTzvL3uzKrrt2h5uhd3sfpQaDfvVG4hIfXyE/9sfWsFkCn9f0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UR8s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ect id="Rectangle 258" o:spid="_x0000_s1047" style="position:absolute;left:6225;top:6951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4i7M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8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iLsxQAAANsAAAAPAAAAAAAAAAAAAAAAAJgCAABkcnMv&#10;ZG93bnJldi54bWxQSwUGAAAAAAQABAD1AAAAigMAAAAA&#10;" filled="f" stroked="f" strokeweight="2pt">
                  <v:textbox inset="1pt,1pt,1pt,1pt">
                    <w:txbxContent>
                      <w:p w:rsidR="00607B6F" w:rsidRDefault="00607B6F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259" o:spid="_x0000_s1048" style="position:absolute;left:6168;top:8119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Hd8UA&#10;AADbAAAADwAAAGRycy9kb3ducmV2LnhtbESPzWrDMBCE74G+g9hCLyaR7ZJQ3CihCZQGcghJCrku&#10;1tY2tVZGkn/69lGh0OMwM98w6+1kWjGQ841lBdkiBUFcWt1wpeDz+j5/AeEDssbWMin4IQ/bzcNs&#10;jYW2I59puIRKRAj7AhXUIXSFlL6syaBf2I44el/WGQxRukpqh2OEm1bmabqSBhuOCzV2tK+p/L70&#10;RkFyS1bPfe4+yB5PyTGVO5+dJqWeHqe3VxCBpvAf/msftIJ8Cb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od3xQAAANsAAAAPAAAAAAAAAAAAAAAAAJgCAABkcnMv&#10;ZG93bnJldi54bWxQSwUGAAAAAAQABAD1AAAAigMAAAAA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260" o:spid="_x0000_s1049" style="position:absolute;left:6149;top:9802;width:40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AZAM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BW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GQDEAAAA2wAAAA8AAAAAAAAAAAAAAAAAmAIAAGRycy9k&#10;b3ducmV2LnhtbFBLBQYAAAAABAAEAPUAAACJ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N1</w:t>
                        </w:r>
                      </w:p>
                    </w:txbxContent>
                  </v:textbox>
                </v:rect>
                <v:rect id="Rectangle 261" o:spid="_x0000_s1050" style="position:absolute;left:3433;top:7073;width:56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8m8QA&#10;AADbAAAADwAAAGRycy9kb3ducmV2LnhtbESPQWvCQBSE7wX/w/KEXoJukkIq0TVoobTgIVQFr4/s&#10;axKafRt2V03/fbdQ6HGYmW+YTTWZQdzI+d6ygmyZgiBurO65VXA+vS5WIHxA1jhYJgXf5KHazh42&#10;WGp75w+6HUMrIoR9iQq6EMZSSt90ZNAv7UgcvU/rDIYoXSu1w3uEm0HmaVpIgz3HhQ5Heumo+Tpe&#10;jYLkkhRP19y9kT3UySGVe5/Vk1KP82m3BhFoCv/hv/a7VpA/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vJvEAAAA2wAAAA8AAAAAAAAAAAAAAAAAmAIAAGRycy9k&#10;b3ducmV2LnhtbFBLBQYAAAAABAAEAPUAAACJ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62" o:spid="_x0000_s1051" style="position:absolute;left:3461;top:7919;width:54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o6cEA&#10;AADbAAAADwAAAGRycy9kb3ducmV2LnhtbERPz2vCMBS+D/Y/hCd4KWtqhTI6ozhBFDyUdYNdH81b&#10;W9a8lCRq/e/NQfD48f1ebSYziAs531tWsEgzEMSN1T23Cn6+92/vIHxA1jhYJgU38rBZv76ssNT2&#10;yl90qUMrYgj7EhV0IYyllL7pyKBP7UgcuT/rDIYIXSu1w2sMN4PMs6yQBnuODR2OtOuo+a/PRkHy&#10;mxTLc+4OZE9Vcsrkp19Uk1Lz2bT9ABFoCk/xw33UCvI4Nn6JP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KOnBAAAA2wAAAA8AAAAAAAAAAAAAAAAAmAIAAGRycy9kb3du&#10;cmV2LnhtbFBLBQYAAAAABAAEAPUAAACG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63" o:spid="_x0000_s1052" style="position:absolute;left:3349;top:9172;width:599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      <v:textbox inset="1pt,1pt,1pt,1pt">
                    <w:txbxContent>
                      <w:p w:rsidR="00607B6F" w:rsidRDefault="00607B6F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rect>
                <v:rect id="Rectangle 264" o:spid="_x0000_s1053" style="position:absolute;left:9621;top:8356;width:643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GTs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GGTsAAAADbAAAADwAAAAAAAAAAAAAAAACYAgAAZHJzL2Rvd25y&#10;ZXYueG1sUEsFBgAAAAAEAAQA9QAAAIUDAAAAAA==&#10;" filled="f" stroked="f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265" o:spid="_x0000_s1054" style="position:absolute;left:8535;top:8362;width:145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j1cIA&#10;AADbAAAADwAAAGRycy9kb3ducmV2LnhtbESPQWvCQBSE7wX/w/KEXopuomA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SPVwgAAANsAAAAPAAAAAAAAAAAAAAAAAJgCAABkcnMvZG93&#10;bnJldi54bWxQSwUGAAAAAAQABAD1AAAAhwMAAAAA&#10;" filled="f" stroked="f">
                  <v:textbox inset="1pt,1pt,1pt,1pt">
                    <w:txbxContent>
                      <w:p w:rsidR="00607B6F" w:rsidRDefault="00607B6F">
                        <w:pPr>
                          <w:pStyle w:val="Header"/>
                          <w:tabs>
                            <w:tab w:val="clear" w:pos="4419"/>
                            <w:tab w:val="clear" w:pos="8838"/>
                          </w:tabs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266" o:spid="_x0000_s1055" style="position:absolute;left:6225;top:8745;width:286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LPM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yzzEAAAA2wAAAA8AAAAAAAAAAAAAAAAAmAIAAGRycy9k&#10;b3ducmV2LnhtbFBLBQYAAAAABAAEAPUAAACJAwAAAAA=&#10;" filled="f" stroked="f" strokeweight="1pt">
                  <v:textbox inset="1pt,1pt,1pt,1pt">
                    <w:txbxContent>
                      <w:p w:rsidR="00607B6F" w:rsidRDefault="00607B6F">
                        <w:pPr>
                          <w:jc w:val="center"/>
                        </w:pPr>
                        <w:r>
                          <w:rPr>
                            <w:sz w:val="48"/>
                          </w:rPr>
                          <w:sym w:font="Symbol" w:char="F03A"/>
                        </w:r>
                      </w:p>
                    </w:txbxContent>
                  </v:textbox>
                </v:rect>
                <v:line id="Line 267" o:spid="_x0000_s1056" style="position:absolute;visibility:visible;mso-wrap-style:square" from="2705,7486" to="3630,7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HL8UAAADbAAAADwAAAGRycy9kb3ducmV2LnhtbESPUWvCMBSF34X9h3AHe9N0E2R0RtGB&#10;IA6RtWOwt0tzbeKam9LEWv+9GQx8PJxzvsOZLwfXiJ66YD0reJ5kIIgrry3XCr7KzfgVRIjIGhvP&#10;pOBKAZaLh9Ecc+0v/El9EWuRIBxyVGBibHMpQ2XIYZj4ljh5R985jEl2tdQdXhLcNfIly2bSoeW0&#10;YLCld0PVb3F2CmY/a/m9P+/Nqux3a3u4lnbzcVLq6XFYvYGINMR7+L+91QqmU/j7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yHL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268" o:spid="_x0000_s1057" style="position:absolute;visibility:visible;mso-wrap-style:square" from="2705,8353" to="3574,8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fW8UAAADbAAAADwAAAGRycy9kb3ducmV2LnhtbESPQWsCMRSE7wX/Q3gFbzXbKiKrUVQQ&#10;SosUXSn09tg8N2k3L8smruu/N4VCj8PMfMMsVr2rRUdtsJ4VPI8yEMSl15YrBadi9zQDESKyxtoz&#10;KbhRgNVy8LDAXPsrH6g7xkokCIccFZgYm1zKUBpyGEa+IU7e2bcOY5JtJXWL1wR3tXzJsql0aDkt&#10;GGxoa6j8OV6cgunXRn7uL3uzLrq3jf24FXb3/q3U8LFfz0FE6uN/+K/9qhWMJ/D7Jf0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UfW8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line id="Line 269" o:spid="_x0000_s1058" style="position:absolute;visibility:visible;mso-wrap-style:square" from="2677,9641" to="3574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m6wMUAAADbAAAADwAAAGRycy9kb3ducmV2LnhtbESPQWsCMRSE7wX/Q3gFbzXbiiKrUVQQ&#10;SosUXSn09tg8N2k3L8smruu/N4VCj8PMfMMsVr2rRUdtsJ4VPI8yEMSl15YrBadi9zQDESKyxtoz&#10;KbhRgNVy8LDAXPsrH6g7xkokCIccFZgYm1zKUBpyGEa+IU7e2bcOY5JtJXWL1wR3tXzJsql0aDkt&#10;GGxoa6j8OV6cgunXRn7uL3uzLrq3jf24FXb3/q3U8LFfz0FE6uN/+K/9qhWMJ/D7Jf0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m6wMUAAADbAAAADwAAAAAAAAAA&#10;AAAAAAChAgAAZHJzL2Rvd25yZXYueG1sUEsFBgAAAAAEAAQA+QAAAJMDAAAAAA==&#10;">
                  <v:stroke startarrowwidth="narrow" startarrowlength="long" endarrow="block" endarrowwidth="narrow" endarrowlength="long"/>
                </v:line>
                <v:rect id="Rectangle 270" o:spid="_x0000_s1059" style="position:absolute;left:2089;top:7318;width:589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oc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hwgAAANsAAAAPAAAAAAAAAAAAAAAAAJgCAABkcnMvZG93&#10;bnJldi54bWxQSwUGAAAAAAQABAD1AAAAhwMAAAAA&#10;" filled="f" stroked="f">
                  <v:textbox inset="1pt,1pt,1pt,1pt">
                    <w:txbxContent>
                      <w:p w:rsidR="00607B6F" w:rsidRDefault="00607B6F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–1)</w:t>
                        </w:r>
                      </w:p>
                    </w:txbxContent>
                  </v:textbox>
                </v:rect>
                <v:rect id="Rectangle 271" o:spid="_x0000_s1060" style="position:absolute;left:2089;top:8220;width:589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O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6wgAAANsAAAAPAAAAAAAAAAAAAAAAAJgCAABkcnMvZG93&#10;bnJldi54bWxQSwUGAAAAAAQABAD1AAAAhwMAAAAA&#10;" filled="f" stroked="f">
                  <v:textbox inset="1pt,1pt,1pt,1pt">
                    <w:txbxContent>
                      <w:p w:rsidR="00607B6F" w:rsidRDefault="00607B6F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–2)</w:t>
                        </w:r>
                      </w:p>
                    </w:txbxContent>
                  </v:textbox>
                </v:rect>
                <v:rect id="Rectangle 272" o:spid="_x0000_s1061" style="position:absolute;left:2061;top:9500;width:56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  <v:textbox inset="1pt,1pt,1pt,1pt">
                    <w:txbxContent>
                      <w:p w:rsidR="00607B6F" w:rsidRDefault="00607B6F">
                        <w:pP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3" o:spid="_x0000_s1062" style="position:absolute;left:3501;top:8464;width:286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ZT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1ZTcMAAADbAAAADwAAAAAAAAAAAAAAAACYAgAAZHJzL2Rv&#10;d25yZXYueG1sUEsFBgAAAAAEAAQA9QAAAIgDAAAAAA==&#10;" filled="f" stroked="f" strokeweight="1pt">
                  <v:textbox inset="1pt,1pt,1pt,1pt">
                    <w:txbxContent>
                      <w:p w:rsidR="00607B6F" w:rsidRDefault="00607B6F">
                        <w:pPr>
                          <w:jc w:val="right"/>
                        </w:pPr>
                        <w:r>
                          <w:rPr>
                            <w:sz w:val="48"/>
                          </w:rPr>
                          <w:sym w:font="Symbol" w:char="F03A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  <w:r>
        <w:t>As topologias candidatas para serem a</w:t>
      </w:r>
      <w:r w:rsidR="00607B6F">
        <w:t xml:space="preserve">dotadas </w:t>
      </w:r>
      <w:r>
        <w:t xml:space="preserve">no mapeamento do problema acima são especificadas como </w:t>
      </w:r>
      <w:r w:rsidR="00BC266C">
        <w:t xml:space="preserve">se </w:t>
      </w:r>
      <w:r>
        <w:t>segue:</w:t>
      </w:r>
    </w:p>
    <w:p w:rsidR="00E664ED" w:rsidRDefault="00E664ED">
      <w:pPr>
        <w:pStyle w:val="BodyTextIndent2"/>
      </w:pPr>
      <w:r>
        <w:rPr>
          <w:b/>
          <w:bCs/>
        </w:rPr>
        <w:t>Rede 1</w:t>
      </w:r>
      <w:r>
        <w:t xml:space="preserve"> </w:t>
      </w:r>
      <w:r>
        <w:sym w:font="Wingdings" w:char="F0E0"/>
      </w:r>
      <w:r>
        <w:t xml:space="preserve"> 05 entradas (</w:t>
      </w:r>
      <w:r>
        <w:rPr>
          <w:i/>
          <w:iCs/>
        </w:rPr>
        <w:t>p</w:t>
      </w:r>
      <w:r>
        <w:t xml:space="preserve"> = 05) com N1 = 10</w:t>
      </w:r>
    </w:p>
    <w:p w:rsidR="00E664ED" w:rsidRDefault="00E664ED">
      <w:pPr>
        <w:pStyle w:val="BodyTextIndent2"/>
        <w:spacing w:before="0"/>
      </w:pPr>
      <w:r>
        <w:rPr>
          <w:b/>
          <w:bCs/>
        </w:rPr>
        <w:t>Rede 2</w:t>
      </w:r>
      <w:r>
        <w:t xml:space="preserve"> </w:t>
      </w:r>
      <w:r>
        <w:sym w:font="Wingdings" w:char="F0E0"/>
      </w:r>
      <w:r>
        <w:t xml:space="preserve"> 10 entradas (</w:t>
      </w:r>
      <w:r>
        <w:rPr>
          <w:i/>
          <w:iCs/>
        </w:rPr>
        <w:t>p</w:t>
      </w:r>
      <w:r>
        <w:t xml:space="preserve"> = 10) com N1 = 15</w:t>
      </w:r>
    </w:p>
    <w:p w:rsidR="00E664ED" w:rsidRDefault="00E664ED">
      <w:pPr>
        <w:pStyle w:val="BodyTextIndent2"/>
        <w:spacing w:before="0"/>
      </w:pPr>
      <w:r>
        <w:rPr>
          <w:b/>
          <w:bCs/>
        </w:rPr>
        <w:t>Rede 3</w:t>
      </w:r>
      <w:r>
        <w:t xml:space="preserve"> </w:t>
      </w:r>
      <w:r>
        <w:sym w:font="Wingdings" w:char="F0E0"/>
      </w:r>
      <w:r>
        <w:t xml:space="preserve"> 15 entradas (</w:t>
      </w:r>
      <w:r>
        <w:rPr>
          <w:i/>
          <w:iCs/>
        </w:rPr>
        <w:t>p</w:t>
      </w:r>
      <w:r>
        <w:t xml:space="preserve"> = 15) com N1 = 25</w:t>
      </w:r>
    </w:p>
    <w:p w:rsidR="00E664ED" w:rsidRDefault="00E664ED">
      <w:pPr>
        <w:spacing w:before="240"/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Utilizando o algoritmo de aprendizagem </w:t>
      </w:r>
      <w:r>
        <w:rPr>
          <w:rFonts w:ascii="Times New Roman" w:hAnsi="Times New Roman"/>
          <w:i/>
          <w:iCs/>
          <w:color w:val="000000"/>
        </w:rPr>
        <w:t>backpropagation com momentum</w:t>
      </w:r>
      <w:r>
        <w:rPr>
          <w:rFonts w:ascii="Times New Roman" w:hAnsi="Times New Roman"/>
          <w:color w:val="000000"/>
        </w:rPr>
        <w:t xml:space="preserve"> e os </w:t>
      </w:r>
      <w:r>
        <w:rPr>
          <w:rFonts w:ascii="Times New Roman" w:hAnsi="Times New Roman"/>
        </w:rPr>
        <w:t>dados de treinamento apresentados no Anexo</w:t>
      </w:r>
      <w:r>
        <w:rPr>
          <w:rFonts w:ascii="Times New Roman" w:hAnsi="Times New Roman"/>
          <w:color w:val="000000"/>
        </w:rPr>
        <w:t>, realize as seguintes atividades:</w:t>
      </w:r>
    </w:p>
    <w:p w:rsidR="00E664ED" w:rsidRDefault="00E664ED">
      <w:pPr>
        <w:pStyle w:val="BodyTextIndent2"/>
        <w:numPr>
          <w:ilvl w:val="0"/>
          <w:numId w:val="5"/>
        </w:numPr>
        <w:tabs>
          <w:tab w:val="num" w:pos="284"/>
        </w:tabs>
        <w:spacing w:before="240"/>
        <w:ind w:left="284" w:hanging="284"/>
      </w:pPr>
      <w:r>
        <w:t>Execute 3 treinamentos para cada rede perceptron acima</w:t>
      </w:r>
      <w:r w:rsidR="00BC266C">
        <w:t>,</w:t>
      </w:r>
      <w:r>
        <w:t xml:space="preserve"> inicializando</w:t>
      </w:r>
      <w:r w:rsidR="00BC266C">
        <w:t>-se</w:t>
      </w:r>
      <w:r>
        <w:t xml:space="preserve"> as matrizes de pesos em cada treinamento com valores aleatórios entre 0 e 1. Se for o caso, reinicie o gerador de números aleatórios em cada treinamento de tal forma que os elementos das matrizes de pesos iniciais não sejam os mesmos. Utilize a função de ativação logística para todos os neurônios, taxa de aprendizado </w:t>
      </w:r>
      <w:r>
        <w:sym w:font="Symbol" w:char="F068"/>
      </w:r>
      <w:r>
        <w:t xml:space="preserve"> = 0.1, fator de momentum </w:t>
      </w:r>
      <w:r>
        <w:sym w:font="Symbol" w:char="F061"/>
      </w:r>
      <w:r>
        <w:t xml:space="preserve">= 0.8 e precisão </w:t>
      </w:r>
      <w:r>
        <w:sym w:font="Symbol" w:char="F065"/>
      </w:r>
      <w:r>
        <w:t xml:space="preserve"> = 0.5x10</w:t>
      </w:r>
      <w:r>
        <w:rPr>
          <w:vertAlign w:val="superscript"/>
        </w:rPr>
        <w:t>-6</w:t>
      </w:r>
      <w:r>
        <w:t>.</w:t>
      </w:r>
    </w:p>
    <w:p w:rsidR="00E664ED" w:rsidRDefault="00E664ED">
      <w:pPr>
        <w:pStyle w:val="BodyTextIndent2"/>
        <w:numPr>
          <w:ilvl w:val="0"/>
          <w:numId w:val="5"/>
        </w:numPr>
        <w:tabs>
          <w:tab w:val="num" w:pos="284"/>
        </w:tabs>
        <w:spacing w:before="240"/>
        <w:ind w:left="284" w:hanging="284"/>
      </w:pPr>
      <w:r>
        <w:t>Registre os resultados finais desses 3 treinamentos</w:t>
      </w:r>
      <w:r w:rsidR="00BC266C">
        <w:t xml:space="preserve">, considerando-se </w:t>
      </w:r>
      <w:r>
        <w:t>cada uma d</w:t>
      </w:r>
      <w:r w:rsidR="00BC266C">
        <w:t>ess</w:t>
      </w:r>
      <w:r>
        <w:t>as três topologias de rede</w:t>
      </w:r>
      <w:r w:rsidR="00BC266C">
        <w:t>,</w:t>
      </w:r>
      <w:r>
        <w:t xml:space="preserve"> na tabela a seguir:</w:t>
      </w:r>
    </w:p>
    <w:p w:rsidR="00156204" w:rsidRDefault="00156204" w:rsidP="00156204">
      <w:pPr>
        <w:pStyle w:val="BodyTextIndent2"/>
        <w:spacing w:before="240"/>
        <w:ind w:left="284" w:firstLine="0"/>
      </w:pPr>
    </w:p>
    <w:p w:rsidR="00E664ED" w:rsidRDefault="00E664ED">
      <w:pPr>
        <w:pStyle w:val="BodyTextIndent2"/>
      </w:pPr>
    </w:p>
    <w:tbl>
      <w:tblPr>
        <w:tblpPr w:leftFromText="141" w:rightFromText="141" w:vertAnchor="text" w:horzAnchor="margin" w:tblpXSpec="center" w:tblpY="2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"/>
        <w:gridCol w:w="1074"/>
        <w:gridCol w:w="776"/>
        <w:gridCol w:w="993"/>
        <w:gridCol w:w="851"/>
        <w:gridCol w:w="851"/>
        <w:gridCol w:w="991"/>
      </w:tblGrid>
      <w:tr w:rsidR="00E664ED">
        <w:trPr>
          <w:cantSplit/>
          <w:trHeight w:val="269"/>
        </w:trPr>
        <w:tc>
          <w:tcPr>
            <w:tcW w:w="1264" w:type="dxa"/>
            <w:vMerge w:val="restart"/>
          </w:tcPr>
          <w:p w:rsidR="00E664ED" w:rsidRDefault="00E664ED">
            <w:pPr>
              <w:spacing w:before="12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lastRenderedPageBreak/>
              <w:t>Treinamento</w:t>
            </w:r>
          </w:p>
        </w:tc>
        <w:tc>
          <w:tcPr>
            <w:tcW w:w="1850" w:type="dxa"/>
            <w:gridSpan w:val="2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1</w:t>
            </w:r>
          </w:p>
        </w:tc>
        <w:tc>
          <w:tcPr>
            <w:tcW w:w="1844" w:type="dxa"/>
            <w:gridSpan w:val="2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2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3</w:t>
            </w:r>
          </w:p>
        </w:tc>
      </w:tr>
      <w:tr w:rsidR="00E664ED">
        <w:trPr>
          <w:cantSplit/>
          <w:trHeight w:val="233"/>
        </w:trPr>
        <w:tc>
          <w:tcPr>
            <w:tcW w:w="1264" w:type="dxa"/>
            <w:vMerge/>
            <w:tcBorders>
              <w:bottom w:val="single" w:sz="4" w:space="0" w:color="auto"/>
            </w:tcBorders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</w:tr>
      <w:tr w:rsidR="00E664ED" w:rsidTr="00BB586F">
        <w:trPr>
          <w:trHeight w:val="303"/>
        </w:trPr>
        <w:tc>
          <w:tcPr>
            <w:tcW w:w="126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1074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0,0064</w:t>
            </w:r>
          </w:p>
        </w:tc>
        <w:tc>
          <w:tcPr>
            <w:tcW w:w="776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697</w:t>
            </w:r>
          </w:p>
        </w:tc>
        <w:tc>
          <w:tcPr>
            <w:tcW w:w="993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0,0014</w:t>
            </w:r>
          </w:p>
        </w:tc>
        <w:tc>
          <w:tcPr>
            <w:tcW w:w="851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1192</w:t>
            </w:r>
          </w:p>
        </w:tc>
        <w:tc>
          <w:tcPr>
            <w:tcW w:w="851" w:type="dxa"/>
          </w:tcPr>
          <w:p w:rsidR="00E664ED" w:rsidRPr="00BB586F" w:rsidRDefault="00BB586F">
            <w:pPr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0,0013</w:t>
            </w:r>
          </w:p>
        </w:tc>
        <w:tc>
          <w:tcPr>
            <w:tcW w:w="991" w:type="dxa"/>
          </w:tcPr>
          <w:p w:rsidR="00E664ED" w:rsidRPr="00BB586F" w:rsidRDefault="00BB586F">
            <w:pPr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481</w:t>
            </w:r>
          </w:p>
        </w:tc>
      </w:tr>
      <w:tr w:rsidR="00E664ED">
        <w:tc>
          <w:tcPr>
            <w:tcW w:w="126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1074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0,0019</w:t>
            </w:r>
          </w:p>
        </w:tc>
        <w:tc>
          <w:tcPr>
            <w:tcW w:w="776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1891</w:t>
            </w:r>
          </w:p>
        </w:tc>
        <w:tc>
          <w:tcPr>
            <w:tcW w:w="993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0,0023</w:t>
            </w:r>
          </w:p>
        </w:tc>
        <w:tc>
          <w:tcPr>
            <w:tcW w:w="851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773</w:t>
            </w:r>
          </w:p>
        </w:tc>
        <w:tc>
          <w:tcPr>
            <w:tcW w:w="851" w:type="dxa"/>
          </w:tcPr>
          <w:p w:rsidR="00BB586F" w:rsidRPr="00BB586F" w:rsidRDefault="00BB586F">
            <w:pPr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0,0013</w:t>
            </w:r>
          </w:p>
        </w:tc>
        <w:tc>
          <w:tcPr>
            <w:tcW w:w="991" w:type="dxa"/>
          </w:tcPr>
          <w:p w:rsidR="00E664ED" w:rsidRPr="00BB586F" w:rsidRDefault="00BB586F">
            <w:pPr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545</w:t>
            </w:r>
          </w:p>
        </w:tc>
      </w:tr>
      <w:tr w:rsidR="00E664ED">
        <w:tc>
          <w:tcPr>
            <w:tcW w:w="1264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1074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0,0066</w:t>
            </w:r>
          </w:p>
        </w:tc>
        <w:tc>
          <w:tcPr>
            <w:tcW w:w="776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586F">
              <w:rPr>
                <w:rFonts w:ascii="Times New Roman" w:hAnsi="Times New Roman"/>
                <w:color w:val="000000"/>
                <w:sz w:val="20"/>
              </w:rPr>
              <w:t>363</w:t>
            </w:r>
          </w:p>
        </w:tc>
        <w:tc>
          <w:tcPr>
            <w:tcW w:w="993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0,0012</w:t>
            </w:r>
          </w:p>
        </w:tc>
        <w:tc>
          <w:tcPr>
            <w:tcW w:w="851" w:type="dxa"/>
          </w:tcPr>
          <w:p w:rsidR="00E664ED" w:rsidRPr="00BB586F" w:rsidRDefault="00BB586F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1076</w:t>
            </w:r>
          </w:p>
        </w:tc>
        <w:tc>
          <w:tcPr>
            <w:tcW w:w="851" w:type="dxa"/>
          </w:tcPr>
          <w:p w:rsidR="00E664ED" w:rsidRPr="00BB586F" w:rsidRDefault="00BB586F">
            <w:pPr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0,0014</w:t>
            </w:r>
          </w:p>
        </w:tc>
        <w:tc>
          <w:tcPr>
            <w:tcW w:w="991" w:type="dxa"/>
          </w:tcPr>
          <w:p w:rsidR="00E664ED" w:rsidRPr="00BB586F" w:rsidRDefault="00BB586F">
            <w:pPr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581</w:t>
            </w:r>
          </w:p>
        </w:tc>
      </w:tr>
    </w:tbl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</w:pPr>
    </w:p>
    <w:p w:rsidR="00E664ED" w:rsidRDefault="00E664ED">
      <w:pPr>
        <w:pStyle w:val="BodyTextIndent2"/>
        <w:numPr>
          <w:ilvl w:val="0"/>
          <w:numId w:val="5"/>
        </w:numPr>
        <w:tabs>
          <w:tab w:val="num" w:pos="284"/>
        </w:tabs>
        <w:spacing w:after="120"/>
        <w:ind w:left="284" w:hanging="284"/>
      </w:pPr>
      <w:r>
        <w:t xml:space="preserve">Para todos os treinamentos efetuados no item 2, faça </w:t>
      </w:r>
      <w:r w:rsidR="00BC266C">
        <w:t xml:space="preserve">então </w:t>
      </w:r>
      <w:r>
        <w:t>a validação da rede em relação aos valores desejados apresentados na tabela abaixo. Forneça para cada treinamento o erro relativo médio entre os valores desejados e os valores fornecidos pela rede em relação a tod</w:t>
      </w:r>
      <w:r w:rsidR="00607B6F">
        <w:t>a</w:t>
      </w:r>
      <w:r>
        <w:t xml:space="preserve">s </w:t>
      </w:r>
      <w:r w:rsidR="00607B6F">
        <w:t>as</w:t>
      </w:r>
      <w:r>
        <w:t xml:space="preserve"> </w:t>
      </w:r>
      <w:r w:rsidR="00607B6F">
        <w:t xml:space="preserve">amostras </w:t>
      </w:r>
      <w:r>
        <w:t>de teste. Obtenha também a respectiva variância.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"/>
        <w:gridCol w:w="782"/>
        <w:gridCol w:w="780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E664ED">
        <w:trPr>
          <w:cantSplit/>
          <w:jc w:val="center"/>
        </w:trPr>
        <w:tc>
          <w:tcPr>
            <w:tcW w:w="78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2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2338" w:type="dxa"/>
            <w:gridSpan w:val="3"/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1</w:t>
            </w:r>
          </w:p>
        </w:tc>
        <w:tc>
          <w:tcPr>
            <w:tcW w:w="2337" w:type="dxa"/>
            <w:gridSpan w:val="3"/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2</w:t>
            </w:r>
          </w:p>
        </w:tc>
        <w:tc>
          <w:tcPr>
            <w:tcW w:w="2339" w:type="dxa"/>
            <w:gridSpan w:val="3"/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3</w:t>
            </w: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Amostra</w:t>
            </w:r>
            <w:proofErr w:type="spellEnd"/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n-US"/>
              </w:rPr>
              <w:t>f</w:t>
            </w: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(T1)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(T2)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(T3)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(T1)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(T2)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(T3)</w:t>
            </w: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(T1)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(T2)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lang w:val="en-US"/>
              </w:rPr>
              <w:t>(T3)</w:t>
            </w: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101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0.4173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102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0.0062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103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0.3387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104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0.1886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105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0.7418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106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0.3138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107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0.4466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108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0.0835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109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0.1930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110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0.3807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111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0.5438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112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0.5897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113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0.3536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114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0.2210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115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0.0631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116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0.4499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117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0.2564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118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0.7642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119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0.1411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E664ED">
        <w:trPr>
          <w:jc w:val="center"/>
        </w:trPr>
        <w:tc>
          <w:tcPr>
            <w:tcW w:w="78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n-US"/>
              </w:rPr>
              <w:t>t</w:t>
            </w: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 xml:space="preserve"> = 120</w:t>
            </w:r>
          </w:p>
        </w:tc>
        <w:tc>
          <w:tcPr>
            <w:tcW w:w="782" w:type="dxa"/>
          </w:tcPr>
          <w:p w:rsidR="00E664ED" w:rsidRDefault="00E664ED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0.3626</w:t>
            </w: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E664ED">
        <w:trPr>
          <w:cantSplit/>
          <w:jc w:val="center"/>
        </w:trPr>
        <w:tc>
          <w:tcPr>
            <w:tcW w:w="1571" w:type="dxa"/>
            <w:gridSpan w:val="2"/>
          </w:tcPr>
          <w:p w:rsidR="00E664ED" w:rsidRDefault="00E664ED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Erro Relativo Médio: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E664ED">
        <w:trPr>
          <w:cantSplit/>
          <w:jc w:val="center"/>
        </w:trPr>
        <w:tc>
          <w:tcPr>
            <w:tcW w:w="1571" w:type="dxa"/>
            <w:gridSpan w:val="2"/>
          </w:tcPr>
          <w:p w:rsidR="00E664ED" w:rsidRDefault="00E664ED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Variância: </w:t>
            </w:r>
          </w:p>
        </w:tc>
        <w:tc>
          <w:tcPr>
            <w:tcW w:w="780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9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80" w:type="dxa"/>
          </w:tcPr>
          <w:p w:rsidR="00E664ED" w:rsidRDefault="00E664ED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</w:tbl>
    <w:p w:rsidR="00E664ED" w:rsidRDefault="00E664ED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</w:rPr>
      </w:pPr>
    </w:p>
    <w:p w:rsidR="005C08C7" w:rsidRDefault="005C08C7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color w:val="000000"/>
          <w:sz w:val="20"/>
          <w:lang w:val="en-US"/>
        </w:rPr>
        <w:lastRenderedPageBreak/>
        <w:t>t =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>T1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>T2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>T3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>T1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 xml:space="preserve">   T2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 xml:space="preserve"> T3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 xml:space="preserve"> T1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 xml:space="preserve"> T2</w:t>
      </w:r>
      <w:r w:rsidRPr="005C08C7">
        <w:rPr>
          <w:rFonts w:ascii="Consolas" w:hAnsi="Consolas"/>
          <w:color w:val="000000"/>
          <w:sz w:val="20"/>
          <w:lang w:val="en-US"/>
        </w:rPr>
        <w:tab/>
      </w:r>
      <w:r w:rsidRPr="005C08C7">
        <w:rPr>
          <w:rFonts w:ascii="Consolas" w:hAnsi="Consolas"/>
          <w:color w:val="000000"/>
          <w:sz w:val="20"/>
          <w:lang w:val="en-US"/>
        </w:rPr>
        <w:tab/>
        <w:t xml:space="preserve">  T3</w:t>
      </w:r>
    </w:p>
    <w:p w:rsidR="005C08C7" w:rsidRPr="005C08C7" w:rsidRDefault="005C08C7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101     : 0.617   0.465   0.657   0.472   0.514   0.497   0.462   0.427   0.495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102     : 0.060   0.029   0.043   0.032   0.034   0.029   0.031   0.037   0.043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103     : 0.541   0.357   0.617   0.420   0.441   0.406   0.375   0.400   0.383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104     : 0.116   0.165   0.107   0.178   0.147   0.146   0.140   0.185   0.147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105     : 0.543   0.660   0.571   0.745   0.713   0.762   0.792   0.769   0.770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106     : 0.148   0.208   0.116   0.170   0.155   0.179   0.203   0.182   0.179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107     : 0.497   0.510   0.501   0.471   0.461   0.533   0.524   0.486   0.584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108     : 0.144   0.077   0.133   0.131   0.115   0.111   0.092   0.104   0.101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109     : 0.454   0.329   0.495   0.253   0.279   0.250   0.303   0.288   0.282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110     : 0.169   0.151   0.168   0.358   0.254   0.306   0.290   0.364   0.292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111     : 0.470   0.591   0.490   0.475   0.494   0.508   0.533   0.530   0.493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112     : 0.197   0.252   0.165   0.445   0.345   0.448   0.480   0.489   0.442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5C08C7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113     : 0.452   0.568   0.453   0.269   0.315   0.337   0.323   0.284   </w:t>
      </w:r>
      <w:r w:rsidR="00BB586F" w:rsidRPr="005C08C7">
        <w:rPr>
          <w:rFonts w:ascii="Consolas" w:hAnsi="Consolas"/>
          <w:color w:val="000000"/>
          <w:sz w:val="20"/>
          <w:lang w:val="en-US"/>
        </w:rPr>
        <w:t xml:space="preserve">0.376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>114     : 0.185</w:t>
      </w:r>
      <w:r w:rsidR="005C08C7" w:rsidRPr="005C08C7">
        <w:rPr>
          <w:rFonts w:ascii="Consolas" w:hAnsi="Consolas"/>
          <w:color w:val="000000"/>
          <w:sz w:val="20"/>
          <w:lang w:val="en-US"/>
        </w:rPr>
        <w:t xml:space="preserve">   0.100   0.165   0.298   0.241   0.266   0.200   </w:t>
      </w:r>
      <w:r w:rsidRPr="005C08C7">
        <w:rPr>
          <w:rFonts w:ascii="Consolas" w:hAnsi="Consolas"/>
          <w:color w:val="000000"/>
          <w:sz w:val="20"/>
          <w:lang w:val="en-US"/>
        </w:rPr>
        <w:t xml:space="preserve">0.220   0.182     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5C08C7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115     : 0.412   0.328   </w:t>
      </w:r>
      <w:r w:rsidR="00BB586F" w:rsidRPr="005C08C7">
        <w:rPr>
          <w:rFonts w:ascii="Consolas" w:hAnsi="Consolas"/>
          <w:color w:val="000000"/>
          <w:sz w:val="20"/>
          <w:lang w:val="en-US"/>
        </w:rPr>
        <w:t xml:space="preserve">0.455   0.081   0.142   0.078   0.105   0.112   0.115     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5C08C7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116     : 0.196   0.128   0.190   0.536   </w:t>
      </w:r>
      <w:r w:rsidR="00BB586F" w:rsidRPr="005C08C7">
        <w:rPr>
          <w:rFonts w:ascii="Consolas" w:hAnsi="Consolas"/>
          <w:color w:val="000000"/>
          <w:sz w:val="20"/>
          <w:lang w:val="en-US"/>
        </w:rPr>
        <w:t xml:space="preserve">0.379   0.457   0.376   0.448   0.368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5C08C7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117     : 0.429   </w:t>
      </w:r>
      <w:r w:rsidR="00BB586F" w:rsidRPr="005C08C7">
        <w:rPr>
          <w:rFonts w:ascii="Consolas" w:hAnsi="Consolas"/>
          <w:color w:val="000000"/>
          <w:sz w:val="20"/>
          <w:lang w:val="en-US"/>
        </w:rPr>
        <w:t>0.528   0.461</w:t>
      </w:r>
      <w:r w:rsidRPr="005C08C7">
        <w:rPr>
          <w:rFonts w:ascii="Consolas" w:hAnsi="Consolas"/>
          <w:color w:val="000000"/>
          <w:sz w:val="20"/>
          <w:lang w:val="en-US"/>
        </w:rPr>
        <w:t xml:space="preserve">   0.198   0.319   0.210   0.221   0.241   </w:t>
      </w:r>
      <w:r w:rsidR="00BB586F" w:rsidRPr="005C08C7">
        <w:rPr>
          <w:rFonts w:ascii="Consolas" w:hAnsi="Consolas"/>
          <w:color w:val="000000"/>
          <w:sz w:val="20"/>
          <w:lang w:val="en-US"/>
        </w:rPr>
        <w:t xml:space="preserve">0.194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5C08C7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118     : 0.227   0.264   0.186   0.727   0.585   0.714   </w:t>
      </w:r>
      <w:r w:rsidR="00BB586F" w:rsidRPr="005C08C7">
        <w:rPr>
          <w:rFonts w:ascii="Consolas" w:hAnsi="Consolas"/>
          <w:color w:val="000000"/>
          <w:sz w:val="20"/>
          <w:lang w:val="en-US"/>
        </w:rPr>
        <w:t xml:space="preserve">0.731   0.731   0.721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 xml:space="preserve">119     : 0.427   0.612   0.434   0.100   0.201   0.141   0.150   0.115   0.168   </w:t>
      </w: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</w:p>
    <w:p w:rsidR="00BB586F" w:rsidRPr="005C08C7" w:rsidRDefault="00BB586F" w:rsidP="00BB586F">
      <w:pPr>
        <w:jc w:val="both"/>
        <w:rPr>
          <w:rFonts w:ascii="Consolas" w:hAnsi="Consolas"/>
          <w:color w:val="000000"/>
          <w:sz w:val="20"/>
          <w:lang w:val="en-US"/>
        </w:rPr>
      </w:pPr>
      <w:r w:rsidRPr="005C08C7">
        <w:rPr>
          <w:rFonts w:ascii="Consolas" w:hAnsi="Consolas"/>
          <w:color w:val="000000"/>
          <w:sz w:val="20"/>
          <w:lang w:val="en-US"/>
        </w:rPr>
        <w:t>120     : 0.213</w:t>
      </w:r>
      <w:r w:rsidR="005C08C7" w:rsidRPr="005C08C7">
        <w:rPr>
          <w:rFonts w:ascii="Consolas" w:hAnsi="Consolas"/>
          <w:color w:val="000000"/>
          <w:sz w:val="20"/>
          <w:lang w:val="en-US"/>
        </w:rPr>
        <w:t xml:space="preserve">   0.124   0.180   0.487   0.428   0.479   0.407   </w:t>
      </w:r>
      <w:r w:rsidRPr="005C08C7">
        <w:rPr>
          <w:rFonts w:ascii="Consolas" w:hAnsi="Consolas"/>
          <w:color w:val="000000"/>
          <w:sz w:val="20"/>
          <w:lang w:val="en-US"/>
        </w:rPr>
        <w:t>0.403   0.412</w:t>
      </w:r>
    </w:p>
    <w:p w:rsidR="00BB586F" w:rsidRPr="005C08C7" w:rsidRDefault="00BB586F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BB586F" w:rsidRDefault="00BB586F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5C08C7" w:rsidRPr="005C08C7" w:rsidRDefault="005C08C7" w:rsidP="00BB586F">
      <w:pPr>
        <w:jc w:val="both"/>
        <w:rPr>
          <w:rFonts w:ascii="Times New Roman" w:hAnsi="Times New Roman"/>
          <w:color w:val="000000"/>
          <w:sz w:val="16"/>
          <w:lang w:val="en-US"/>
        </w:rPr>
      </w:pPr>
    </w:p>
    <w:p w:rsidR="00E664ED" w:rsidRDefault="00E664ED" w:rsidP="005C08C7">
      <w:pPr>
        <w:pStyle w:val="BodyTextIndent2"/>
        <w:numPr>
          <w:ilvl w:val="0"/>
          <w:numId w:val="5"/>
        </w:numPr>
        <w:tabs>
          <w:tab w:val="num" w:pos="284"/>
        </w:tabs>
        <w:spacing w:before="0"/>
        <w:ind w:left="284" w:hanging="284"/>
        <w:jc w:val="center"/>
      </w:pPr>
      <w:r>
        <w:lastRenderedPageBreak/>
        <w:t>Para cada uma das topologias apresentadas na tabela acima, considerando</w:t>
      </w:r>
      <w:r w:rsidR="00BC266C">
        <w:t>-se</w:t>
      </w:r>
      <w:r>
        <w:t xml:space="preserve"> ainda o melhor treinamento {T1, T2 ou T3} realizado em cada uma delas, trace </w:t>
      </w:r>
      <w:r w:rsidR="00BC266C">
        <w:t xml:space="preserve">então </w:t>
      </w:r>
      <w:r>
        <w:t>o gráfico dos valores de erro quadrático médio (EQM) em função de cada época de treinamento. Imprima os três gráficos numa mesma folha de modo não superpostos.</w:t>
      </w:r>
      <w:r w:rsidR="005C08C7">
        <w:rPr>
          <w:noProof/>
        </w:rPr>
        <w:drawing>
          <wp:inline distT="0" distB="0" distL="0" distR="0">
            <wp:extent cx="3052914" cy="195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29" cy="19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8C7">
        <w:rPr>
          <w:noProof/>
        </w:rPr>
        <w:drawing>
          <wp:inline distT="0" distB="0" distL="0" distR="0">
            <wp:extent cx="3154590" cy="203835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281" cy="20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8C7">
        <w:rPr>
          <w:noProof/>
        </w:rPr>
        <w:drawing>
          <wp:inline distT="0" distB="0" distL="0" distR="0">
            <wp:extent cx="3118758" cy="2057400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25" cy="20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5C08C7" w:rsidRDefault="005C08C7" w:rsidP="005C08C7">
      <w:pPr>
        <w:pStyle w:val="BodyTextIndent2"/>
        <w:spacing w:before="0"/>
        <w:jc w:val="center"/>
      </w:pPr>
    </w:p>
    <w:p w:rsidR="00E664ED" w:rsidRDefault="00E664ED">
      <w:pPr>
        <w:pStyle w:val="BodyTextIndent2"/>
        <w:numPr>
          <w:ilvl w:val="0"/>
          <w:numId w:val="5"/>
        </w:numPr>
        <w:tabs>
          <w:tab w:val="num" w:pos="284"/>
        </w:tabs>
        <w:ind w:left="284" w:hanging="284"/>
      </w:pPr>
      <w:r>
        <w:lastRenderedPageBreak/>
        <w:t>Para cada uma das topologias apresentadas na tabela acima, considerando</w:t>
      </w:r>
      <w:r w:rsidR="00BC266C">
        <w:t>-se</w:t>
      </w:r>
      <w:r>
        <w:t xml:space="preserve"> ainda o melhor treinamento {T1, T2 ou T3} realizado em cada uma delas, trace </w:t>
      </w:r>
      <w:r w:rsidR="00BC266C">
        <w:t xml:space="preserve">então </w:t>
      </w:r>
      <w:r>
        <w:t xml:space="preserve">o gráfico dos valores desejados e dos valores estimados pela respectiva rede em função do domínio de </w:t>
      </w:r>
      <w:r w:rsidR="00BC266C">
        <w:t>operação assumido</w:t>
      </w:r>
      <w:r>
        <w:t xml:space="preserve"> (</w:t>
      </w:r>
      <w:r>
        <w:rPr>
          <w:i/>
          <w:iCs/>
        </w:rPr>
        <w:t>t</w:t>
      </w:r>
      <w:r>
        <w:t>=101..120). Imprima os três gráficos numa mesma folha de modo não superpostos.</w:t>
      </w:r>
    </w:p>
    <w:p w:rsidR="000033C2" w:rsidRDefault="000033C2" w:rsidP="000033C2">
      <w:pPr>
        <w:pStyle w:val="BodyTextIndent2"/>
        <w:ind w:firstLine="0"/>
        <w:jc w:val="center"/>
      </w:pPr>
      <w:r>
        <w:rPr>
          <w:noProof/>
        </w:rPr>
        <w:drawing>
          <wp:inline distT="0" distB="0" distL="0" distR="0">
            <wp:extent cx="3330914" cy="2238375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49" cy="22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60043" cy="2190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710" cy="21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400" cy="2150669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445" cy="21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C2" w:rsidRDefault="000033C2" w:rsidP="000033C2">
      <w:pPr>
        <w:pStyle w:val="BodyTextIndent2"/>
        <w:ind w:firstLine="0"/>
      </w:pPr>
    </w:p>
    <w:p w:rsidR="000033C2" w:rsidRDefault="000033C2" w:rsidP="000033C2">
      <w:pPr>
        <w:pStyle w:val="BodyTextIndent2"/>
        <w:ind w:firstLine="0"/>
      </w:pPr>
    </w:p>
    <w:p w:rsidR="000033C2" w:rsidRDefault="000033C2" w:rsidP="000033C2">
      <w:pPr>
        <w:pStyle w:val="BodyTextIndent2"/>
        <w:ind w:firstLine="0"/>
      </w:pPr>
    </w:p>
    <w:p w:rsidR="000033C2" w:rsidRDefault="000033C2" w:rsidP="000033C2">
      <w:pPr>
        <w:pStyle w:val="BodyTextIndent2"/>
      </w:pPr>
    </w:p>
    <w:p w:rsidR="00E664ED" w:rsidRDefault="00E664ED">
      <w:pPr>
        <w:pStyle w:val="BodyTextIndent2"/>
        <w:numPr>
          <w:ilvl w:val="0"/>
          <w:numId w:val="5"/>
        </w:numPr>
        <w:tabs>
          <w:tab w:val="num" w:pos="284"/>
        </w:tabs>
        <w:ind w:left="284" w:hanging="284"/>
      </w:pPr>
      <w:r>
        <w:lastRenderedPageBreak/>
        <w:t xml:space="preserve">Baseado nas análises dos itens acima, indique </w:t>
      </w:r>
      <w:r w:rsidR="00BC266C">
        <w:t xml:space="preserve">então </w:t>
      </w:r>
      <w:r>
        <w:t>qual das topologias candidatas {Rede 1, Rede 2 ou Rede 3}</w:t>
      </w:r>
      <w:r w:rsidR="00BC266C">
        <w:t>,</w:t>
      </w:r>
      <w:r>
        <w:t xml:space="preserve"> e </w:t>
      </w:r>
      <w:r w:rsidR="00BC266C">
        <w:t xml:space="preserve">que </w:t>
      </w:r>
      <w:r>
        <w:t>com qual configuração final de treinamento {T1, T2 ou T3}</w:t>
      </w:r>
      <w:r w:rsidR="00BC266C">
        <w:t>,</w:t>
      </w:r>
      <w:r>
        <w:t xml:space="preserve"> seria a mais adequada para realização de previsões neste processo.</w:t>
      </w:r>
      <w:bookmarkStart w:id="0" w:name="_GoBack"/>
      <w:bookmarkEnd w:id="0"/>
    </w:p>
    <w:p w:rsidR="000033C2" w:rsidRDefault="000033C2" w:rsidP="000033C2">
      <w:pPr>
        <w:pStyle w:val="BodyTextIndent2"/>
      </w:pPr>
      <w:r>
        <w:t>Por observar um erro menor, a Rede 3 com T2 é a mais adequada.</w:t>
      </w:r>
    </w:p>
    <w:p w:rsidR="000033C2" w:rsidRDefault="000033C2">
      <w:pPr>
        <w:pStyle w:val="Heading2"/>
        <w:spacing w:after="240"/>
        <w:rPr>
          <w:sz w:val="28"/>
        </w:rPr>
      </w:pPr>
    </w:p>
    <w:p w:rsidR="00E664ED" w:rsidRDefault="00E664ED">
      <w:pPr>
        <w:pStyle w:val="Heading2"/>
        <w:spacing w:after="240"/>
        <w:rPr>
          <w:sz w:val="28"/>
        </w:rPr>
      </w:pPr>
      <w:r>
        <w:rPr>
          <w:sz w:val="28"/>
        </w:rPr>
        <w:t>ANEXO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E664ED">
        <w:trPr>
          <w:jc w:val="center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E664ED" w:rsidRDefault="00E664ED">
            <w:pPr>
              <w:pStyle w:val="Heading4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f</w:t>
            </w:r>
            <w:r>
              <w:rPr>
                <w:rFonts w:ascii="Times New Roman" w:hAnsi="Times New Roman"/>
                <w:b/>
                <w:bCs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1</w:t>
            </w:r>
          </w:p>
        </w:tc>
        <w:tc>
          <w:tcPr>
            <w:tcW w:w="1134" w:type="dxa"/>
            <w:tcBorders>
              <w:top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0.1701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0.2398</w:t>
            </w:r>
          </w:p>
        </w:tc>
        <w:tc>
          <w:tcPr>
            <w:tcW w:w="1134" w:type="dxa"/>
            <w:tcBorders>
              <w:top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0.3087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76</w:t>
            </w:r>
          </w:p>
        </w:tc>
        <w:tc>
          <w:tcPr>
            <w:tcW w:w="1134" w:type="dxa"/>
            <w:tcBorders>
              <w:top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0.3701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0.1023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0.0508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0.0159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0.4405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0.4497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0.4330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0.3943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0.3609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0.2178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0.0733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0.0646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0.7192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0.7762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0.7995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0.7878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0.2258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0.1078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0.0262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0.1694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0.3175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0.3773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0.4223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0.4468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t</w:t>
            </w:r>
            <w:r>
              <w:rPr>
                <w:rFonts w:ascii="Times New Roman" w:hAnsi="Times New Roman"/>
              </w:rPr>
              <w:t xml:space="preserve"> = 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0.0127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0.0085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0.0372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0.4290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0.3877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0.3303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0.2632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0.0544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0.0821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0.2037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0.3048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0.8000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0.7836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0.7332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0.6516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0.0450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0.1887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0.3328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0.4690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0.4268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0.4483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0.4445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0.4132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0.0112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0.0424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0.0909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89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0.1523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0.3218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0.2539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0.1838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0.1182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0.2185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0.3164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0.3888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0.4334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0.7240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0.6386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0.5277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0.3978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0.3516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0.4862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0.6042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0.6987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0.4420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0.4068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69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0.3435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0.2538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0.0984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0.1611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0.2304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0.2998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0.1747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0.1101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0.0568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0.0195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0.3964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0.4372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72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0.4500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97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0.4366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0.5114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0.3795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73</w:t>
            </w:r>
          </w:p>
        </w:tc>
        <w:tc>
          <w:tcPr>
            <w:tcW w:w="1134" w:type="dxa"/>
            <w:tcBorders>
              <w:left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0.2371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98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0.0924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134" w:type="dxa"/>
            <w:tcBorders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0.6183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0.7092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0.7705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99</w:t>
            </w:r>
          </w:p>
        </w:tc>
        <w:tc>
          <w:tcPr>
            <w:tcW w:w="1134" w:type="dxa"/>
            <w:tcBorders>
              <w:bottom w:val="sing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0.7984</w:t>
            </w:r>
          </w:p>
        </w:tc>
      </w:tr>
      <w:tr w:rsidR="00E664ED">
        <w:trPr>
          <w:jc w:val="center"/>
        </w:trPr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  <w:tcMar>
              <w:left w:w="0" w:type="dxa"/>
              <w:right w:w="0" w:type="dxa"/>
            </w:tcMar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0.3330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13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0.2400</w:t>
            </w:r>
          </w:p>
        </w:tc>
        <w:tc>
          <w:tcPr>
            <w:tcW w:w="1134" w:type="dxa"/>
            <w:tcBorders>
              <w:bottom w:val="double" w:sz="4" w:space="0" w:color="auto"/>
              <w:right w:val="sing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>t</w:t>
            </w:r>
            <w:r>
              <w:rPr>
                <w:rFonts w:ascii="Times New Roman" w:hAnsi="Times New Roman"/>
                <w:lang w:val="es-ES_tradnl"/>
              </w:rPr>
              <w:t xml:space="preserve"> = </w:t>
            </w: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1134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0.1246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lang w:val="es-ES_tradnl"/>
              </w:rPr>
              <w:t xml:space="preserve"> t</w:t>
            </w:r>
            <w:r>
              <w:rPr>
                <w:rFonts w:ascii="Times New Roman" w:hAnsi="Times New Roman"/>
                <w:lang w:val="es-ES_tradnl"/>
              </w:rPr>
              <w:t xml:space="preserve"> = 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34" w:type="dxa"/>
            <w:tcBorders>
              <w:bottom w:val="double" w:sz="4" w:space="0" w:color="auto"/>
              <w:right w:val="double" w:sz="4" w:space="0" w:color="auto"/>
            </w:tcBorders>
          </w:tcPr>
          <w:p w:rsidR="00E664ED" w:rsidRDefault="00E664E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0.0077</w:t>
            </w:r>
          </w:p>
        </w:tc>
      </w:tr>
    </w:tbl>
    <w:p w:rsidR="00E664ED" w:rsidRDefault="00E664ED"/>
    <w:sectPr w:rsidR="00E664ED">
      <w:headerReference w:type="default" r:id="rId13"/>
      <w:footerReference w:type="even" r:id="rId14"/>
      <w:footerReference w:type="default" r:id="rId15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6A8" w:rsidRDefault="005A76A8">
      <w:r>
        <w:separator/>
      </w:r>
    </w:p>
  </w:endnote>
  <w:endnote w:type="continuationSeparator" w:id="0">
    <w:p w:rsidR="005A76A8" w:rsidRDefault="005A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6F" w:rsidRDefault="00607B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07B6F" w:rsidRDefault="00607B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6F" w:rsidRDefault="00607B6F">
    <w:pPr>
      <w:pStyle w:val="Footer"/>
      <w:jc w:val="center"/>
      <w:rPr>
        <w:sz w:val="20"/>
      </w:rPr>
    </w:pPr>
    <w:r>
      <w:rPr>
        <w:sz w:val="20"/>
      </w:rPr>
      <w:t xml:space="preserve">Página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0033C2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6A8" w:rsidRDefault="005A76A8">
      <w:r>
        <w:separator/>
      </w:r>
    </w:p>
  </w:footnote>
  <w:footnote w:type="continuationSeparator" w:id="0">
    <w:p w:rsidR="005A76A8" w:rsidRDefault="005A7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6F" w:rsidRDefault="00257F63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9CCC3E" wp14:editId="46542A42">
          <wp:simplePos x="0" y="0"/>
          <wp:positionH relativeFrom="column">
            <wp:posOffset>4719320</wp:posOffset>
          </wp:positionH>
          <wp:positionV relativeFrom="paragraph">
            <wp:posOffset>31115</wp:posOffset>
          </wp:positionV>
          <wp:extent cx="1286510" cy="519430"/>
          <wp:effectExtent l="0" t="0" r="8890" b="0"/>
          <wp:wrapTopAndBottom/>
          <wp:docPr id="40" name="Imagem 40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4AC6"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 wp14:anchorId="25E6079C" wp14:editId="04BEB92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Imagem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7B6F">
      <w:rPr>
        <w:rFonts w:cs="Arial"/>
      </w:rPr>
      <w:t xml:space="preserve">Universidade de São Paulo </w:t>
    </w:r>
  </w:p>
  <w:p w:rsidR="00607B6F" w:rsidRDefault="00607B6F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607B6F" w:rsidRDefault="00607B6F">
    <w:pPr>
      <w:pStyle w:val="Header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D52122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607B6F" w:rsidRDefault="00607B6F">
    <w:pPr>
      <w:pStyle w:val="Header"/>
      <w:pBdr>
        <w:bottom w:val="single" w:sz="4" w:space="1" w:color="auto"/>
      </w:pBdr>
      <w:tabs>
        <w:tab w:val="clear" w:pos="4419"/>
        <w:tab w:val="clear" w:pos="8838"/>
      </w:tabs>
    </w:pPr>
  </w:p>
  <w:p w:rsidR="00607B6F" w:rsidRDefault="00607B6F">
    <w:pPr>
      <w:pStyle w:val="Header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D73D6"/>
    <w:multiLevelType w:val="hybridMultilevel"/>
    <w:tmpl w:val="76F885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6C"/>
    <w:rsid w:val="000033C2"/>
    <w:rsid w:val="000524BF"/>
    <w:rsid w:val="000C1E83"/>
    <w:rsid w:val="000D42F6"/>
    <w:rsid w:val="00156204"/>
    <w:rsid w:val="00170EBE"/>
    <w:rsid w:val="0017284E"/>
    <w:rsid w:val="001D7FC4"/>
    <w:rsid w:val="00257F63"/>
    <w:rsid w:val="004B3B65"/>
    <w:rsid w:val="005A76A8"/>
    <w:rsid w:val="005C08C7"/>
    <w:rsid w:val="00607B6F"/>
    <w:rsid w:val="006B4AC6"/>
    <w:rsid w:val="00703905"/>
    <w:rsid w:val="009E413E"/>
    <w:rsid w:val="00A12D29"/>
    <w:rsid w:val="00A15697"/>
    <w:rsid w:val="00A207B8"/>
    <w:rsid w:val="00A45FD9"/>
    <w:rsid w:val="00A57E96"/>
    <w:rsid w:val="00A90D58"/>
    <w:rsid w:val="00B87E13"/>
    <w:rsid w:val="00BB586F"/>
    <w:rsid w:val="00BC266C"/>
    <w:rsid w:val="00C03325"/>
    <w:rsid w:val="00D52122"/>
    <w:rsid w:val="00D67F3A"/>
    <w:rsid w:val="00DA6E19"/>
    <w:rsid w:val="00DB7655"/>
    <w:rsid w:val="00DC7BFB"/>
    <w:rsid w:val="00E6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161097C-73FE-477B-A42C-22453D7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BodyText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BodyText2">
    <w:name w:val="Body Text 2"/>
    <w:basedOn w:val="Normal"/>
    <w:rPr>
      <w:sz w:val="16"/>
    </w:rPr>
  </w:style>
  <w:style w:type="paragraph" w:styleId="BodyTextIndent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itle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128</TotalTime>
  <Pages>6</Pages>
  <Words>1089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Neurais Artificiais</vt:lpstr>
      <vt:lpstr>Redes Neurais Artificiais</vt:lpstr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Neurais Artificiais</dc:title>
  <dc:creator>Administrador</dc:creator>
  <cp:lastModifiedBy>Luiz Votto</cp:lastModifiedBy>
  <cp:revision>8</cp:revision>
  <cp:lastPrinted>2017-05-03T14:04:00Z</cp:lastPrinted>
  <dcterms:created xsi:type="dcterms:W3CDTF">2017-05-03T14:04:00Z</dcterms:created>
  <dcterms:modified xsi:type="dcterms:W3CDTF">2018-05-22T16:46:00Z</dcterms:modified>
</cp:coreProperties>
</file>