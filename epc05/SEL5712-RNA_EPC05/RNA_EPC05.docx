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188" w:rsidRDefault="00484188">
      <w:pPr>
        <w:pStyle w:val="Ttulo"/>
        <w:spacing w:before="0" w:after="0"/>
        <w:rPr>
          <w:color w:val="000000"/>
        </w:rPr>
      </w:pPr>
      <w:r>
        <w:rPr>
          <w:color w:val="000000"/>
        </w:rPr>
        <w:t>Redes Neurais Artificiais</w:t>
      </w:r>
    </w:p>
    <w:p w:rsidR="00484188" w:rsidRDefault="00484188">
      <w:pPr>
        <w:pStyle w:val="Ttulo"/>
        <w:spacing w:before="0" w:after="120"/>
        <w:rPr>
          <w:color w:val="000000"/>
          <w:sz w:val="24"/>
          <w:u w:val="none"/>
        </w:rPr>
      </w:pPr>
      <w:r>
        <w:rPr>
          <w:color w:val="000000"/>
          <w:sz w:val="24"/>
          <w:u w:val="none"/>
        </w:rPr>
        <w:t>(Prof. Ivan Nunes da Silva)</w:t>
      </w:r>
    </w:p>
    <w:p w:rsidR="00484188" w:rsidRDefault="00484188">
      <w:pPr>
        <w:pStyle w:val="Subttulo"/>
      </w:pPr>
      <w:proofErr w:type="spellStart"/>
      <w:r>
        <w:t>EPC</w:t>
      </w:r>
      <w:proofErr w:type="spellEnd"/>
      <w:r>
        <w:t>-5</w:t>
      </w:r>
    </w:p>
    <w:p w:rsidR="00484188" w:rsidRDefault="00484188">
      <w:pPr>
        <w:jc w:val="both"/>
        <w:rPr>
          <w:color w:val="000000"/>
        </w:rPr>
      </w:pPr>
    </w:p>
    <w:p w:rsidR="00484188" w:rsidRDefault="00484188">
      <w:pPr>
        <w:pStyle w:val="Recuodecorpodetexto2"/>
      </w:pPr>
      <w:r>
        <w:t xml:space="preserve">No processamento de bebidas, a aplicação de um determinado conservante é </w:t>
      </w:r>
      <w:r w:rsidR="009B6B3D">
        <w:t xml:space="preserve">efetuada </w:t>
      </w:r>
      <w:r>
        <w:t>em função da combinação de 04 variáveis reais</w:t>
      </w:r>
      <w:r w:rsidR="009B6B3D">
        <w:t>,</w:t>
      </w:r>
      <w:r>
        <w:t xml:space="preserve"> definidas por </w:t>
      </w:r>
      <w:proofErr w:type="spellStart"/>
      <w:r>
        <w:rPr>
          <w:i/>
          <w:iCs/>
        </w:rPr>
        <w:t>x</w:t>
      </w:r>
      <w:r>
        <w:rPr>
          <w:vertAlign w:val="subscript"/>
        </w:rPr>
        <w:t>1</w:t>
      </w:r>
      <w:proofErr w:type="spellEnd"/>
      <w:r>
        <w:t xml:space="preserve"> (teor de água), </w:t>
      </w:r>
      <w:proofErr w:type="spellStart"/>
      <w:r>
        <w:rPr>
          <w:i/>
          <w:iCs/>
        </w:rPr>
        <w:t>x</w:t>
      </w:r>
      <w:r>
        <w:rPr>
          <w:vertAlign w:val="subscript"/>
        </w:rPr>
        <w:t>2</w:t>
      </w:r>
      <w:proofErr w:type="spellEnd"/>
      <w:r>
        <w:t xml:space="preserve"> (grau de acidez), </w:t>
      </w:r>
      <w:proofErr w:type="spellStart"/>
      <w:r>
        <w:rPr>
          <w:i/>
          <w:iCs/>
        </w:rPr>
        <w:t>x</w:t>
      </w:r>
      <w:r>
        <w:rPr>
          <w:vertAlign w:val="subscript"/>
        </w:rPr>
        <w:t>3</w:t>
      </w:r>
      <w:proofErr w:type="spellEnd"/>
      <w:r>
        <w:t xml:space="preserve"> (temperatura) e </w:t>
      </w:r>
      <w:proofErr w:type="spellStart"/>
      <w:r>
        <w:rPr>
          <w:i/>
          <w:iCs/>
        </w:rPr>
        <w:t>x</w:t>
      </w:r>
      <w:r>
        <w:rPr>
          <w:vertAlign w:val="subscript"/>
        </w:rPr>
        <w:t>4</w:t>
      </w:r>
      <w:proofErr w:type="spellEnd"/>
      <w:r>
        <w:t xml:space="preserve"> (tensão superficial). Sabe-se que existem apenas três tipos de conservantes que podem ser aplicados, os quais são </w:t>
      </w:r>
      <w:r w:rsidR="009B6B3D">
        <w:t xml:space="preserve">categorizados </w:t>
      </w:r>
      <w:r>
        <w:t>por tipo A, B e C. A partir des</w:t>
      </w:r>
      <w:r w:rsidR="009B6B3D">
        <w:t>t</w:t>
      </w:r>
      <w:r>
        <w:t xml:space="preserve">as variáveis, realizam-se ensaios em laboratório para especificar que tipo de conservante deve ser aplicado em determinada bebida. </w:t>
      </w:r>
      <w:r w:rsidR="00BF33D8">
        <w:t xml:space="preserve"> </w:t>
      </w:r>
    </w:p>
    <w:p w:rsidR="00484188" w:rsidRDefault="009B6B3D">
      <w:pPr>
        <w:pStyle w:val="Recuodecorpodetexto2"/>
      </w:pPr>
      <w:r>
        <w:t xml:space="preserve">Por intermédio de </w:t>
      </w:r>
      <w:r w:rsidR="00484188">
        <w:t xml:space="preserve">148 </w:t>
      </w:r>
      <w:r>
        <w:t xml:space="preserve">desses </w:t>
      </w:r>
      <w:r w:rsidR="00484188">
        <w:t xml:space="preserve">ensaios </w:t>
      </w:r>
      <w:r>
        <w:t>experimentais</w:t>
      </w:r>
      <w:r w:rsidR="00484188">
        <w:t xml:space="preserve">, a equipe de engenheiros e cientistas resolveu aplicar uma rede </w:t>
      </w:r>
      <w:proofErr w:type="spellStart"/>
      <w:r w:rsidR="00484188">
        <w:t>perceptron</w:t>
      </w:r>
      <w:proofErr w:type="spellEnd"/>
      <w:r w:rsidR="00484188">
        <w:t xml:space="preserve"> multicamadas como classificadora de padrões, </w:t>
      </w:r>
      <w:r>
        <w:t xml:space="preserve">a fim de </w:t>
      </w:r>
      <w:r w:rsidR="00484188">
        <w:t xml:space="preserve">que </w:t>
      </w:r>
      <w:r w:rsidR="00AB4DD7">
        <w:t>esta</w:t>
      </w:r>
      <w:r w:rsidR="00484188">
        <w:t xml:space="preserve"> identifique qual conservante será aplicado em determinado lote de bebida. Por questões operacionais da própria linha de produção, utilizar-se-á </w:t>
      </w:r>
      <w:r>
        <w:t xml:space="preserve">aqui </w:t>
      </w:r>
      <w:r w:rsidR="00484188">
        <w:t xml:space="preserve">uma rede </w:t>
      </w:r>
      <w:proofErr w:type="spellStart"/>
      <w:r w:rsidR="00484188">
        <w:t>perceptron</w:t>
      </w:r>
      <w:proofErr w:type="spellEnd"/>
      <w:r w:rsidR="00484188">
        <w:t xml:space="preserve"> com três saídas</w:t>
      </w:r>
      <w:r w:rsidR="00AB4DD7">
        <w:t>,</w:t>
      </w:r>
      <w:r w:rsidR="00484188">
        <w:t xml:space="preserve"> conforme apresentado na figura abaixo.</w:t>
      </w:r>
    </w:p>
    <w:p w:rsidR="00484188" w:rsidRDefault="00484188">
      <w:pPr>
        <w:pStyle w:val="Recuodecorpodetexto2"/>
      </w:pPr>
    </w:p>
    <w:p w:rsidR="00484188" w:rsidRDefault="00484188">
      <w:pPr>
        <w:pStyle w:val="Recuodecorpodetexto2"/>
      </w:pPr>
    </w:p>
    <w:p w:rsidR="00484188" w:rsidRDefault="00143F4B">
      <w:pPr>
        <w:pStyle w:val="Recuodecorpodetexto2"/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751205</wp:posOffset>
                </wp:positionH>
                <wp:positionV relativeFrom="paragraph">
                  <wp:posOffset>31750</wp:posOffset>
                </wp:positionV>
                <wp:extent cx="4572000" cy="2606040"/>
                <wp:effectExtent l="0" t="0" r="0" b="0"/>
                <wp:wrapNone/>
                <wp:docPr id="2" name="Group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2606040"/>
                          <a:chOff x="2601" y="7690"/>
                          <a:chExt cx="7200" cy="4104"/>
                        </a:xfrm>
                      </wpg:grpSpPr>
                      <wps:wsp>
                        <wps:cNvPr id="4" name="Line 186"/>
                        <wps:cNvCnPr/>
                        <wps:spPr bwMode="auto">
                          <a:xfrm>
                            <a:off x="6201" y="9004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205"/>
                        <wps:cNvCnPr/>
                        <wps:spPr bwMode="auto">
                          <a:xfrm>
                            <a:off x="6201" y="7924"/>
                            <a:ext cx="180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184"/>
                        <wps:cNvCnPr/>
                        <wps:spPr bwMode="auto">
                          <a:xfrm>
                            <a:off x="6201" y="7924"/>
                            <a:ext cx="180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3321" y="8563"/>
                            <a:ext cx="172" cy="1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3321" y="9271"/>
                            <a:ext cx="172" cy="1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3321" y="10714"/>
                            <a:ext cx="172" cy="1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75"/>
                        <wps:cNvCnPr/>
                        <wps:spPr bwMode="auto">
                          <a:xfrm flipV="1">
                            <a:off x="3501" y="7924"/>
                            <a:ext cx="216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76"/>
                        <wps:cNvCnPr/>
                        <wps:spPr bwMode="auto">
                          <a:xfrm>
                            <a:off x="3501" y="8644"/>
                            <a:ext cx="21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77"/>
                        <wps:cNvCnPr/>
                        <wps:spPr bwMode="auto">
                          <a:xfrm>
                            <a:off x="3501" y="8644"/>
                            <a:ext cx="216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178"/>
                        <wps:cNvCnPr/>
                        <wps:spPr bwMode="auto">
                          <a:xfrm flipV="1">
                            <a:off x="3501" y="7924"/>
                            <a:ext cx="216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179"/>
                        <wps:cNvCnPr/>
                        <wps:spPr bwMode="auto">
                          <a:xfrm flipV="1">
                            <a:off x="3501" y="9004"/>
                            <a:ext cx="21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180"/>
                        <wps:cNvCnPr/>
                        <wps:spPr bwMode="auto">
                          <a:xfrm>
                            <a:off x="3501" y="9367"/>
                            <a:ext cx="2160" cy="7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187"/>
                        <wps:cNvCnPr/>
                        <wps:spPr bwMode="auto">
                          <a:xfrm>
                            <a:off x="8541" y="9004"/>
                            <a:ext cx="742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2601" y="8284"/>
                            <a:ext cx="571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4188" w:rsidRDefault="00484188">
                              <w:pPr>
                                <w:spacing w:before="12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vertAlign w:val="subscript"/>
                                </w:rPr>
                                <w:t>1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2601" y="9004"/>
                            <a:ext cx="571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4188" w:rsidRDefault="00484188">
                              <w:pPr>
                                <w:spacing w:before="120"/>
                                <w:jc w:val="right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vertAlign w:val="subscript"/>
                                </w:rPr>
                                <w:t>2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2601" y="9724"/>
                            <a:ext cx="57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4188" w:rsidRDefault="00484188">
                              <w:pPr>
                                <w:spacing w:before="120"/>
                                <w:jc w:val="right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vertAlign w:val="subscript"/>
                                </w:rPr>
                                <w:t>3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9261" y="8644"/>
                            <a:ext cx="540" cy="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4188" w:rsidRDefault="00484188">
                              <w:pPr>
                                <w:spacing w:before="120"/>
                                <w:jc w:val="center"/>
                                <w:rPr>
                                  <w:i/>
                                  <w:iCs/>
                                  <w:sz w:val="28"/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vertAlign w:val="subscript"/>
                                </w:rPr>
                                <w:t>1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5841" y="10444"/>
                            <a:ext cx="286" cy="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4188" w:rsidRDefault="00484188">
                              <w:pPr>
                                <w:jc w:val="center"/>
                              </w:pPr>
                              <w:r>
                                <w:rPr>
                                  <w:sz w:val="48"/>
                                </w:rPr>
                                <w:sym w:font="Symbol" w:char="F03A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3321" y="10007"/>
                            <a:ext cx="172" cy="1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06"/>
                        <wps:cNvCnPr/>
                        <wps:spPr bwMode="auto">
                          <a:xfrm>
                            <a:off x="6201" y="7924"/>
                            <a:ext cx="1800" cy="2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07"/>
                        <wps:cNvCnPr/>
                        <wps:spPr bwMode="auto">
                          <a:xfrm>
                            <a:off x="6201" y="9004"/>
                            <a:ext cx="180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208"/>
                        <wps:cNvCnPr/>
                        <wps:spPr bwMode="auto">
                          <a:xfrm>
                            <a:off x="6201" y="9004"/>
                            <a:ext cx="180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209"/>
                        <wps:cNvCnPr/>
                        <wps:spPr bwMode="auto">
                          <a:xfrm flipV="1">
                            <a:off x="6201" y="9004"/>
                            <a:ext cx="180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210"/>
                        <wps:cNvCnPr/>
                        <wps:spPr bwMode="auto">
                          <a:xfrm flipV="1">
                            <a:off x="6201" y="9724"/>
                            <a:ext cx="180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211"/>
                        <wps:cNvCnPr/>
                        <wps:spPr bwMode="auto">
                          <a:xfrm>
                            <a:off x="6201" y="10084"/>
                            <a:ext cx="180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212"/>
                        <wps:cNvCnPr/>
                        <wps:spPr bwMode="auto">
                          <a:xfrm flipV="1">
                            <a:off x="6201" y="9004"/>
                            <a:ext cx="1800" cy="2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213"/>
                        <wps:cNvCnPr/>
                        <wps:spPr bwMode="auto">
                          <a:xfrm flipV="1">
                            <a:off x="6201" y="9724"/>
                            <a:ext cx="180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214"/>
                        <wps:cNvCnPr/>
                        <wps:spPr bwMode="auto">
                          <a:xfrm flipV="1">
                            <a:off x="6201" y="10444"/>
                            <a:ext cx="180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215"/>
                        <wps:cNvCnPr/>
                        <wps:spPr bwMode="auto">
                          <a:xfrm>
                            <a:off x="3501" y="8644"/>
                            <a:ext cx="2160" cy="28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216"/>
                        <wps:cNvCnPr/>
                        <wps:spPr bwMode="auto">
                          <a:xfrm>
                            <a:off x="3501" y="9364"/>
                            <a:ext cx="2160" cy="2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217"/>
                        <wps:cNvCnPr/>
                        <wps:spPr bwMode="auto">
                          <a:xfrm flipV="1">
                            <a:off x="3501" y="7924"/>
                            <a:ext cx="2160" cy="2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218"/>
                        <wps:cNvCnPr/>
                        <wps:spPr bwMode="auto">
                          <a:xfrm flipV="1">
                            <a:off x="3501" y="9004"/>
                            <a:ext cx="216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219"/>
                        <wps:cNvCnPr/>
                        <wps:spPr bwMode="auto">
                          <a:xfrm flipV="1">
                            <a:off x="3501" y="10084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220"/>
                        <wps:cNvCnPr/>
                        <wps:spPr bwMode="auto">
                          <a:xfrm>
                            <a:off x="3501" y="10084"/>
                            <a:ext cx="216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Line 221"/>
                        <wps:cNvCnPr/>
                        <wps:spPr bwMode="auto">
                          <a:xfrm flipV="1">
                            <a:off x="3501" y="7924"/>
                            <a:ext cx="2160" cy="28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Line 222"/>
                        <wps:cNvCnPr/>
                        <wps:spPr bwMode="auto">
                          <a:xfrm flipV="1">
                            <a:off x="3501" y="9004"/>
                            <a:ext cx="216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Line 223"/>
                        <wps:cNvCnPr/>
                        <wps:spPr bwMode="auto">
                          <a:xfrm flipV="1">
                            <a:off x="3501" y="10084"/>
                            <a:ext cx="216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Line 224"/>
                        <wps:cNvCnPr/>
                        <wps:spPr bwMode="auto">
                          <a:xfrm>
                            <a:off x="3501" y="10804"/>
                            <a:ext cx="216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2601" y="10444"/>
                            <a:ext cx="57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4188" w:rsidRDefault="00484188">
                              <w:pPr>
                                <w:spacing w:before="120"/>
                                <w:jc w:val="right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vertAlign w:val="subscript"/>
                                </w:rPr>
                                <w:t>4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Line 226"/>
                        <wps:cNvCnPr/>
                        <wps:spPr bwMode="auto">
                          <a:xfrm>
                            <a:off x="8541" y="9724"/>
                            <a:ext cx="742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227"/>
                        <wps:cNvCnPr/>
                        <wps:spPr bwMode="auto">
                          <a:xfrm>
                            <a:off x="8541" y="10444"/>
                            <a:ext cx="742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9261" y="9544"/>
                            <a:ext cx="540" cy="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4188" w:rsidRDefault="00484188">
                              <w:pPr>
                                <w:jc w:val="center"/>
                                <w:rPr>
                                  <w:i/>
                                  <w:iCs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vertAlign w:val="subscript"/>
                                </w:rPr>
                                <w:t>2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0" rIns="12700" bIns="12700" anchor="t" anchorCtr="0" upright="1">
                          <a:noAutofit/>
                        </wps:bodyPr>
                      </wps:wsp>
                      <wps:wsp>
                        <wps:cNvPr id="46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9261" y="10264"/>
                            <a:ext cx="540" cy="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4188" w:rsidRDefault="00484188">
                              <w:pPr>
                                <w:jc w:val="center"/>
                                <w:rPr>
                                  <w:i/>
                                  <w:iCs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vertAlign w:val="subscript"/>
                                </w:rPr>
                                <w:t>3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0" rIns="12700" bIns="12700" anchor="t" anchorCtr="0" upright="1">
                          <a:noAutofit/>
                        </wps:bodyPr>
                      </wps:wsp>
                      <wps:wsp>
                        <wps:cNvPr id="47" name="Oval 204"/>
                        <wps:cNvSpPr>
                          <a:spLocks noChangeArrowheads="1"/>
                        </wps:cNvSpPr>
                        <wps:spPr bwMode="auto">
                          <a:xfrm>
                            <a:off x="5661" y="7690"/>
                            <a:ext cx="571" cy="5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5661" y="7744"/>
                            <a:ext cx="540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4188" w:rsidRDefault="00484188">
                              <w:pPr>
                                <w:spacing w:before="12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Oval 169"/>
                        <wps:cNvSpPr>
                          <a:spLocks noChangeArrowheads="1"/>
                        </wps:cNvSpPr>
                        <wps:spPr bwMode="auto">
                          <a:xfrm>
                            <a:off x="5661" y="8734"/>
                            <a:ext cx="571" cy="5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5661" y="8824"/>
                            <a:ext cx="540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4188" w:rsidRDefault="00484188">
                              <w:pPr>
                                <w:spacing w:before="8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Oval 200"/>
                        <wps:cNvSpPr>
                          <a:spLocks noChangeArrowheads="1"/>
                        </wps:cNvSpPr>
                        <wps:spPr bwMode="auto">
                          <a:xfrm>
                            <a:off x="5661" y="9808"/>
                            <a:ext cx="571" cy="5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Oval 201"/>
                        <wps:cNvSpPr>
                          <a:spLocks noChangeArrowheads="1"/>
                        </wps:cNvSpPr>
                        <wps:spPr bwMode="auto">
                          <a:xfrm>
                            <a:off x="5661" y="11223"/>
                            <a:ext cx="571" cy="5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5661" y="9904"/>
                            <a:ext cx="540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4188" w:rsidRDefault="00484188">
                              <w:pPr>
                                <w:spacing w:before="6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5661" y="11344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4188" w:rsidRDefault="00484188">
                              <w:pPr>
                                <w:spacing w:before="6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15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Oval 171"/>
                        <wps:cNvSpPr>
                          <a:spLocks noChangeArrowheads="1"/>
                        </wps:cNvSpPr>
                        <wps:spPr bwMode="auto">
                          <a:xfrm>
                            <a:off x="8001" y="8734"/>
                            <a:ext cx="571" cy="5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Oval 202"/>
                        <wps:cNvSpPr>
                          <a:spLocks noChangeArrowheads="1"/>
                        </wps:cNvSpPr>
                        <wps:spPr bwMode="auto">
                          <a:xfrm>
                            <a:off x="8001" y="9440"/>
                            <a:ext cx="571" cy="5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Oval 203"/>
                        <wps:cNvSpPr>
                          <a:spLocks noChangeArrowheads="1"/>
                        </wps:cNvSpPr>
                        <wps:spPr bwMode="auto">
                          <a:xfrm>
                            <a:off x="8001" y="10147"/>
                            <a:ext cx="571" cy="5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8001" y="8824"/>
                            <a:ext cx="540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4188" w:rsidRDefault="00484188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8001" y="9544"/>
                            <a:ext cx="540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4188" w:rsidRDefault="00484188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8001" y="10264"/>
                            <a:ext cx="540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4188" w:rsidRDefault="00484188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6" o:spid="_x0000_s1026" style="position:absolute;left:0;text-align:left;margin-left:59.15pt;margin-top:2.5pt;width:5in;height:205.2pt;z-index:251657728" coordorigin="2601,7690" coordsize="7200,4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">
                <v:line id="Line 186" o:spid="_x0000_s1027" style="position:absolute;visibility:visible;mso-wrap-style:square" from="6201,9004" to="8001,9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cAhsEAAADaAAAADwAAAGRycy9kb3ducmV2LnhtbESPQWvCQBSE7wX/w/KE3urGtASNriIF&#10;xWtTBY+P7DMbzb4N2W0S/71bKPQ4zMw3zHo72kb01PnasYL5LAFBXDpdc6Xg9L1/W4DwAVlj45gU&#10;PMjDdjN5WWOu3cBf1BehEhHCPkcFJoQ2l9KXhiz6mWuJo3d1ncUQZVdJ3eEQ4baRaZJk0mLNccFg&#10;S5+GynvxYxXczHt/OcjlbTAGz+kjzcpFkSn1Oh13KxCBxvAf/msftYIP+L0Sb4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9wCGwQAAANoAAAAPAAAAAAAAAAAAAAAA&#10;AKECAABkcnMvZG93bnJldi54bWxQSwUGAAAAAAQABAD5AAAAjwMAAAAA&#10;">
                  <v:stroke startarrowwidth="narrow" startarrowlength="long" endarrow="classic" endarrowwidth="narrow" endarrowlength="long"/>
                </v:line>
                <v:line id="Line 205" o:spid="_x0000_s1028" style="position:absolute;visibility:visible;mso-wrap-style:square" from="6201,7924" to="8001,9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ulHcEAAADaAAAADwAAAGRycy9kb3ducmV2LnhtbESPQWvCQBSE7wX/w/KE3urGlAaNriIF&#10;xWtTBY+P7DMbzb4N2W0S/71bKPQ4zMw3zHo72kb01PnasYL5LAFBXDpdc6Xg9L1/W4DwAVlj45gU&#10;PMjDdjN5WWOu3cBf1BehEhHCPkcFJoQ2l9KXhiz6mWuJo3d1ncUQZVdJ3eEQ4baRaZJk0mLNccFg&#10;S5+GynvxYxXczHt/OcjlbTAGz+kjzcpFkSn1Oh13KxCBxvAf/msftYIP+L0Sb4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u6UdwQAAANoAAAAPAAAAAAAAAAAAAAAA&#10;AKECAABkcnMvZG93bnJldi54bWxQSwUGAAAAAAQABAD5AAAAjwMAAAAA&#10;">
                  <v:stroke startarrowwidth="narrow" startarrowlength="long" endarrow="classic" endarrowwidth="narrow" endarrowlength="long"/>
                </v:line>
                <v:line id="Line 184" o:spid="_x0000_s1029" style="position:absolute;visibility:visible;mso-wrap-style:square" from="6201,7924" to="8001,9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k7asEAAADaAAAADwAAAGRycy9kb3ducmV2LnhtbESPQWvCQBSE74L/YXlCb2bTFIJGVymC&#10;pddGBY+P7Gs2Nvs2ZLdJ/PfdguBxmJlvmO1+sq0YqPeNYwWvSQqCuHK64VrB+XRcrkD4gKyxdUwK&#10;7uRhv5vPtlhoN/IXDWWoRYSwL1CBCaErpPSVIYs+cR1x9L5dbzFE2ddS9zhGuG1llqa5tNhwXDDY&#10;0cFQ9VP+WgU38zZcP+T6NhqDl+ye5dWqzJV6WUzvGxCBpvAMP9qfWkEO/1fiDZC7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aTtqwQAAANoAAAAPAAAAAAAAAAAAAAAA&#10;AKECAABkcnMvZG93bnJldi54bWxQSwUGAAAAAAQABAD5AAAAjwMAAAAA&#10;">
                  <v:stroke startarrowwidth="narrow" startarrowlength="long" endarrow="classic" endarrowwidth="narrow" endarrowlength="long"/>
                </v:line>
                <v:rect id="Rectangle 172" o:spid="_x0000_s1030" style="position:absolute;left:3321;top:8563;width:172;height: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v9oMMA&#10;AADaAAAADwAAAGRycy9kb3ducmV2LnhtbESPQWvCQBSE7wX/w/IEb3VTobakbiSKgiehWtDeHtnX&#10;3ZDs25DdmvTfd4VCj8PMfMOs1qNrxY36UHtW8DTPQBBXXtdsFHyc94+vIEJE1th6JgU/FGBdTB5W&#10;mGs/8DvdTtGIBOGQowIbY5dLGSpLDsPcd8TJ+/K9w5hkb6TucUhw18pFli2lw5rTgsWOtpaq5vTt&#10;FOy6z2P5bIIsL9FeG78Z9vZolJpNx/INRKQx/of/2get4AX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v9oMMAAADaAAAADwAAAAAAAAAAAAAAAACYAgAAZHJzL2Rv&#10;d25yZXYueG1sUEsFBgAAAAAEAAQA9QAAAIgDAAAAAA==&#10;" filled="f"/>
                <v:rect id="Rectangle 173" o:spid="_x0000_s1031" style="position:absolute;left:3321;top:9271;width:172;height: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Rp0r4A&#10;AADaAAAADwAAAGRycy9kb3ducmV2LnhtbERPTYvCMBC9L/gfwgje1lTBRapRqih4ElYF9TY0Y1Js&#10;JqWJtvvvN4eFPT7e93Ldu1q8qQ2VZwWTcQaCuPS6YqPgct5/zkGEiKyx9kwKfijAejX4WGKufcff&#10;9D5FI1IIhxwV2BibXMpQWnIYxr4hTtzDtw5jgq2RusUuhbtaTrPsSzqsODVYbGhrqXyeXk7Brrkf&#10;i5kJsrhGe3v6Tbe3R6PUaNgXCxCR+vgv/nMftIK0NV1JN0Cu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dkadK+AAAA2gAAAA8AAAAAAAAAAAAAAAAAmAIAAGRycy9kb3ducmV2&#10;LnhtbFBLBQYAAAAABAAEAPUAAACDAwAAAAA=&#10;" filled="f"/>
                <v:rect id="Rectangle 174" o:spid="_x0000_s1032" style="position:absolute;left:3321;top:10714;width:172;height: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jMScMA&#10;AADaAAAADwAAAGRycy9kb3ducmV2LnhtbESPQWvCQBSE7wX/w/IEb3VTodKmbiSKgiehWtDeHtnX&#10;3ZDs25DdmvTfd4VCj8PMfMOs1qNrxY36UHtW8DTPQBBXXtdsFHyc948vIEJE1th6JgU/FGBdTB5W&#10;mGs/8DvdTtGIBOGQowIbY5dLGSpLDsPcd8TJ+/K9w5hkb6TucUhw18pFli2lw5rTgsWOtpaq5vTt&#10;FOy6z2P5bIIsL9FeG78Z9vZolJpNx/INRKQx/of/2get4BX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jMScMAAADaAAAADwAAAAAAAAAAAAAAAACYAgAAZHJzL2Rv&#10;d25yZXYueG1sUEsFBgAAAAAEAAQA9QAAAIgDAAAAAA==&#10;" filled="f"/>
                <v:line id="Line 175" o:spid="_x0000_s1033" style="position:absolute;flip:y;visibility:visible;mso-wrap-style:square" from="3501,7924" to="5661,8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g08sUAAADbAAAADwAAAGRycy9kb3ducmV2LnhtbESPQWvCQBCF70L/wzKFXkQ3llI0ukor&#10;CIIINe3B45gdk2B2NmRXjf76zkHwNo9535s3s0XnanWhNlSeDYyGCSji3NuKCwN/v6vBGFSIyBZr&#10;z2TgRgEW85feDFPrr7yjSxYLJSEcUjRQxtikWoe8JIdh6Bti2R196zCKbAttW7xKuKv1e5J8aocV&#10;y4USG1qWlJ+ys5MaR7+pRit7335/TO79Pu4PP2tvzNtr9zUFFamLT/ODXlvhpL38IgPo+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Og08sUAAADbAAAADwAAAAAAAAAA&#10;AAAAAAChAgAAZHJzL2Rvd25yZXYueG1sUEsFBgAAAAAEAAQA+QAAAJMDAAAAAA==&#10;">
                  <v:stroke startarrowwidth="narrow" startarrowlength="long" endarrow="classic" endarrowwidth="narrow" endarrowlength="long"/>
                </v:line>
                <v:line id="Line 176" o:spid="_x0000_s1034" style="position:absolute;visibility:visible;mso-wrap-style:square" from="3501,8644" to="5661,9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hX28AAAADbAAAADwAAAGRycy9kb3ducmV2LnhtbERPTWvCQBC9F/oflil4qxsjBE3dBCm0&#10;eDWt4HHITrPR7GzIbpP4712h0Ns83ufsytl2YqTBt44VrJYJCOLa6ZYbBd9fH68bED4ga+wck4Ib&#10;eSiL56cd5tpNfKSxCo2IIexzVGBC6HMpfW3Iol+6njhyP26wGCIcGqkHnGK47WSaJJm02HJsMNjT&#10;u6H6Wv1aBRezHs+fcnuZjMFTekuzelNlSi1e5v0biEBz+Bf/uQ86zl/B45d4gCz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uIV9vAAAAA2wAAAA8AAAAAAAAAAAAAAAAA&#10;oQIAAGRycy9kb3ducmV2LnhtbFBLBQYAAAAABAAEAPkAAACOAwAAAAA=&#10;">
                  <v:stroke startarrowwidth="narrow" startarrowlength="long" endarrow="classic" endarrowwidth="narrow" endarrowlength="long"/>
                </v:line>
                <v:line id="Line 177" o:spid="_x0000_s1035" style="position:absolute;visibility:visible;mso-wrap-style:square" from="3501,8644" to="5661,10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rJrL8AAADbAAAADwAAAGRycy9kb3ducmV2LnhtbERPTYvCMBC9C/sfwix409QKxe0aRRZW&#10;vNrdhT0OzdhUm0lpYlv/vREEb/N4n7PejrYRPXW+dqxgMU9AEJdO11wp+P35nq1A+ICssXFMCm7k&#10;Ybt5m6wx127gI/VFqEQMYZ+jAhNCm0vpS0MW/dy1xJE7uc5iiLCrpO5wiOG2kWmSZNJizbHBYEtf&#10;hspLcbUKzmbZ/+/lx3kwBv/SW5qVqyJTavo+7j5BBBrDS/x0H3Scn8Ljl3iA3N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1rJrL8AAADbAAAADwAAAAAAAAAAAAAAAACh&#10;AgAAZHJzL2Rvd25yZXYueG1sUEsFBgAAAAAEAAQA+QAAAI0DAAAAAA==&#10;">
                  <v:stroke startarrowwidth="narrow" startarrowlength="long" endarrow="classic" endarrowwidth="narrow" endarrowlength="long"/>
                </v:line>
                <v:line id="Line 178" o:spid="_x0000_s1036" style="position:absolute;flip:y;visibility:visible;mso-wrap-style:square" from="3501,7924" to="5661,9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qqhcUAAADbAAAADwAAAGRycy9kb3ducmV2LnhtbESPT4vCMBDF74LfIYzgRTT1D4vbNYoK&#10;grAI2vXgcbYZ27LNpDRRq59+IwjeZnjv9+bNbNGYUlypdoVlBcNBBII4tbrgTMHxZ9OfgnAeWWNp&#10;mRTcycFi3m7NMNb2xge6Jj4TIYRdjApy76tYSpfmZNANbEUctLOtDfqw1pnUNd5CuCnlKIo+pMGC&#10;w4UcK1rnlP4lFxNqnO13Mdzox241+Xz0enj63W+tUt1Os/wC4anxb/OL3urAjeH5SxhAz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DqqhcUAAADbAAAADwAAAAAAAAAA&#10;AAAAAAChAgAAZHJzL2Rvd25yZXYueG1sUEsFBgAAAAAEAAQA+QAAAJMDAAAAAA==&#10;">
                  <v:stroke startarrowwidth="narrow" startarrowlength="long" endarrow="classic" endarrowwidth="narrow" endarrowlength="long"/>
                </v:line>
                <v:line id="Line 179" o:spid="_x0000_s1037" style="position:absolute;flip:y;visibility:visible;mso-wrap-style:square" from="3501,9004" to="5661,9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My8cUAAADbAAAADwAAAGRycy9kb3ducmV2LnhtbESPT4vCMBDF7wt+hzCCF1nTiohbjaJC&#10;QZCF9c/B49iMbbGZlCZq9dNvFoS9zfDe782b2aI1lbhT40rLCuJBBII4s7rkXMHxkH5OQDiPrLGy&#10;TAqe5GAx73zMMNH2wTu6730uQgi7BBUU3teJlC4ryKAb2Jo4aBfbGPRhbXKpG3yEcFPJYRSNpcGS&#10;w4UCa1oXlF33NxNqXOy2jFP9+l6Nvl79Pp7OPxurVK/bLqcgPLX+3/ymNzpwI/j7JQwg5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9My8cUAAADbAAAADwAAAAAAAAAA&#10;AAAAAAChAgAAZHJzL2Rvd25yZXYueG1sUEsFBgAAAAAEAAQA+QAAAJMDAAAAAA==&#10;">
                  <v:stroke startarrowwidth="narrow" startarrowlength="long" endarrow="classic" endarrowwidth="narrow" endarrowlength="long"/>
                </v:line>
                <v:line id="Line 180" o:spid="_x0000_s1038" style="position:absolute;visibility:visible;mso-wrap-style:square" from="3501,9367" to="5661,10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NR2MAAAADbAAAADwAAAGRycy9kb3ducmV2LnhtbERPTWvCQBC9F/wPywi91Y0pDRpdRQqK&#10;16YKHofsmI1mZ0N2m8R/7xYKvc3jfc56O9pG9NT52rGC+SwBQVw6XXOl4PS9f1uA8AFZY+OYFDzI&#10;w3YzeVljrt3AX9QXoRIxhH2OCkwIbS6lLw1Z9DPXEkfu6jqLIcKukrrDIYbbRqZJkkmLNccGgy19&#10;GirvxY9VcDPv/eUgl7fBGDynjzQrF0Wm1Ot03K1ABBrDv/jPfdRx/gf8/hIPkJ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SzUdjAAAAA2wAAAA8AAAAAAAAAAAAAAAAA&#10;oQIAAGRycy9kb3ducmV2LnhtbFBLBQYAAAAABAAEAPkAAACOAwAAAAA=&#10;">
                  <v:stroke startarrowwidth="narrow" startarrowlength="long" endarrow="classic" endarrowwidth="narrow" endarrowlength="long"/>
                </v:line>
                <v:line id="Line 187" o:spid="_x0000_s1039" style="position:absolute;visibility:visible;mso-wrap-style:square" from="8541,9004" to="9283,9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Pr78AAADbAAAADwAAAGRycy9kb3ducmV2LnhtbERPTWvCQBC9C/0PyxS8mU0jBJu6SilU&#10;vJpW8Dhkp9nY7GzIrkn8964geJvH+5z1drKtGKj3jWMFb0kKgrhyuuFawe/P92IFwgdkja1jUnAl&#10;D9vNy2yNhXYjH2goQy1iCPsCFZgQukJKXxmy6BPXEUfuz/UWQ4R9LXWPYwy3rczSNJcWG44NBjv6&#10;MlT9lxer4GyWw2kn38+jMXjMrllercpcqfnr9PkBItAUnuKHe6/j/Bzuv8QD5OY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GHPr78AAADbAAAADwAAAAAAAAAAAAAAAACh&#10;AgAAZHJzL2Rvd25yZXYueG1sUEsFBgAAAAAEAAQA+QAAAI0DAAAAAA==&#10;">
                  <v:stroke startarrowwidth="narrow" startarrowlength="long" endarrow="classic" endarrowwidth="narrow" endarrowlength="long"/>
                </v:line>
                <v:rect id="Rectangle 191" o:spid="_x0000_s1040" style="position:absolute;left:2601;top:8284;width:571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B2JsIA&#10;AADbAAAADwAAAGRycy9kb3ducmV2LnhtbERPTWvCQBC9C/6HZYReQt3Egi3RVbRQWshBqoLXITsm&#10;wexs2N2Y9N93CwVv83ifs96OphV3cr6xrCCbpyCIS6sbrhScTx/PbyB8QNbYWiYFP+Rhu5lO1phr&#10;O/A33Y+hEjGEfY4K6hC6XEpf1mTQz21HHLmrdQZDhK6S2uEQw00rF2m6lAYbjg01dvReU3k79kZB&#10;ckmWL/3CfZItDkmRyr3PDqNST7NxtwIRaAwP8b/7S8f5r/D3Szx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8HYmwgAAANsAAAAPAAAAAAAAAAAAAAAAAJgCAABkcnMvZG93&#10;bnJldi54bWxQSwUGAAAAAAQABAD1AAAAhwMAAAAA&#10;" filled="f" stroked="f" strokeweight="2pt">
                  <v:textbox inset="1pt,1pt,1pt,1pt">
                    <w:txbxContent>
                      <w:p w:rsidR="00484188" w:rsidRDefault="00484188">
                        <w:pPr>
                          <w:spacing w:before="12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</w:rPr>
                          <w:t xml:space="preserve">    x</w:t>
                        </w:r>
                        <w:r>
                          <w:rPr>
                            <w:rFonts w:ascii="Times New Roman" w:hAnsi="Times New Roman"/>
                            <w:sz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192" o:spid="_x0000_s1041" style="position:absolute;left:2601;top:9004;width:571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/iVMMA&#10;AADbAAAADwAAAGRycy9kb3ducmV2LnhtbESPQWvCQBCF7wX/wzKCl6AbLUiJrqKFouBBagWvQ3ZM&#10;gtnZsLtq/PedQ6G3Gd6b975ZrnvXqgeF2Hg2MJ3koIhLbxuuDJx/vsYfoGJCtth6JgMvirBeDd6W&#10;WFj/5G96nFKlJIRjgQbqlLpC61jW5DBOfEcs2tUHh0nWUGkb8CnhrtWzPJ9rhw1LQ40dfdZU3k53&#10;ZyC7ZPP3+yzsyB+O2SHX2zg99saMhv1mASpRn/7Nf9d7K/gCK7/IAH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/iVMMAAADbAAAADwAAAAAAAAAAAAAAAACYAgAAZHJzL2Rv&#10;d25yZXYueG1sUEsFBgAAAAAEAAQA9QAAAIgDAAAAAA==&#10;" filled="f" stroked="f" strokeweight="2pt">
                  <v:textbox inset="1pt,1pt,1pt,1pt">
                    <w:txbxContent>
                      <w:p w:rsidR="00484188" w:rsidRDefault="00484188">
                        <w:pPr>
                          <w:spacing w:before="120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z w:val="2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193" o:spid="_x0000_s1042" style="position:absolute;left:2601;top:9724;width:571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NHz8IA&#10;AADbAAAADwAAAGRycy9kb3ducmV2LnhtbERPTWvCQBC9C/6HZYReQt3EgrTRVbRQWshBqoLXITsm&#10;wexs2N2Y9N93CwVv83ifs96OphV3cr6xrCCbpyCIS6sbrhScTx/PryB8QNbYWiYFP+Rhu5lO1phr&#10;O/A33Y+hEjGEfY4K6hC6XEpf1mTQz21HHLmrdQZDhK6S2uEQw00rF2m6lAYbjg01dvReU3k79kZB&#10;ckmWL/3CfZItDkmRyr3PDqNST7NxtwIRaAwP8b/7S8f5b/D3Szx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I0fPwgAAANsAAAAPAAAAAAAAAAAAAAAAAJgCAABkcnMvZG93&#10;bnJldi54bWxQSwUGAAAAAAQABAD1AAAAhwMAAAAA&#10;" filled="f" stroked="f" strokeweight="2pt">
                  <v:textbox inset="1pt,1pt,1pt,1pt">
                    <w:txbxContent>
                      <w:p w:rsidR="00484188" w:rsidRDefault="00484188">
                        <w:pPr>
                          <w:spacing w:before="120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z w:val="2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rect id="Rectangle 194" o:spid="_x0000_s1043" style="position:absolute;left:9261;top:8644;width:540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gQk78A&#10;AADbAAAADwAAAGRycy9kb3ducmV2LnhtbERPS4vCMBC+C/6HMIIX0VQPKl2jrIIgixcf4HVoZtuy&#10;zaQ001r/vTksePz43ptd7yrVURNKzwbmswQUceZtybmB++04XYMKgmyx8kwGXhRgtx0ONpha/+QL&#10;dVfJVQzhkKKBQqROtQ5ZQQ7DzNfEkfv1jUOJsMm1bfAZw12lF0my1A5Ljg0F1nQoKPu7ts5A93ic&#10;93Rv9bxDWU1OP62USzJmPOq/v0AJ9fIR/7tP1sAiro9f4g/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iBCTvwAAANsAAAAPAAAAAAAAAAAAAAAAAJgCAABkcnMvZG93bnJl&#10;di54bWxQSwUGAAAAAAQABAD1AAAAhAMAAAAA&#10;" filled="f" stroked="f">
                  <v:textbox inset="1pt,1pt,1pt,1pt">
                    <w:txbxContent>
                      <w:p w:rsidR="00484188" w:rsidRDefault="00484188">
                        <w:pPr>
                          <w:spacing w:before="120"/>
                          <w:jc w:val="center"/>
                          <w:rPr>
                            <w:i/>
                            <w:iCs/>
                            <w:sz w:val="28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sz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196" o:spid="_x0000_s1044" style="position:absolute;left:5841;top:10444;width:286;height: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LDlsMA&#10;AADbAAAADwAAAGRycy9kb3ducmV2LnhtbESPQWvCQBSE74L/YXmF3nSTQK2N2YgtCMWTVXt/ZJ9J&#10;avbtNruN6b93CwWPw8x8wxTr0XRioN63lhWk8wQEcWV1y7WC03E7W4LwAVljZ5kU/JKHdTmdFJhr&#10;e+UPGg6hFhHCPkcFTQgul9JXDRn0c+uIo3e2vcEQZV9L3eM1wk0nsyRZSIMtx4UGHb01VF0OP0bB&#10;Jf1+Gr708+5lueDXbLd3n27rlHp8GDcrEIHGcA//t9+1giyFvy/xB8j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LDlsMAAADbAAAADwAAAAAAAAAAAAAAAACYAgAAZHJzL2Rv&#10;d25yZXYueG1sUEsFBgAAAAAEAAQA9QAAAIgDAAAAAA==&#10;" filled="f" stroked="f" strokeweight="1pt">
                  <v:textbox inset="1pt,1pt,1pt,1pt">
                    <w:txbxContent>
                      <w:p w:rsidR="00484188" w:rsidRDefault="00484188">
                        <w:pPr>
                          <w:jc w:val="center"/>
                        </w:pPr>
                        <w:r>
                          <w:rPr>
                            <w:sz w:val="48"/>
                          </w:rPr>
                          <w:sym w:font="Symbol" w:char="F03A"/>
                        </w:r>
                      </w:p>
                    </w:txbxContent>
                  </v:textbox>
                </v:rect>
                <v:rect id="Rectangle 199" o:spid="_x0000_s1045" style="position:absolute;left:3321;top:10007;width:172;height: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+IAcMA&#10;AADbAAAADwAAAGRycy9kb3ducmV2LnhtbESPT2sCMRTE74LfIbxCb5rtQotsjbKKQk+Cf6Dt7bF5&#10;Joubl2UT3e23NwXB4zAzv2Hmy8E14kZdqD0reJtmIIgrr2s2Ck7H7WQGIkRkjY1nUvBHAZaL8WiO&#10;hfY97+l2iEYkCIcCFdgY20LKUFlyGKa+JU7e2XcOY5KdkbrDPsFdI/Ms+5AOa04LFltaW6ouh6tT&#10;sGl/d+W7CbL8jvbn4lf91u6MUq8vQ/kJItIQn+FH+0sryHP4/5J+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+IAcMAAADbAAAADwAAAAAAAAAAAAAAAACYAgAAZHJzL2Rv&#10;d25yZXYueG1sUEsFBgAAAAAEAAQA9QAAAIgDAAAAAA==&#10;" filled="f"/>
                <v:line id="Line 206" o:spid="_x0000_s1046" style="position:absolute;visibility:visible;mso-wrap-style:square" from="6201,7924" to="8001,10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qmisEAAADbAAAADwAAAGRycy9kb3ducmV2LnhtbESPQWvCQBSE7wX/w/KE3urGCEGjq4hQ&#10;8WpaweMj+8xGs29DdpvEf98VCj0OM/MNs9mNthE9db52rGA+S0AQl07XXCn4/vr8WILwAVlj45gU&#10;PMnDbjt522Cu3cBn6otQiQhhn6MCE0KbS+lLQxb9zLXE0bu5zmKIsquk7nCIcNvINEkyabHmuGCw&#10;pYOh8lH8WAV3s+ivR7m6D8bgJX2mWbksMqXep+N+DSLQGP7Df+2TVpAu4PUl/g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eqaKwQAAANsAAAAPAAAAAAAAAAAAAAAA&#10;AKECAABkcnMvZG93bnJldi54bWxQSwUGAAAAAAQABAD5AAAAjwMAAAAA&#10;">
                  <v:stroke startarrowwidth="narrow" startarrowlength="long" endarrow="classic" endarrowwidth="narrow" endarrowlength="long"/>
                </v:line>
                <v:line id="Line 207" o:spid="_x0000_s1047" style="position:absolute;visibility:visible;mso-wrap-style:square" from="6201,9004" to="8001,9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M+/sIAAADbAAAADwAAAGRycy9kb3ducmV2LnhtbESPQWvCQBSE7wX/w/KE3urGtASNriIF&#10;xWtTBY+P7DMbzb4N2W0S/71bKPQ4zMw3zHo72kb01PnasYL5LAFBXDpdc6Xg9L1/W4DwAVlj45gU&#10;PMjDdjN5WWOu3cBf1BehEhHCPkcFJoQ2l9KXhiz6mWuJo3d1ncUQZVdJ3eEQ4baRaZJk0mLNccFg&#10;S5+GynvxYxXczHt/OcjlbTAGz+kjzcpFkSn1Oh13KxCBxvAf/msftYL0A36/xB8gN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M+/sIAAADbAAAADwAAAAAAAAAAAAAA&#10;AAChAgAAZHJzL2Rvd25yZXYueG1sUEsFBgAAAAAEAAQA+QAAAJADAAAAAA==&#10;">
                  <v:stroke startarrowwidth="narrow" startarrowlength="long" endarrow="classic" endarrowwidth="narrow" endarrowlength="long"/>
                </v:line>
                <v:line id="Line 208" o:spid="_x0000_s1048" style="position:absolute;visibility:visible;mso-wrap-style:square" from="6201,9004" to="8001,10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+bZcIAAADbAAAADwAAAGRycy9kb3ducmV2LnhtbESPQWvCQBSE7wX/w/KE3urGlAaNriIF&#10;xWtTBY+P7DMbzb4N2W0S/71bKPQ4zMw3zHo72kb01PnasYL5LAFBXDpdc6Xg9L1/W4DwAVlj45gU&#10;PMjDdjN5WWOu3cBf1BehEhHCPkcFJoQ2l9KXhiz6mWuJo3d1ncUQZVdJ3eEQ4baRaZJk0mLNccFg&#10;S5+GynvxYxXczHt/OcjlbTAGz+kjzcpFkSn1Oh13KxCBxvAf/msftYL0A36/xB8gN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t+bZcIAAADbAAAADwAAAAAAAAAAAAAA&#10;AAChAgAAZHJzL2Rvd25yZXYueG1sUEsFBgAAAAAEAAQA+QAAAJADAAAAAA==&#10;">
                  <v:stroke startarrowwidth="narrow" startarrowlength="long" endarrow="classic" endarrowwidth="narrow" endarrowlength="long"/>
                </v:line>
                <v:line id="Line 209" o:spid="_x0000_s1049" style="position:absolute;flip:y;visibility:visible;mso-wrap-style:square" from="6201,9004" to="8001,10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HDoMYAAADbAAAADwAAAGRycy9kb3ducmV2LnhtbESPT2vCQBDF74V+h2WEXkQ3SpGaupG2&#10;IASKoKkHj9Ps5A9mZ0N2m6R++q4g9Ph4835v3mY7mkb01LnasoLFPAJBnFtdc6ng9LWbvYBwHllj&#10;Y5kU/JKDbfL4sMFY24GP1Ge+FAHCLkYFlfdtLKXLKzLo5rYlDl5hO4M+yK6UusMhwE0jl1G0kgZr&#10;Dg0VtvRRUX7Jfkx4o7Cf9WKnr/v35/V1OsXz9yG1Sj1NxrdXEJ5G/398T6dawXIFty0BADL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hw6DGAAAA2wAAAA8AAAAAAAAA&#10;AAAAAAAAoQIAAGRycy9kb3ducmV2LnhtbFBLBQYAAAAABAAEAPkAAACUAwAAAAA=&#10;">
                  <v:stroke startarrowwidth="narrow" startarrowlength="long" endarrow="classic" endarrowwidth="narrow" endarrowlength="long"/>
                </v:line>
                <v:line id="Line 210" o:spid="_x0000_s1050" style="position:absolute;flip:y;visibility:visible;mso-wrap-style:square" from="6201,9724" to="8001,10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1mO8UAAADbAAAADwAAAGRycy9kb3ducmV2LnhtbESPzYrCQBCE7wu+w9ALXkQnyuJP1lFU&#10;EAQRNHrw2Jtpk7CZnpAZNevTO4Kwx6K6vuqazhtTihvVrrCsoN+LQBCnVhecKTgd190xCOeRNZaW&#10;ScEfOZjPWh9TjLW984Fuic9EgLCLUUHufRVL6dKcDLqerYiDd7G1QR9knUld4z3ATSkHUTSUBgsO&#10;DTlWtMop/U2uJrxxsduiv9aP3fJr8uh08Pyz31il2p/N4huEp8b/H7/TG61gMILXlgAAOXs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W1mO8UAAADbAAAADwAAAAAAAAAA&#10;AAAAAAChAgAAZHJzL2Rvd25yZXYueG1sUEsFBgAAAAAEAAQA+QAAAJMDAAAAAA==&#10;">
                  <v:stroke startarrowwidth="narrow" startarrowlength="long" endarrow="classic" endarrowwidth="narrow" endarrowlength="long"/>
                </v:line>
                <v:line id="Line 211" o:spid="_x0000_s1051" style="position:absolute;visibility:visible;mso-wrap-style:square" from="6201,10084" to="8001,10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40+74AAADbAAAADwAAAGRycy9kb3ducmV2LnhtbERPTYvCMBC9C/6HMMLeNLULRatRRFjx&#10;ut0VPA7N2FSbSWmybf33m4Pg8fG+t/vRNqKnzteOFSwXCQji0umaKwW/P1/zFQgfkDU2jknBkzzs&#10;d9PJFnPtBv6mvgiViCHsc1RgQmhzKX1pyKJfuJY4cjfXWQwRdpXUHQ4x3DYyTZJMWqw5Nhhs6Wio&#10;fBR/VsHdfPbXk1zfB2Pwkj7TrFwVmVIfs/GwARFoDG/xy33WCtI4Nn6JP0Du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k3jT7vgAAANsAAAAPAAAAAAAAAAAAAAAAAKEC&#10;AABkcnMvZG93bnJldi54bWxQSwUGAAAAAAQABAD5AAAAjAMAAAAA&#10;">
                  <v:stroke startarrowwidth="narrow" startarrowlength="long" endarrow="classic" endarrowwidth="narrow" endarrowlength="long"/>
                </v:line>
                <v:line id="Line 212" o:spid="_x0000_s1052" style="position:absolute;flip:y;visibility:visible;mso-wrap-style:square" from="6201,9004" to="8001,1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5X0sUAAADbAAAADwAAAGRycy9kb3ducmV2LnhtbESPQWvCQBCF7wX/wzJCL6KbhCI1uooW&#10;AkIRqvXgccyOSTA7G7Jbk/rr3YLQ4+PN+968xao3tbhR6yrLCuJJBII4t7riQsHxOxu/g3AeWWNt&#10;mRT8koPVcvCywFTbjvd0O/hCBAi7FBWU3jeplC4vyaCb2IY4eBfbGvRBtoXULXYBbmqZRNFUGqw4&#10;NJTY0EdJ+fXwY8IbF/tZxZm+7zZvs/tohKfz19Yq9Trs13MQnnr/f/xMb7WCZAZ/WwIA5P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75X0sUAAADbAAAADwAAAAAAAAAA&#10;AAAAAAChAgAAZHJzL2Rvd25yZXYueG1sUEsFBgAAAAAEAAQA+QAAAJMDAAAAAA==&#10;">
                  <v:stroke startarrowwidth="narrow" startarrowlength="long" endarrow="classic" endarrowwidth="narrow" endarrowlength="long"/>
                </v:line>
                <v:line id="Line 213" o:spid="_x0000_s1053" style="position:absolute;flip:y;visibility:visible;mso-wrap-style:square" from="6201,9724" to="8001,1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1oksUAAADbAAAADwAAAGRycy9kb3ducmV2LnhtbESPwWrCQBCG74LvsEyhF6kbW5E2uooK&#10;giCC2h56HLNjEpqdDdmtRp/eOQgeh3/+b76ZzFpXqTM1ofRsYNBPQBFn3pacG/j5Xr19ggoR2WLl&#10;mQxcKcBs2u1MMLX+wns6H2KuBMIhRQNFjHWqdcgKchj6viaW7OQbh1HGJte2wYvAXaXfk2SkHZYs&#10;FwqsaVlQ9nf4d6Jx8ptysLK37WL4dev18Pe4W3tjXl/a+RhUpDY+lx/ttTXwIfbyiwBAT+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11oksUAAADbAAAADwAAAAAAAAAA&#10;AAAAAAChAgAAZHJzL2Rvd25yZXYueG1sUEsFBgAAAAAEAAQA+QAAAJMDAAAAAA==&#10;">
                  <v:stroke startarrowwidth="narrow" startarrowlength="long" endarrow="classic" endarrowwidth="narrow" endarrowlength="long"/>
                </v:line>
                <v:line id="Line 214" o:spid="_x0000_s1054" style="position:absolute;flip:y;visibility:visible;mso-wrap-style:square" from="6201,10444" to="8001,1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HNCcYAAADbAAAADwAAAGRycy9kb3ducmV2LnhtbESPQWvCQBCF74L/YRmhF6mbtEXa6Bq0&#10;IASk0KoHj9PsmASzsyG7TVJ/vVsoeHy8ed+bt0wHU4uOWldZVhDPIhDEudUVFwqOh+3jKwjnkTXW&#10;lknBLzlIV+PREhNte/6ibu8LESDsElRQet8kUrq8JINuZhvi4J1ta9AH2RZSt9gHuKnlUxTNpcGK&#10;Q0OJDb2XlF/2Pya8cba7Kt7q68fm5e06neLp+zOzSj1MhvUChKfB34//05lW8BzD35YAALm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RzQnGAAAA2wAAAA8AAAAAAAAA&#10;AAAAAAAAoQIAAGRycy9kb3ducmV2LnhtbFBLBQYAAAAABAAEAPkAAACUAwAAAAA=&#10;">
                  <v:stroke startarrowwidth="narrow" startarrowlength="long" endarrow="classic" endarrowwidth="narrow" endarrowlength="long"/>
                </v:line>
                <v:line id="Line 215" o:spid="_x0000_s1055" style="position:absolute;visibility:visible;mso-wrap-style:square" from="3501,8644" to="5661,1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+VzMEAAADbAAAADwAAAGRycy9kb3ducmV2LnhtbESPQWvCQBSE7wX/w/KE3urGCEGjq4hQ&#10;8WpaweMj+8xGs29DdpvEf98VCj0OM/MNs9mNthE9db52rGA+S0AQl07XXCn4/vr8WILwAVlj45gU&#10;PMnDbjt522Cu3cBn6otQiQhhn6MCE0KbS+lLQxb9zLXE0bu5zmKIsquk7nCIcNvINEkyabHmuGCw&#10;pYOh8lH8WAV3s+ivR7m6D8bgJX2mWbksMqXep+N+DSLQGP7Df+2TVrBI4fUl/g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75XMwQAAANsAAAAPAAAAAAAAAAAAAAAA&#10;AKECAABkcnMvZG93bnJldi54bWxQSwUGAAAAAAQABAD5AAAAjwMAAAAA&#10;">
                  <v:stroke startarrowwidth="narrow" startarrowlength="long" endarrow="classic" endarrowwidth="narrow" endarrowlength="long"/>
                </v:line>
                <v:line id="Line 216" o:spid="_x0000_s1056" style="position:absolute;visibility:visible;mso-wrap-style:square" from="3501,9364" to="5661,1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MwV8IAAADbAAAADwAAAGRycy9kb3ducmV2LnhtbESPQWvCQBSE7wX/w/IEb3VjAkFTVylC&#10;xWvTCh4f2ddsbPZtyG6T+O/dguBxmJlvmO1+sq0YqPeNYwWrZQKCuHK64VrB99fH6xqED8gaW8ek&#10;4EYe9rvZyxYL7Ub+pKEMtYgQ9gUqMCF0hZS+MmTRL11HHL0f11sMUfa11D2OEW5bmSZJLi02HBcM&#10;dnQwVP2Wf1bB1WTD5Sg319EYPKe3NK/WZa7UYj69v4EINIVn+NE+aQVZBv9f4g+Qu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6MwV8IAAADbAAAADwAAAAAAAAAAAAAA&#10;AAChAgAAZHJzL2Rvd25yZXYueG1sUEsFBgAAAAAEAAQA+QAAAJADAAAAAA==&#10;">
                  <v:stroke startarrowwidth="narrow" startarrowlength="long" endarrow="classic" endarrowwidth="narrow" endarrowlength="long"/>
                </v:line>
                <v:line id="Line 217" o:spid="_x0000_s1057" style="position:absolute;flip:y;visibility:visible;mso-wrap-style:square" from="3501,7924" to="5661,10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ZukcUAAADbAAAADwAAAGRycy9kb3ducmV2LnhtbESPQYvCMBCF78L+hzCCF9FUV0S7RlkF&#10;QZAFrR48zjZjW2wmpclq9dcbYcHj48373rzZojGluFLtCssKBv0IBHFqdcGZguNh3ZuAcB5ZY2mZ&#10;FNzJwWL+0ZphrO2N93RNfCYChF2MCnLvq1hKl+Zk0PVtRRy8s60N+iDrTOoabwFuSjmMorE0WHBo&#10;yLGiVU7pJfkz4Y2z3RaDtX78LEfTR7eLp9/dxirVaTffXyA8Nf59/J/eaAWfI3htCQCQ8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GZukcUAAADbAAAADwAAAAAAAAAA&#10;AAAAAAChAgAAZHJzL2Rvd25yZXYueG1sUEsFBgAAAAAEAAQA+QAAAJMDAAAAAA==&#10;">
                  <v:stroke startarrowwidth="narrow" startarrowlength="long" endarrow="classic" endarrowwidth="narrow" endarrowlength="long"/>
                </v:line>
                <v:line id="Line 218" o:spid="_x0000_s1058" style="position:absolute;flip:y;visibility:visible;mso-wrap-style:square" from="3501,9004" to="5661,10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rLCsYAAADbAAAADwAAAGRycy9kb3ducmV2LnhtbESPQWvCQBCF74X+h2UKXkQ3qbbU6Bpa&#10;ISCI0GoPHsfsmIRmZ0N2Nam/visIPT7evO/NW6S9qcWFWldZVhCPIxDEudUVFwq+99noDYTzyBpr&#10;y6Tglxyky8eHBSbadvxFl50vRICwS1BB6X2TSOnykgy6sW2Ig3eyrUEfZFtI3WIX4KaWz1H0Kg1W&#10;HBpKbGhVUv6zO5vwxsluqjjT1+3HdHYdDvFw/FxbpQZP/fschKfe/x/f02utYPICty0BAH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8qywrGAAAA2wAAAA8AAAAAAAAA&#10;AAAAAAAAoQIAAGRycy9kb3ducmV2LnhtbFBLBQYAAAAABAAEAPkAAACUAwAAAAA=&#10;">
                  <v:stroke startarrowwidth="narrow" startarrowlength="long" endarrow="classic" endarrowwidth="narrow" endarrowlength="long"/>
                </v:line>
                <v:line id="Line 219" o:spid="_x0000_s1059" style="position:absolute;flip:y;visibility:visible;mso-wrap-style:square" from="3501,10084" to="5661,10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hVfcYAAADbAAAADwAAAGRycy9kb3ducmV2LnhtbESPQWvCQBCF70L/wzJCL6IbW5E2dROq&#10;IASKYFMPPU6zYxLMzobs1qT+elcQeny8ed+bt0oH04gzda62rGA+i0AQF1bXXCo4fG2nLyCcR9bY&#10;WCYFf+QgTR5GK4y17fmTzrkvRYCwi1FB5X0bS+mKigy6mW2Jg3e0nUEfZFdK3WEf4KaRT1G0lAZr&#10;Dg0VtrSpqDjlvya8cbQf9XyrL7v14vUymeD3zz6zSj2Oh/c3EJ4G/398T2dawfMSblsCAGRy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/4VX3GAAAA2wAAAA8AAAAAAAAA&#10;AAAAAAAAoQIAAGRycy9kb3ducmV2LnhtbFBLBQYAAAAABAAEAPkAAACUAwAAAAA=&#10;">
                  <v:stroke startarrowwidth="narrow" startarrowlength="long" endarrow="classic" endarrowwidth="narrow" endarrowlength="long"/>
                </v:line>
                <v:line id="Line 220" o:spid="_x0000_s1060" style="position:absolute;visibility:visible;mso-wrap-style:square" from="3501,10084" to="5661,1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g2VMIAAADbAAAADwAAAGRycy9kb3ducmV2LnhtbESPQWvCQBSE7wX/w/KE3uqmEVIbXUUE&#10;S6+mCj0+ss9sbPZtyK5J/PddQfA4zMw3zGoz2kb01PnasYL3WQKCuHS65krB8Wf/tgDhA7LGxjEp&#10;uJGHzXryssJcu4EP1BehEhHCPkcFJoQ2l9KXhiz6mWuJo3d2ncUQZVdJ3eEQ4baRaZJk0mLNccFg&#10;SztD5V9xtQouZt7/fsnPy2AMntJbmpWLIlPqdTpulyACjeEZfrS/tYL5B9y/x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Jg2VMIAAADbAAAADwAAAAAAAAAAAAAA&#10;AAChAgAAZHJzL2Rvd25yZXYueG1sUEsFBgAAAAAEAAQA+QAAAJADAAAAAA==&#10;">
                  <v:stroke startarrowwidth="narrow" startarrowlength="long" endarrow="classic" endarrowwidth="narrow" endarrowlength="long"/>
                </v:line>
                <v:line id="Line 221" o:spid="_x0000_s1061" style="position:absolute;flip:y;visibility:visible;mso-wrap-style:square" from="3501,7924" to="5661,10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tklMUAAADbAAAADwAAAGRycy9kb3ducmV2LnhtbESPwWrCQBCG74LvsEyhF6kbW5E2uooK&#10;giCC2h56HLNjEpqdDdmtRp/eOQgeh3/+b76ZzFpXqTM1ofRsYNBPQBFn3pacG/j5Xr19ggoR2WLl&#10;mQxcKcBs2u1MMLX+wns6H2KuBMIhRQNFjHWqdcgKchj6viaW7OQbh1HGJte2wYvAXaXfk2SkHZYs&#10;FwqsaVlQ9nf4d6Jx8ptysLK37WL4dev18Pe4W3tjXl/a+RhUpDY+lx/ttTXwIbLyiwBAT+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StklMUAAADbAAAADwAAAAAAAAAA&#10;AAAAAAChAgAAZHJzL2Rvd25yZXYueG1sUEsFBgAAAAAEAAQA+QAAAJMDAAAAAA==&#10;">
                  <v:stroke startarrowwidth="narrow" startarrowlength="long" endarrow="classic" endarrowwidth="narrow" endarrowlength="long"/>
                </v:line>
                <v:line id="Line 222" o:spid="_x0000_s1062" style="position:absolute;flip:y;visibility:visible;mso-wrap-style:square" from="3501,9004" to="5661,10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fBD8YAAADbAAAADwAAAGRycy9kb3ducmV2LnhtbESPQWvCQBCF70L/wzKFXkQ31iJNdBUt&#10;BAQpqPXQ4zQ7JsHsbMhuk+ivdwsFj48373vzFqveVKKlxpWWFUzGEQjizOqScwWnr3T0DsJ5ZI2V&#10;ZVJwJQer5dNggYm2HR+oPfpcBAi7BBUU3teJlC4ryKAb25o4eGfbGPRBNrnUDXYBbir5GkUzabDk&#10;0FBgTR8FZZfjrwlvnO2unKT69rl5i2/DIX7/7LdWqZfnfj0H4an3j+P/9FYrmMbwtyUAQC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5nwQ/GAAAA2wAAAA8AAAAAAAAA&#10;AAAAAAAAoQIAAGRycy9kb3ducmV2LnhtbFBLBQYAAAAABAAEAPkAAACUAwAAAAA=&#10;">
                  <v:stroke startarrowwidth="narrow" startarrowlength="long" endarrow="classic" endarrowwidth="narrow" endarrowlength="long"/>
                </v:line>
                <v:line id="Line 223" o:spid="_x0000_s1063" style="position:absolute;flip:y;visibility:visible;mso-wrap-style:square" from="3501,10084" to="5661,10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sb78YAAADbAAAADwAAAGRycy9kb3ducmV2LnhtbESPTWvCQBCG74X+h2UKXkQ3Fik1zSpV&#10;EIQi1NSDx2l28kGzsyG71eiv7xyEHod33meeyVaDa9WZ+tB4NjCbJqCIC28brgwcv7aTV1AhIlts&#10;PZOBKwVYLR8fMkytv/CBznmslEA4pGigjrFLtQ5FTQ7D1HfEkpW+dxhl7Ctte7wI3LX6OUletMOG&#10;5UKNHW1qKn7yXycapf9oZlt726/ni9t4jKfvz503ZvQ0vL+BijTE/+V7e2cNzMVefhEA6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bG+/GAAAA2wAAAA8AAAAAAAAA&#10;AAAAAAAAoQIAAGRycy9kb3ducmV2LnhtbFBLBQYAAAAABAAEAPkAAACUAwAAAAA=&#10;">
                  <v:stroke startarrowwidth="narrow" startarrowlength="long" endarrow="classic" endarrowwidth="narrow" endarrowlength="long"/>
                </v:line>
                <v:line id="Line 224" o:spid="_x0000_s1064" style="position:absolute;visibility:visible;mso-wrap-style:square" from="3501,10804" to="5661,1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t4xsIAAADbAAAADwAAAGRycy9kb3ducmV2LnhtbESPQWvCQBSE7wX/w/KE3urGtASNriIF&#10;pdfGFjw+ss9sNPs2ZLdJ/PddQfA4zMw3zHo72kb01PnasYL5LAFBXDpdc6Xg57h/W4DwAVlj45gU&#10;3MjDdjN5WWOu3cDf1BehEhHCPkcFJoQ2l9KXhiz6mWuJo3d2ncUQZVdJ3eEQ4baRaZJk0mLNccFg&#10;S5+GymvxZxVczHt/OsjlZTAGf9NbmpWLIlPqdTruViACjeEZfrS/tIKPOdy/xB8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Dt4xsIAAADbAAAADwAAAAAAAAAAAAAA&#10;AAChAgAAZHJzL2Rvd25yZXYueG1sUEsFBgAAAAAEAAQA+QAAAJADAAAAAA==&#10;">
                  <v:stroke startarrowwidth="narrow" startarrowlength="long" endarrow="classic" endarrowwidth="narrow" endarrowlength="long"/>
                </v:line>
                <v:rect id="Rectangle 225" o:spid="_x0000_s1065" style="position:absolute;left:2601;top:10444;width:571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T6o8UA&#10;AADbAAAADwAAAGRycy9kb3ducmV2LnhtbESPzWrDMBCE74G+g9hCLyaR7YZQ3CihCZQGcghJCrku&#10;1tY2tVZGkn/69lGh0OMwM98w6+1kWjGQ841lBdkiBUFcWt1wpeDz+j5/AeEDssbWMin4IQ/bzcNs&#10;jYW2I59puIRKRAj7AhXUIXSFlL6syaBf2I44el/WGQxRukpqh2OEm1bmabqSBhuOCzV2tK+p/L70&#10;RkFyS1bPfe4+yB5PyTGVO5+dJqWeHqe3VxCBpvAf/msftIJlDr9f4g+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NPqjxQAAANsAAAAPAAAAAAAAAAAAAAAAAJgCAABkcnMv&#10;ZG93bnJldi54bWxQSwUGAAAAAAQABAD1AAAAigMAAAAA&#10;" filled="f" stroked="f" strokeweight="2pt">
                  <v:textbox inset="1pt,1pt,1pt,1pt">
                    <w:txbxContent>
                      <w:p w:rsidR="00484188" w:rsidRDefault="00484188">
                        <w:pPr>
                          <w:spacing w:before="120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z w:val="28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rect>
                <v:line id="Line 226" o:spid="_x0000_s1066" style="position:absolute;visibility:visible;mso-wrap-style:square" from="8541,9724" to="9283,9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VDKsIAAADbAAAADwAAAGRycy9kb3ducmV2LnhtbESPQWvCQBSE7wX/w/KE3uqmsQQbXUUE&#10;S6+NCj0+ss9sbPZtyK5J/PddQfA4zMw3zGoz2kb01PnasYL3WQKCuHS65krB8bB/W4DwAVlj45gU&#10;3MjDZj15WWGu3cA/1BehEhHCPkcFJoQ2l9KXhiz6mWuJo3d2ncUQZVdJ3eEQ4baRaZJk0mLNccFg&#10;SztD5V9xtQouZt7/fsnPy2AMntJbmpWLIlPqdTpulyACjeEZfrS/tYKPOdy/x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VDKsIAAADbAAAADwAAAAAAAAAAAAAA&#10;AAChAgAAZHJzL2Rvd25yZXYueG1sUEsFBgAAAAAEAAQA+QAAAJADAAAAAA==&#10;">
                  <v:stroke startarrowwidth="narrow" startarrowlength="long" endarrow="classic" endarrowwidth="narrow" endarrowlength="long"/>
                </v:line>
                <v:line id="Line 227" o:spid="_x0000_s1067" style="position:absolute;visibility:visible;mso-wrap-style:square" from="8541,10444" to="9283,10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zbXsIAAADbAAAADwAAAGRycy9kb3ducmV2LnhtbESPQWvCQBSE74L/YXlCb7pplGCjq5SC&#10;0mtThR4f2Wc2Nvs2ZNck/vuuIPQ4zMw3zHY/2kb01PnasYLXRQKCuHS65krB6fswX4PwAVlj45gU&#10;3MnDfjedbDHXbuAv6otQiQhhn6MCE0KbS+lLQxb9wrXE0bu4zmKIsquk7nCIcNvINEkyabHmuGCw&#10;pQ9D5W9xswquZtn/HOXbdTAGz+k9zcp1kSn1MhvfNyACjeE//Gx/agWrFTy+xB8gd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EzbXsIAAADbAAAADwAAAAAAAAAAAAAA&#10;AAChAgAAZHJzL2Rvd25yZXYueG1sUEsFBgAAAAAEAAQA+QAAAJADAAAAAA==&#10;">
                  <v:stroke startarrowwidth="narrow" startarrowlength="long" endarrow="classic" endarrowwidth="narrow" endarrowlength="long"/>
                </v:line>
                <v:rect id="Rectangle 228" o:spid="_x0000_s1068" style="position:absolute;left:9261;top:9544;width:540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j9L8IA&#10;AADbAAAADwAAAGRycy9kb3ducmV2LnhtbESPT4vCMBTE78J+h/AWvGm6i4pUoywLSlkv/gOvj+bZ&#10;FpuXkETtfnsjCB6HmfkNM192phU38qGxrOBrmIEgLq1uuFJwPKwGUxAhImtsLZOCfwqwXHz05phr&#10;e+cd3faxEgnCIUcFdYwulzKUNRkMQ+uIk3e23mBM0ldSe7wnuGnld5ZNpMGG00KNjn5rKi/7q1Gw&#10;coWttsFt/3ab68jxYbM+FV6p/mf3MwMRqYvv8KtdaAWjMTy/p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aP0vwgAAANsAAAAPAAAAAAAAAAAAAAAAAJgCAABkcnMvZG93&#10;bnJldi54bWxQSwUGAAAAAAQABAD1AAAAhwMAAAAA&#10;" filled="f" stroked="f">
                  <v:textbox inset="1pt,0,1pt,1pt">
                    <w:txbxContent>
                      <w:p w:rsidR="00484188" w:rsidRDefault="00484188">
                        <w:pPr>
                          <w:jc w:val="center"/>
                          <w:rPr>
                            <w:i/>
                            <w:iCs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sz w:val="2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229" o:spid="_x0000_s1069" style="position:absolute;left:9261;top:10264;width:540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pjWMEA&#10;AADbAAAADwAAAGRycy9kb3ducmV2LnhtbESPQYvCMBSE78L+h/AWvGm6i8hSjSILLkUvagWvj+bZ&#10;FpuXkESt/94Iwh6HmfmGmS9704kb+dBaVvA1zkAQV1a3XCs4luvRD4gQkTV2lknBgwIsFx+DOeba&#10;3nlPt0OsRYJwyFFBE6PLpQxVQwbD2Dri5J2tNxiT9LXUHu8Jbjr5nWVTabDltNCgo9+GqsvhahSs&#10;XWHrXXC7zX57nTgut3+nwis1/OxXMxCR+vgffrcLrWAyhdeX9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6Y1jBAAAA2wAAAA8AAAAAAAAAAAAAAAAAmAIAAGRycy9kb3du&#10;cmV2LnhtbFBLBQYAAAAABAAEAPUAAACGAwAAAAA=&#10;" filled="f" stroked="f">
                  <v:textbox inset="1pt,0,1pt,1pt">
                    <w:txbxContent>
                      <w:p w:rsidR="00484188" w:rsidRDefault="00484188">
                        <w:pPr>
                          <w:jc w:val="center"/>
                          <w:rPr>
                            <w:i/>
                            <w:iCs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sz w:val="2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oval id="Oval 204" o:spid="_x0000_s1070" style="position:absolute;left:5661;top:7690;width:571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UbPcQA&#10;AADbAAAADwAAAGRycy9kb3ducmV2LnhtbESPQWvCQBSE70L/w/IKvenGpqaSuopUCnrw0LTeH9ln&#10;Esy+DdnXmP77bkHwOMzMN8xqM7pWDdSHxrOB+SwBRVx623Bl4PvrY7oEFQTZYuuZDPxSgM36YbLC&#10;3Porf9JQSKUihEOOBmqRLtc6lDU5DDPfEUfv7HuHEmVfadvjNcJdq5+TJNMOG44LNXb0XlN5KX6c&#10;gV21LbJBp7JIz7u9LC6n4yGdG/P0OG7fQAmNcg/f2ntr4OUV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lGz3EAAAA2wAAAA8AAAAAAAAAAAAAAAAAmAIAAGRycy9k&#10;b3ducmV2LnhtbFBLBQYAAAAABAAEAPUAAACJAwAAAAA=&#10;"/>
                <v:rect id="Rectangle 188" o:spid="_x0000_s1071" style="position:absolute;left:5661;top:7744;width:540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zNScIA&#10;AADbAAAADwAAAGRycy9kb3ducmV2LnhtbERPz2vCMBS+D/wfwhN2KWuqDhld06KDMaEH0Q12fTRv&#10;bVnzUpJo639vDoMdP77fRTWbQVzJ+d6yglWagSBurO65VfD1+f70AsIHZI2DZVJwIw9VuXgoMNd2&#10;4hNdz6EVMYR9jgq6EMZcSt90ZNCndiSO3I91BkOErpXa4RTDzSDXWbaVBnuODR2O9NZR83u+GAXJ&#10;d7LdXNbug2x9TOpM7v3qOCv1uJx3ryACzeFf/Oc+aAXPcWz8En+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3M1JwgAAANsAAAAPAAAAAAAAAAAAAAAAAJgCAABkcnMvZG93&#10;bnJldi54bWxQSwUGAAAAAAQABAD1AAAAhwMAAAAA&#10;" filled="f" stroked="f" strokeweight="2pt">
                  <v:textbox inset="1pt,1pt,1pt,1pt">
                    <w:txbxContent>
                      <w:p w:rsidR="00484188" w:rsidRDefault="00484188">
                        <w:pPr>
                          <w:spacing w:before="12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1</w:t>
                        </w:r>
                      </w:p>
                    </w:txbxContent>
                  </v:textbox>
                </v:rect>
                <v:oval id="Oval 169" o:spid="_x0000_s1072" style="position:absolute;left:5661;top:8734;width:571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Yq1MQA&#10;AADbAAAADwAAAGRycy9kb3ducmV2LnhtbESPQWvCQBSE70L/w/IKvenGpoaauopUCnrw0LTeH9ln&#10;Esy+DdnXmP77bkHwOMzMN8xqM7pWDdSHxrOB+SwBRVx623Bl4PvrY/oKKgiyxdYzGfilAJv1w2SF&#10;ufVX/qShkEpFCIccDdQiXa51KGtyGGa+I47e2fcOJcq+0rbHa4S7Vj8nSaYdNhwXauzovabyUvw4&#10;A7tqW2SDTmWRnnd7WVxOx0M6N+bpcdy+gRIa5R6+tffWwMsS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2KtTEAAAA2wAAAA8AAAAAAAAAAAAAAAAAmAIAAGRycy9k&#10;b3ducmV2LnhtbFBLBQYAAAAABAAEAPUAAACJAwAAAAA=&#10;"/>
                <v:rect id="Rectangle 230" o:spid="_x0000_s1073" style="position:absolute;left:5661;top:8824;width:540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NXksIA&#10;AADbAAAADwAAAGRycy9kb3ducmV2LnhtbERPz2vCMBS+D/wfwhN2KWuqMhld06KDMaEH0Q12fTRv&#10;bVnzUpJo639vDoMdP77fRTWbQVzJ+d6yglWagSBurO65VfD1+f70AsIHZI2DZVJwIw9VuXgoMNd2&#10;4hNdz6EVMYR9jgq6EMZcSt90ZNCndiSO3I91BkOErpXa4RTDzSDXWbaVBnuODR2O9NZR83u+GAXJ&#10;d7LdXNbug2x9TOpM7v3qOCv1uJx3ryACzeFf/Oc+aAXPcX38En+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c1eSwgAAANsAAAAPAAAAAAAAAAAAAAAAAJgCAABkcnMvZG93&#10;bnJldi54bWxQSwUGAAAAAAQABAD1AAAAhwMAAAAA&#10;" filled="f" stroked="f" strokeweight="2pt">
                  <v:textbox inset="1pt,1pt,1pt,1pt">
                    <w:txbxContent>
                      <w:p w:rsidR="00484188" w:rsidRDefault="00484188">
                        <w:pPr>
                          <w:spacing w:before="8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2</w:t>
                        </w:r>
                      </w:p>
                    </w:txbxContent>
                  </v:textbox>
                </v:rect>
                <v:oval id="Oval 200" o:spid="_x0000_s1074" style="position:absolute;left:5661;top:9808;width:571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mwD8MA&#10;AADbAAAADwAAAGRycy9kb3ducmV2LnhtbESPwWrDMBBE74X+g9hCb7XsGIfiRgmhoZAeeqiT3hdr&#10;Y5tYK2NtHOfvo0Khx2Fm3jCrzex6NdEYOs8GsiQFRVx723Fj4Hj4eHkFFQTZYu+ZDNwowGb9+LDC&#10;0vorf9NUSaMihEOJBlqRodQ61C05DIkfiKN38qNDiXJstB3xGuGu14s0XWqHHceFFgd6b6k+Vxdn&#10;YNdsq+Wkcyny024vxfnn6zPPjHl+mrdvoIRm+Q//tffWQJHB75f4A/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mwD8MAAADbAAAADwAAAAAAAAAAAAAAAACYAgAAZHJzL2Rv&#10;d25yZXYueG1sUEsFBgAAAAAEAAQA9QAAAIgDAAAAAA==&#10;"/>
                <v:oval id="Oval 201" o:spid="_x0000_s1075" style="position:absolute;left:5661;top:11223;width:571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sueM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shU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sueMMAAADbAAAADwAAAAAAAAAAAAAAAACYAgAAZHJzL2Rv&#10;d25yZXYueG1sUEsFBgAAAAAEAAQA9QAAAIgDAAAAAA==&#10;"/>
                <v:rect id="Rectangle 231" o:spid="_x0000_s1076" style="position:absolute;left:5661;top:9904;width:540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J5cMA&#10;AADbAAAADwAAAGRycy9kb3ducmV2LnhtbESPQYvCMBSE74L/ITxhL0VTFYt0jaKCrOBBdBf2+mie&#10;bbF5KUnU+u+NsLDHYWa+YRarzjTiTs7XlhWMRykI4sLqmksFP9+74RyED8gaG8uk4EkeVst+b4G5&#10;tg8+0f0cShEh7HNUUIXQ5lL6oiKDfmRb4uhdrDMYonSl1A4fEW4aOUnTTBqsOS5U2NK2ouJ6vhkF&#10;yW+STW8T90X2cEwOqdz48bFT6mPQrT9BBOrCf/ivvdcKZlN4f4k/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HJ5cMAAADbAAAADwAAAAAAAAAAAAAAAACYAgAAZHJzL2Rv&#10;d25yZXYueG1sUEsFBgAAAAAEAAQA9QAAAIgDAAAAAA==&#10;" filled="f" stroked="f" strokeweight="2pt">
                  <v:textbox inset="1pt,1pt,1pt,1pt">
                    <w:txbxContent>
                      <w:p w:rsidR="00484188" w:rsidRDefault="00484188">
                        <w:pPr>
                          <w:spacing w:before="6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3</w:t>
                        </w:r>
                      </w:p>
                    </w:txbxContent>
                  </v:textbox>
                </v:rect>
                <v:rect id="Rectangle 232" o:spid="_x0000_s1077" style="position:absolute;left:5661;top:1134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hRkcMA&#10;AADbAAAADwAAAGRycy9kb3ducmV2LnhtbESPT4vCMBTE7wt+h/CEvRRN1VWkGkUXFgUP4h/w+mje&#10;tmWbl5JE7X57Iwgeh5n5DTNftqYWN3K+sqxg0E9BEOdWV1woOJ9+elMQPiBrrC2Tgn/ysFx0PuaY&#10;aXvnA92OoRARwj5DBWUITSalz0sy6Pu2IY7er3UGQ5SukNrhPcJNLYdpOpEGK44LJTb0XVL+d7wa&#10;BcklmYyuQ7chu9snu1Su/WDfKvXZbVczEIHa8A6/2lutYPwFzy/x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hRkcMAAADbAAAADwAAAAAAAAAAAAAAAACYAgAAZHJzL2Rv&#10;d25yZXYueG1sUEsFBgAAAAAEAAQA9QAAAIgDAAAAAA==&#10;" filled="f" stroked="f" strokeweight="2pt">
                  <v:textbox inset="1pt,1pt,1pt,1pt">
                    <w:txbxContent>
                      <w:p w:rsidR="00484188" w:rsidRDefault="00484188">
                        <w:pPr>
                          <w:spacing w:before="6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15</w:t>
                        </w:r>
                      </w:p>
                    </w:txbxContent>
                  </v:textbox>
                </v:rect>
                <v:oval id="Oval 171" o:spid="_x0000_s1078" style="position:absolute;left:8001;top:8734;width:571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K2DMMA&#10;AADb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LIP/L/E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K2DMMAAADbAAAADwAAAAAAAAAAAAAAAACYAgAAZHJzL2Rv&#10;d25yZXYueG1sUEsFBgAAAAAEAAQA9QAAAIgDAAAAAA==&#10;"/>
                <v:oval id="Oval 202" o:spid="_x0000_s1079" style="position:absolute;left:8001;top:9440;width:571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Aoe8MA&#10;AADb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F7A7Uv8AXr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Aoe8MAAADbAAAADwAAAAAAAAAAAAAAAACYAgAAZHJzL2Rv&#10;d25yZXYueG1sUEsFBgAAAAAEAAQA9QAAAIgDAAAAAA==&#10;"/>
                <v:oval id="Oval 203" o:spid="_x0000_s1080" style="position:absolute;left:8001;top:10147;width:571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yN4MMA&#10;AADbAAAADwAAAGRycy9kb3ducmV2LnhtbESPQWvCQBSE74X+h+UVvNWNDVFJXUUqgj300Kj3R/aZ&#10;BLNvQ/Y1xn/vFgo9DjPzDbPajK5VA/Wh8WxgNk1AEZfeNlwZOB33r0tQQZAttp7JwJ0CbNbPTyvM&#10;rb/xNw2FVCpCOORooBbpcq1DWZPDMPUdcfQuvncoUfaVtj3eIty1+i1J5tphw3Ghxo4+aiqvxY8z&#10;sKu2xXzQqWTpZXeQ7Hr++kxnxkxexu07KKFR/sN/7YM1kC3g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yN4MMAAADbAAAADwAAAAAAAAAAAAAAAACYAgAAZHJzL2Rv&#10;d25yZXYueG1sUEsFBgAAAAAEAAQA9QAAAIgDAAAAAA==&#10;"/>
                <v:rect id="Rectangle 233" o:spid="_x0000_s1081" style="position:absolute;left:8001;top:8824;width:54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hv6MAA&#10;AADbAAAADwAAAGRycy9kb3ducmV2LnhtbERPTWvCQBC9F/wPywheSt1EqErqGrRQkNJLY8DrkJ0m&#10;odnZkJ3E9N93D4UeH+/7kM+uUxMNofVsIF0noIgrb1uuDZTXt6c9qCDIFjvPZOCHAuTHxcMBM+vv&#10;/ElTIbWKIRwyNNCI9JnWoWrIYVj7njhyX35wKBEOtbYD3mO46/QmSbbaYcuxocGeXhuqvovRGZhu&#10;t48zlaNOJ5Td4+V9lHZLxqyW8+kFlNAs/+I/98UaeI5j45f4A/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/hv6MAAAADbAAAADwAAAAAAAAAAAAAAAACYAgAAZHJzL2Rvd25y&#10;ZXYueG1sUEsFBgAAAAAEAAQA9QAAAIUDAAAAAA==&#10;" filled="f" stroked="f">
                  <v:textbox inset="1pt,1pt,1pt,1pt">
                    <w:txbxContent>
                      <w:p w:rsidR="00484188" w:rsidRDefault="00484188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1</w:t>
                        </w:r>
                      </w:p>
                    </w:txbxContent>
                  </v:textbox>
                </v:rect>
                <v:rect id="Rectangle 195" o:spid="_x0000_s1082" style="position:absolute;left:8001;top:9544;width:54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TKc8QA&#10;AADbAAAADwAAAGRycy9kb3ducmV2LnhtbESPS2vDMBCE74X8B7GBXkoip9A8HMuhLRRC6SUPyHWx&#10;NraJtTLW2nH/fVUo9DjMzDdMthtdowbqQu3ZwGKegCIuvK25NHA+fczWoIIgW2w8k4FvCrDLJw8Z&#10;ptbf+UDDUUoVIRxSNFCJtKnWoajIYZj7ljh6V985lCi7UtsO7xHuGv2cJEvtsOa4UGFL7xUVt2Pv&#10;DAyXy9cbnXu9GFBWT/vPXuolGfM4HV+3oIRG+Q//tffWwMsGfr/EH6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0ynPEAAAA2wAAAA8AAAAAAAAAAAAAAAAAmAIAAGRycy9k&#10;b3ducmV2LnhtbFBLBQYAAAAABAAEAPUAAACJAwAAAAA=&#10;" filled="f" stroked="f">
                  <v:textbox inset="1pt,1pt,1pt,1pt">
                    <w:txbxContent>
                      <w:p w:rsidR="00484188" w:rsidRDefault="00484188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2</w:t>
                        </w:r>
                      </w:p>
                    </w:txbxContent>
                  </v:textbox>
                </v:rect>
                <v:rect id="Rectangle 234" o:spid="_x0000_s1083" style="position:absolute;left:8001;top:10264;width:54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KpU78A&#10;AADbAAAADwAAAGRycy9kb3ducmV2LnhtbERPTYvCMBC9C/6HMIIX0VQPdalG0YUFWfaiK3gdmrEt&#10;NpPSTGv99+awsMfH+97uB1erntpQeTawXCSgiHNvKy4MXH+/5h+ggiBbrD2TgRcF2O/Goy1m1j/5&#10;TP1FChVDOGRooBRpMq1DXpLDsPANceTuvnUoEbaFti0+Y7ir9SpJUu2w4thQYkOfJeWPS+cM9Lfb&#10;z5GunV72KOvZ6buTKiVjppPhsAElNMi/+M99sgbSuD5+iT9A79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qlTvwAAANsAAAAPAAAAAAAAAAAAAAAAAJgCAABkcnMvZG93bnJl&#10;di54bWxQSwUGAAAAAAQABAD1AAAAhAMAAAAA&#10;" filled="f" stroked="f">
                  <v:textbox inset="1pt,1pt,1pt,1pt">
                    <w:txbxContent>
                      <w:p w:rsidR="00484188" w:rsidRDefault="00484188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84188" w:rsidRDefault="00484188">
      <w:pPr>
        <w:pStyle w:val="Recuodecorpodetexto2"/>
      </w:pPr>
    </w:p>
    <w:p w:rsidR="00484188" w:rsidRDefault="00484188">
      <w:pPr>
        <w:pStyle w:val="Recuodecorpodetexto2"/>
      </w:pPr>
    </w:p>
    <w:p w:rsidR="00484188" w:rsidRDefault="00484188">
      <w:pPr>
        <w:pStyle w:val="Recuodecorpodetexto2"/>
      </w:pPr>
    </w:p>
    <w:p w:rsidR="00484188" w:rsidRDefault="00484188">
      <w:pPr>
        <w:pStyle w:val="Recuodecorpodetexto2"/>
      </w:pPr>
    </w:p>
    <w:p w:rsidR="00484188" w:rsidRDefault="00484188">
      <w:pPr>
        <w:pStyle w:val="Recuodecorpodetexto2"/>
      </w:pPr>
    </w:p>
    <w:p w:rsidR="00484188" w:rsidRDefault="00484188">
      <w:pPr>
        <w:pStyle w:val="Recuodecorpodetexto2"/>
      </w:pPr>
    </w:p>
    <w:p w:rsidR="00484188" w:rsidRDefault="00484188">
      <w:pPr>
        <w:pStyle w:val="Recuodecorpodetexto2"/>
      </w:pPr>
    </w:p>
    <w:p w:rsidR="00484188" w:rsidRDefault="00484188">
      <w:pPr>
        <w:pStyle w:val="Recuodecorpodetexto2"/>
      </w:pPr>
    </w:p>
    <w:p w:rsidR="00484188" w:rsidRDefault="00484188">
      <w:pPr>
        <w:pStyle w:val="Recuodecorpodetexto2"/>
      </w:pPr>
    </w:p>
    <w:p w:rsidR="00484188" w:rsidRDefault="00484188">
      <w:pPr>
        <w:pStyle w:val="Recuodecorpodetexto2"/>
      </w:pPr>
    </w:p>
    <w:p w:rsidR="00484188" w:rsidRDefault="00484188">
      <w:pPr>
        <w:pStyle w:val="Recuodecorpodetexto2"/>
        <w:spacing w:before="240" w:after="240"/>
      </w:pPr>
      <w:r>
        <w:t>A padronização para a saída, representando o conservante a ser aplicado, ficou definida da seguinte forma:</w:t>
      </w:r>
    </w:p>
    <w:p w:rsidR="00484188" w:rsidRDefault="00484188">
      <w:pPr>
        <w:pStyle w:val="Recuodecorpodetexto2"/>
        <w:spacing w:before="0"/>
      </w:pPr>
    </w:p>
    <w:tbl>
      <w:tblPr>
        <w:tblW w:w="0" w:type="auto"/>
        <w:jc w:val="center"/>
        <w:tblInd w:w="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1"/>
        <w:gridCol w:w="850"/>
        <w:gridCol w:w="851"/>
        <w:gridCol w:w="850"/>
      </w:tblGrid>
      <w:tr w:rsidR="00484188">
        <w:trPr>
          <w:jc w:val="center"/>
        </w:trPr>
        <w:tc>
          <w:tcPr>
            <w:tcW w:w="2481" w:type="dxa"/>
            <w:tcBorders>
              <w:bottom w:val="double" w:sz="4" w:space="0" w:color="auto"/>
              <w:right w:val="double" w:sz="4" w:space="0" w:color="auto"/>
            </w:tcBorders>
          </w:tcPr>
          <w:p w:rsidR="00484188" w:rsidRDefault="00484188">
            <w:pPr>
              <w:pStyle w:val="Recuodecorpodetexto2"/>
              <w:spacing w:before="0"/>
              <w:ind w:firstLine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Tipo de Conservante</w:t>
            </w:r>
          </w:p>
        </w:tc>
        <w:tc>
          <w:tcPr>
            <w:tcW w:w="850" w:type="dxa"/>
            <w:tcBorders>
              <w:left w:val="double" w:sz="4" w:space="0" w:color="auto"/>
              <w:bottom w:val="double" w:sz="4" w:space="0" w:color="auto"/>
            </w:tcBorders>
          </w:tcPr>
          <w:p w:rsidR="00484188" w:rsidRDefault="00484188">
            <w:pPr>
              <w:pStyle w:val="Recuodecorpodetexto2"/>
              <w:spacing w:before="0"/>
              <w:ind w:firstLine="0"/>
              <w:jc w:val="center"/>
              <w:rPr>
                <w:lang w:val="es-ES_tradnl"/>
              </w:rPr>
            </w:pPr>
            <w:proofErr w:type="spellStart"/>
            <w:r>
              <w:rPr>
                <w:i/>
                <w:iCs/>
                <w:lang w:val="es-ES_tradnl"/>
              </w:rPr>
              <w:t>y</w:t>
            </w:r>
            <w:r>
              <w:rPr>
                <w:vertAlign w:val="subscript"/>
                <w:lang w:val="es-ES_tradnl"/>
              </w:rPr>
              <w:t>1</w:t>
            </w:r>
            <w:proofErr w:type="spellEnd"/>
          </w:p>
        </w:tc>
        <w:tc>
          <w:tcPr>
            <w:tcW w:w="851" w:type="dxa"/>
            <w:tcBorders>
              <w:bottom w:val="double" w:sz="4" w:space="0" w:color="auto"/>
            </w:tcBorders>
          </w:tcPr>
          <w:p w:rsidR="00484188" w:rsidRDefault="00484188">
            <w:pPr>
              <w:pStyle w:val="Recuodecorpodetexto2"/>
              <w:spacing w:before="0"/>
              <w:ind w:firstLine="0"/>
              <w:jc w:val="center"/>
              <w:rPr>
                <w:lang w:val="es-ES_tradnl"/>
              </w:rPr>
            </w:pPr>
            <w:proofErr w:type="spellStart"/>
            <w:r>
              <w:rPr>
                <w:i/>
                <w:iCs/>
                <w:lang w:val="es-ES_tradnl"/>
              </w:rPr>
              <w:t>y</w:t>
            </w:r>
            <w:r>
              <w:rPr>
                <w:vertAlign w:val="subscript"/>
                <w:lang w:val="es-ES_tradnl"/>
              </w:rPr>
              <w:t>2</w:t>
            </w:r>
            <w:proofErr w:type="spellEnd"/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484188" w:rsidRDefault="00484188">
            <w:pPr>
              <w:pStyle w:val="Recuodecorpodetexto2"/>
              <w:spacing w:before="0"/>
              <w:ind w:firstLine="0"/>
              <w:jc w:val="center"/>
              <w:rPr>
                <w:vertAlign w:val="subscript"/>
                <w:lang w:val="es-ES_tradnl"/>
              </w:rPr>
            </w:pPr>
            <w:proofErr w:type="spellStart"/>
            <w:r>
              <w:rPr>
                <w:i/>
                <w:iCs/>
                <w:lang w:val="es-ES_tradnl"/>
              </w:rPr>
              <w:t>y</w:t>
            </w:r>
            <w:r>
              <w:rPr>
                <w:vertAlign w:val="subscript"/>
                <w:lang w:val="es-ES_tradnl"/>
              </w:rPr>
              <w:t>3</w:t>
            </w:r>
            <w:proofErr w:type="spellEnd"/>
          </w:p>
        </w:tc>
      </w:tr>
      <w:tr w:rsidR="00484188">
        <w:trPr>
          <w:jc w:val="center"/>
        </w:trPr>
        <w:tc>
          <w:tcPr>
            <w:tcW w:w="2481" w:type="dxa"/>
            <w:tcBorders>
              <w:top w:val="double" w:sz="4" w:space="0" w:color="auto"/>
              <w:right w:val="double" w:sz="4" w:space="0" w:color="auto"/>
            </w:tcBorders>
          </w:tcPr>
          <w:p w:rsidR="00484188" w:rsidRDefault="00484188">
            <w:pPr>
              <w:pStyle w:val="Recuodecorpodetexto2"/>
              <w:spacing w:before="0"/>
              <w:ind w:firstLine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Tipo A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</w:tcBorders>
          </w:tcPr>
          <w:p w:rsidR="00484188" w:rsidRDefault="00484188">
            <w:pPr>
              <w:pStyle w:val="Recuodecorpodetexto2"/>
              <w:spacing w:before="0"/>
              <w:ind w:firstLine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851" w:type="dxa"/>
            <w:tcBorders>
              <w:top w:val="double" w:sz="4" w:space="0" w:color="auto"/>
            </w:tcBorders>
          </w:tcPr>
          <w:p w:rsidR="00484188" w:rsidRDefault="00484188">
            <w:pPr>
              <w:pStyle w:val="Recuodecorpodetexto2"/>
              <w:spacing w:before="0"/>
              <w:ind w:firstLine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484188" w:rsidRDefault="00484188">
            <w:pPr>
              <w:pStyle w:val="Recuodecorpodetexto2"/>
              <w:spacing w:before="0"/>
              <w:ind w:firstLine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  <w:tr w:rsidR="00484188">
        <w:trPr>
          <w:jc w:val="center"/>
        </w:trPr>
        <w:tc>
          <w:tcPr>
            <w:tcW w:w="2481" w:type="dxa"/>
            <w:tcBorders>
              <w:right w:val="double" w:sz="4" w:space="0" w:color="auto"/>
            </w:tcBorders>
          </w:tcPr>
          <w:p w:rsidR="00484188" w:rsidRDefault="00484188">
            <w:pPr>
              <w:pStyle w:val="Recuodecorpodetexto2"/>
              <w:spacing w:before="0"/>
              <w:ind w:firstLine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Tipo B</w:t>
            </w:r>
          </w:p>
        </w:tc>
        <w:tc>
          <w:tcPr>
            <w:tcW w:w="850" w:type="dxa"/>
            <w:tcBorders>
              <w:left w:val="double" w:sz="4" w:space="0" w:color="auto"/>
            </w:tcBorders>
          </w:tcPr>
          <w:p w:rsidR="00484188" w:rsidRDefault="00484188">
            <w:pPr>
              <w:pStyle w:val="Recuodecorpodetexto2"/>
              <w:spacing w:before="0"/>
              <w:ind w:firstLine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851" w:type="dxa"/>
          </w:tcPr>
          <w:p w:rsidR="00484188" w:rsidRDefault="00484188">
            <w:pPr>
              <w:pStyle w:val="Recuodecorpodetexto2"/>
              <w:spacing w:before="0"/>
              <w:ind w:firstLine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850" w:type="dxa"/>
          </w:tcPr>
          <w:p w:rsidR="00484188" w:rsidRDefault="00484188">
            <w:pPr>
              <w:pStyle w:val="Recuodecorpodetexto2"/>
              <w:spacing w:before="0"/>
              <w:ind w:firstLine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  <w:tr w:rsidR="00484188">
        <w:trPr>
          <w:jc w:val="center"/>
        </w:trPr>
        <w:tc>
          <w:tcPr>
            <w:tcW w:w="2481" w:type="dxa"/>
            <w:tcBorders>
              <w:right w:val="double" w:sz="4" w:space="0" w:color="auto"/>
            </w:tcBorders>
          </w:tcPr>
          <w:p w:rsidR="00484188" w:rsidRDefault="00484188">
            <w:pPr>
              <w:pStyle w:val="Recuodecorpodetexto2"/>
              <w:spacing w:before="0"/>
              <w:ind w:firstLine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Tipo C</w:t>
            </w:r>
          </w:p>
        </w:tc>
        <w:tc>
          <w:tcPr>
            <w:tcW w:w="850" w:type="dxa"/>
            <w:tcBorders>
              <w:left w:val="double" w:sz="4" w:space="0" w:color="auto"/>
            </w:tcBorders>
          </w:tcPr>
          <w:p w:rsidR="00484188" w:rsidRDefault="00484188">
            <w:pPr>
              <w:pStyle w:val="Recuodecorpodetexto2"/>
              <w:spacing w:before="0"/>
              <w:ind w:firstLine="0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84188" w:rsidRDefault="00484188">
            <w:pPr>
              <w:pStyle w:val="Recuodecorpodetexto2"/>
              <w:spacing w:before="0"/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84188" w:rsidRDefault="00484188">
            <w:pPr>
              <w:pStyle w:val="Recuodecorpodetexto2"/>
              <w:spacing w:before="0"/>
              <w:ind w:firstLine="0"/>
              <w:jc w:val="center"/>
            </w:pPr>
            <w:r>
              <w:t>1</w:t>
            </w:r>
          </w:p>
        </w:tc>
      </w:tr>
    </w:tbl>
    <w:p w:rsidR="00484188" w:rsidRDefault="00484188">
      <w:pPr>
        <w:pStyle w:val="Recuodecorpodetexto2"/>
        <w:spacing w:before="240"/>
      </w:pPr>
    </w:p>
    <w:p w:rsidR="00484188" w:rsidRDefault="00484188">
      <w:pPr>
        <w:pStyle w:val="Recuodecorpodetexto2"/>
        <w:spacing w:before="240"/>
      </w:pPr>
      <w:r>
        <w:t xml:space="preserve">Utilizando os dados de treinamento apresentados no Anexo, execute o treinamento de uma rede </w:t>
      </w:r>
      <w:proofErr w:type="spellStart"/>
      <w:r>
        <w:t>perceptron</w:t>
      </w:r>
      <w:proofErr w:type="spellEnd"/>
      <w:r>
        <w:t xml:space="preserve"> multicamadas (04 entradas</w:t>
      </w:r>
      <w:r w:rsidR="00AB4DD7">
        <w:t>, 15 neurônios na camada escondida</w:t>
      </w:r>
      <w:r>
        <w:t xml:space="preserve"> e 03 saídas) que </w:t>
      </w:r>
      <w:r>
        <w:lastRenderedPageBreak/>
        <w:t xml:space="preserve">possa classificar, em função apenas dos valores medidos de </w:t>
      </w:r>
      <w:proofErr w:type="spellStart"/>
      <w:r>
        <w:rPr>
          <w:i/>
          <w:iCs/>
        </w:rPr>
        <w:t>x</w:t>
      </w:r>
      <w:r>
        <w:rPr>
          <w:vertAlign w:val="subscript"/>
        </w:rPr>
        <w:t>1</w:t>
      </w:r>
      <w:proofErr w:type="spellEnd"/>
      <w:r>
        <w:t xml:space="preserve">, </w:t>
      </w:r>
      <w:proofErr w:type="spellStart"/>
      <w:r>
        <w:rPr>
          <w:i/>
          <w:iCs/>
        </w:rPr>
        <w:t>x</w:t>
      </w:r>
      <w:r>
        <w:rPr>
          <w:vertAlign w:val="subscript"/>
        </w:rPr>
        <w:t>2</w:t>
      </w:r>
      <w:proofErr w:type="spellEnd"/>
      <w:r>
        <w:t xml:space="preserve">, </w:t>
      </w:r>
      <w:proofErr w:type="spellStart"/>
      <w:r>
        <w:rPr>
          <w:i/>
          <w:iCs/>
        </w:rPr>
        <w:t>x</w:t>
      </w:r>
      <w:r>
        <w:rPr>
          <w:vertAlign w:val="subscript"/>
        </w:rPr>
        <w:t>3</w:t>
      </w:r>
      <w:proofErr w:type="spellEnd"/>
      <w:r>
        <w:t xml:space="preserve"> e </w:t>
      </w:r>
      <w:proofErr w:type="spellStart"/>
      <w:r>
        <w:rPr>
          <w:i/>
          <w:iCs/>
        </w:rPr>
        <w:t>x</w:t>
      </w:r>
      <w:r>
        <w:rPr>
          <w:vertAlign w:val="subscript"/>
        </w:rPr>
        <w:t>4</w:t>
      </w:r>
      <w:proofErr w:type="spellEnd"/>
      <w:r>
        <w:rPr>
          <w:vertAlign w:val="subscript"/>
        </w:rPr>
        <w:t xml:space="preserve"> </w:t>
      </w:r>
      <w:r>
        <w:t xml:space="preserve">(já normalizados), qual o tipo de conservante que </w:t>
      </w:r>
      <w:r w:rsidR="009B6B3D">
        <w:t xml:space="preserve">deverá </w:t>
      </w:r>
      <w:r>
        <w:t>ser aplicado em determinada bebida. Para tanto, faça as seguintes atividades:</w:t>
      </w:r>
    </w:p>
    <w:p w:rsidR="00484188" w:rsidRDefault="00484188" w:rsidP="00CD7C58">
      <w:pPr>
        <w:numPr>
          <w:ilvl w:val="0"/>
          <w:numId w:val="3"/>
        </w:numPr>
        <w:tabs>
          <w:tab w:val="clear" w:pos="720"/>
          <w:tab w:val="num" w:pos="426"/>
        </w:tabs>
        <w:spacing w:before="180"/>
        <w:ind w:left="426" w:hanging="284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Execute </w:t>
      </w:r>
      <w:r w:rsidR="00E777DD">
        <w:rPr>
          <w:rFonts w:ascii="Times New Roman" w:hAnsi="Times New Roman"/>
          <w:color w:val="000000"/>
        </w:rPr>
        <w:t xml:space="preserve">cinco </w:t>
      </w:r>
      <w:r>
        <w:rPr>
          <w:rFonts w:ascii="Times New Roman" w:hAnsi="Times New Roman"/>
          <w:color w:val="000000"/>
        </w:rPr>
        <w:t>treinamento</w:t>
      </w:r>
      <w:r w:rsidR="00E777DD">
        <w:rPr>
          <w:rFonts w:ascii="Times New Roman" w:hAnsi="Times New Roman"/>
          <w:color w:val="000000"/>
        </w:rPr>
        <w:t>s</w:t>
      </w:r>
      <w:r>
        <w:rPr>
          <w:rFonts w:ascii="Times New Roman" w:hAnsi="Times New Roman"/>
          <w:color w:val="000000"/>
        </w:rPr>
        <w:t xml:space="preserve"> da rede </w:t>
      </w:r>
      <w:proofErr w:type="spellStart"/>
      <w:r w:rsidR="00AB4DD7">
        <w:rPr>
          <w:rFonts w:ascii="Times New Roman" w:hAnsi="Times New Roman"/>
          <w:color w:val="000000"/>
        </w:rPr>
        <w:t>p</w:t>
      </w:r>
      <w:r>
        <w:rPr>
          <w:rFonts w:ascii="Times New Roman" w:hAnsi="Times New Roman"/>
          <w:color w:val="000000"/>
        </w:rPr>
        <w:t>erceptron</w:t>
      </w:r>
      <w:proofErr w:type="spellEnd"/>
      <w:r w:rsidR="00E56096">
        <w:rPr>
          <w:rFonts w:ascii="Times New Roman" w:hAnsi="Times New Roman"/>
          <w:color w:val="000000"/>
        </w:rPr>
        <w:t xml:space="preserve"> multicamadas</w:t>
      </w:r>
      <w:r>
        <w:rPr>
          <w:rFonts w:ascii="Times New Roman" w:hAnsi="Times New Roman"/>
          <w:color w:val="000000"/>
        </w:rPr>
        <w:t xml:space="preserve"> </w:t>
      </w:r>
      <w:r w:rsidR="00E777DD">
        <w:rPr>
          <w:rFonts w:ascii="Times New Roman" w:hAnsi="Times New Roman"/>
          <w:color w:val="000000"/>
        </w:rPr>
        <w:t xml:space="preserve">ilustrada na Figura 1, </w:t>
      </w:r>
      <w:r w:rsidR="009B6B3D">
        <w:rPr>
          <w:rFonts w:ascii="Times New Roman" w:hAnsi="Times New Roman"/>
          <w:color w:val="000000"/>
        </w:rPr>
        <w:t xml:space="preserve">por meio </w:t>
      </w:r>
      <w:r>
        <w:rPr>
          <w:rFonts w:ascii="Times New Roman" w:hAnsi="Times New Roman"/>
          <w:color w:val="000000"/>
        </w:rPr>
        <w:t xml:space="preserve">do algoritmo de aprendizagem </w:t>
      </w:r>
      <w:proofErr w:type="spellStart"/>
      <w:r>
        <w:rPr>
          <w:rFonts w:ascii="Times New Roman" w:hAnsi="Times New Roman"/>
          <w:b/>
          <w:bCs/>
          <w:i/>
          <w:iCs/>
          <w:color w:val="000000"/>
        </w:rPr>
        <w:t>backpropagation</w:t>
      </w:r>
      <w:proofErr w:type="spellEnd"/>
      <w:r>
        <w:rPr>
          <w:rFonts w:ascii="Times New Roman" w:hAnsi="Times New Roman"/>
          <w:color w:val="000000"/>
        </w:rPr>
        <w:t>, inicializando</w:t>
      </w:r>
      <w:r w:rsidR="009B6B3D">
        <w:rPr>
          <w:rFonts w:ascii="Times New Roman" w:hAnsi="Times New Roman"/>
          <w:color w:val="000000"/>
        </w:rPr>
        <w:t>-se todas</w:t>
      </w:r>
      <w:r>
        <w:rPr>
          <w:rFonts w:ascii="Times New Roman" w:hAnsi="Times New Roman"/>
          <w:color w:val="000000"/>
        </w:rPr>
        <w:t xml:space="preserve"> as matrizes de pesos com valores aleatórios entre 0 e 1. Utilize a função de ativação logística para todos os neurônios, taxa de aprendizado </w:t>
      </w:r>
      <w:r>
        <w:rPr>
          <w:rFonts w:ascii="Times New Roman" w:hAnsi="Times New Roman"/>
          <w:color w:val="000000"/>
        </w:rPr>
        <w:sym w:font="Symbol" w:char="F068"/>
      </w:r>
      <w:r>
        <w:rPr>
          <w:rFonts w:ascii="Times New Roman" w:hAnsi="Times New Roman"/>
          <w:color w:val="000000"/>
        </w:rPr>
        <w:t xml:space="preserve"> = 0.1 e precisão </w:t>
      </w:r>
      <w:r>
        <w:rPr>
          <w:rFonts w:ascii="Times New Roman" w:hAnsi="Times New Roman"/>
          <w:color w:val="000000"/>
        </w:rPr>
        <w:sym w:font="Symbol" w:char="F065"/>
      </w:r>
      <w:r>
        <w:rPr>
          <w:rFonts w:ascii="Times New Roman" w:hAnsi="Times New Roman"/>
          <w:color w:val="000000"/>
        </w:rPr>
        <w:t xml:space="preserve"> = 10</w:t>
      </w:r>
      <w:r>
        <w:rPr>
          <w:rFonts w:ascii="Times New Roman" w:hAnsi="Times New Roman"/>
          <w:color w:val="000000"/>
          <w:vertAlign w:val="superscript"/>
        </w:rPr>
        <w:t>-6</w:t>
      </w:r>
      <w:r>
        <w:rPr>
          <w:rFonts w:ascii="Times New Roman" w:hAnsi="Times New Roman"/>
          <w:color w:val="000000"/>
        </w:rPr>
        <w:t>.</w:t>
      </w:r>
      <w:r w:rsidR="00E777DD" w:rsidRPr="00E777DD">
        <w:rPr>
          <w:rFonts w:ascii="Times New Roman" w:hAnsi="Times New Roman"/>
          <w:color w:val="000000"/>
        </w:rPr>
        <w:t xml:space="preserve"> </w:t>
      </w:r>
      <w:r w:rsidR="00E777DD">
        <w:rPr>
          <w:rFonts w:ascii="Times New Roman" w:hAnsi="Times New Roman"/>
          <w:color w:val="000000"/>
        </w:rPr>
        <w:t>Meça também o tempo de processamento envolvido com cada um desses treinamentos.</w:t>
      </w:r>
    </w:p>
    <w:p w:rsidR="00484188" w:rsidRDefault="00484188" w:rsidP="00CD7C58">
      <w:pPr>
        <w:numPr>
          <w:ilvl w:val="0"/>
          <w:numId w:val="3"/>
        </w:numPr>
        <w:tabs>
          <w:tab w:val="clear" w:pos="720"/>
          <w:tab w:val="num" w:pos="426"/>
        </w:tabs>
        <w:spacing w:before="180"/>
        <w:ind w:left="426" w:hanging="284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Dado que o problema se configura como um típico processo de classificação de padrões, implemente a rotina que faz o pós-processamento das saídas fornecidas pela rede (números reais) para números inteiros. Utilize o critério do arredondamento simétrico</w:t>
      </w:r>
      <w:r w:rsidR="00AB4DD7">
        <w:rPr>
          <w:rFonts w:ascii="Times New Roman" w:hAnsi="Times New Roman"/>
          <w:color w:val="000000"/>
        </w:rPr>
        <w:t>, isto é</w:t>
      </w:r>
      <w:r>
        <w:rPr>
          <w:rFonts w:ascii="Times New Roman" w:hAnsi="Times New Roman"/>
          <w:color w:val="000000"/>
        </w:rPr>
        <w:t>:</w:t>
      </w:r>
    </w:p>
    <w:p w:rsidR="00484188" w:rsidRDefault="00484188" w:rsidP="00CD7C58">
      <w:pPr>
        <w:spacing w:before="120"/>
        <w:ind w:left="851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position w:val="-28"/>
        </w:rPr>
        <w:object w:dxaOrig="17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41.25pt" o:ole="">
            <v:imagedata r:id="rId8" o:title=""/>
          </v:shape>
          <o:OLEObject Type="Embed" ProgID="Equation.3" ShapeID="_x0000_i1025" DrawAspect="Content" ObjectID="_1588018688" r:id="rId9"/>
        </w:object>
      </w:r>
      <w:r w:rsidR="00AB4DD7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, utilizado apenas no pós-processamento do conjunto de teste. </w:t>
      </w:r>
    </w:p>
    <w:p w:rsidR="00484188" w:rsidRDefault="00AB4DD7" w:rsidP="00CD7C58">
      <w:pPr>
        <w:numPr>
          <w:ilvl w:val="0"/>
          <w:numId w:val="3"/>
        </w:numPr>
        <w:tabs>
          <w:tab w:val="clear" w:pos="720"/>
          <w:tab w:val="num" w:pos="426"/>
        </w:tabs>
        <w:spacing w:before="120" w:after="240"/>
        <w:ind w:left="426" w:hanging="284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Para cada um dos cinco treinamentos, f</w:t>
      </w:r>
      <w:r w:rsidR="00E777DD">
        <w:rPr>
          <w:rFonts w:ascii="Times New Roman" w:hAnsi="Times New Roman"/>
          <w:color w:val="000000"/>
        </w:rPr>
        <w:t xml:space="preserve">aça </w:t>
      </w:r>
      <w:r w:rsidR="00E56096">
        <w:rPr>
          <w:rFonts w:ascii="Times New Roman" w:hAnsi="Times New Roman"/>
          <w:color w:val="000000"/>
        </w:rPr>
        <w:t xml:space="preserve">então </w:t>
      </w:r>
      <w:r w:rsidR="00E777DD">
        <w:rPr>
          <w:rFonts w:ascii="Times New Roman" w:hAnsi="Times New Roman"/>
          <w:color w:val="000000"/>
        </w:rPr>
        <w:t xml:space="preserve">a validação </w:t>
      </w:r>
      <w:r w:rsidR="00484188">
        <w:rPr>
          <w:rFonts w:ascii="Times New Roman" w:hAnsi="Times New Roman"/>
          <w:color w:val="000000"/>
        </w:rPr>
        <w:t>aplicando o conjunto de teste fornecido na tabela abaixo. Forneça a taxa de acerto (%) entre os valores desejados e os valores fornecidos pela rede (após o pós-processamento) em relação a tod</w:t>
      </w:r>
      <w:r w:rsidR="00CD7C58">
        <w:rPr>
          <w:rFonts w:ascii="Times New Roman" w:hAnsi="Times New Roman"/>
          <w:color w:val="000000"/>
        </w:rPr>
        <w:t>a</w:t>
      </w:r>
      <w:r w:rsidR="00484188">
        <w:rPr>
          <w:rFonts w:ascii="Times New Roman" w:hAnsi="Times New Roman"/>
          <w:color w:val="000000"/>
        </w:rPr>
        <w:t xml:space="preserve">s </w:t>
      </w:r>
      <w:r w:rsidR="00CD7C58">
        <w:rPr>
          <w:rFonts w:ascii="Times New Roman" w:hAnsi="Times New Roman"/>
          <w:color w:val="000000"/>
        </w:rPr>
        <w:t>a</w:t>
      </w:r>
      <w:r w:rsidR="00484188">
        <w:rPr>
          <w:rFonts w:ascii="Times New Roman" w:hAnsi="Times New Roman"/>
          <w:color w:val="000000"/>
        </w:rPr>
        <w:t xml:space="preserve">s </w:t>
      </w:r>
      <w:r w:rsidR="00CD7C58">
        <w:rPr>
          <w:rFonts w:ascii="Times New Roman" w:hAnsi="Times New Roman"/>
          <w:color w:val="000000"/>
        </w:rPr>
        <w:t xml:space="preserve">amostras </w:t>
      </w:r>
      <w:r w:rsidR="00484188">
        <w:rPr>
          <w:rFonts w:ascii="Times New Roman" w:hAnsi="Times New Roman"/>
          <w:color w:val="000000"/>
        </w:rPr>
        <w:t>de teste.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720"/>
        <w:gridCol w:w="687"/>
        <w:gridCol w:w="709"/>
        <w:gridCol w:w="709"/>
        <w:gridCol w:w="425"/>
        <w:gridCol w:w="425"/>
        <w:gridCol w:w="425"/>
        <w:gridCol w:w="567"/>
        <w:gridCol w:w="567"/>
        <w:gridCol w:w="567"/>
        <w:gridCol w:w="567"/>
        <w:gridCol w:w="567"/>
        <w:gridCol w:w="709"/>
      </w:tblGrid>
      <w:tr w:rsidR="00CD7C58" w:rsidTr="00303ABE">
        <w:trPr>
          <w:jc w:val="center"/>
        </w:trPr>
        <w:tc>
          <w:tcPr>
            <w:tcW w:w="1008" w:type="dxa"/>
            <w:tcBorders>
              <w:bottom w:val="double" w:sz="4" w:space="0" w:color="auto"/>
              <w:right w:val="double" w:sz="4" w:space="0" w:color="auto"/>
            </w:tcBorders>
          </w:tcPr>
          <w:p w:rsidR="00CD7C58" w:rsidRDefault="00CD7C58" w:rsidP="00CD7C58">
            <w:pPr>
              <w:pStyle w:val="Ttulo1"/>
              <w:framePr w:hSpace="0" w:wrap="auto" w:vAnchor="margin" w:hAnchor="text" w:xAlign="left" w:yAlign="inline"/>
              <w:spacing w:before="100"/>
              <w:rPr>
                <w:sz w:val="24"/>
              </w:rPr>
            </w:pPr>
            <w:proofErr w:type="spellStart"/>
            <w:r>
              <w:rPr>
                <w:sz w:val="24"/>
              </w:rPr>
              <w:t>Amostra</w:t>
            </w:r>
            <w:proofErr w:type="spellEnd"/>
          </w:p>
        </w:tc>
        <w:tc>
          <w:tcPr>
            <w:tcW w:w="720" w:type="dxa"/>
            <w:tcBorders>
              <w:left w:val="double" w:sz="4" w:space="0" w:color="auto"/>
              <w:bottom w:val="double" w:sz="4" w:space="0" w:color="auto"/>
            </w:tcBorders>
          </w:tcPr>
          <w:p w:rsidR="00CD7C58" w:rsidRDefault="00CD7C58" w:rsidP="00CD7C58">
            <w:pPr>
              <w:spacing w:before="100"/>
              <w:jc w:val="center"/>
              <w:rPr>
                <w:rFonts w:ascii="Times New Roman" w:hAnsi="Times New Roman"/>
                <w:color w:val="000000"/>
                <w:vertAlign w:val="subscript"/>
                <w:lang w:val="es-ES_tradnl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color w:val="000000"/>
                <w:lang w:val="es-ES_tradnl"/>
              </w:rPr>
              <w:t>x</w:t>
            </w:r>
            <w:r>
              <w:rPr>
                <w:rFonts w:ascii="Times New Roman" w:hAnsi="Times New Roman"/>
                <w:color w:val="000000"/>
                <w:vertAlign w:val="subscript"/>
                <w:lang w:val="es-ES_tradnl"/>
              </w:rPr>
              <w:t>1</w:t>
            </w:r>
            <w:proofErr w:type="spellEnd"/>
          </w:p>
        </w:tc>
        <w:tc>
          <w:tcPr>
            <w:tcW w:w="687" w:type="dxa"/>
            <w:tcBorders>
              <w:bottom w:val="double" w:sz="4" w:space="0" w:color="auto"/>
            </w:tcBorders>
          </w:tcPr>
          <w:p w:rsidR="00CD7C58" w:rsidRDefault="00CD7C58" w:rsidP="00CD7C58">
            <w:pPr>
              <w:spacing w:before="100"/>
              <w:jc w:val="center"/>
              <w:rPr>
                <w:rFonts w:ascii="Times New Roman" w:hAnsi="Times New Roman"/>
                <w:color w:val="000000"/>
                <w:vertAlign w:val="subscript"/>
                <w:lang w:val="es-ES_tradnl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color w:val="000000"/>
                <w:lang w:val="es-ES_tradnl"/>
              </w:rPr>
              <w:t>x</w:t>
            </w:r>
            <w:r>
              <w:rPr>
                <w:rFonts w:ascii="Times New Roman" w:hAnsi="Times New Roman"/>
                <w:color w:val="000000"/>
                <w:vertAlign w:val="subscript"/>
                <w:lang w:val="es-ES_tradnl"/>
              </w:rPr>
              <w:t>2</w:t>
            </w:r>
            <w:proofErr w:type="spellEnd"/>
          </w:p>
        </w:tc>
        <w:tc>
          <w:tcPr>
            <w:tcW w:w="709" w:type="dxa"/>
            <w:tcBorders>
              <w:bottom w:val="double" w:sz="4" w:space="0" w:color="auto"/>
            </w:tcBorders>
          </w:tcPr>
          <w:p w:rsidR="00CD7C58" w:rsidRDefault="00CD7C58" w:rsidP="00CD7C58">
            <w:pPr>
              <w:spacing w:before="100"/>
              <w:jc w:val="center"/>
              <w:rPr>
                <w:rFonts w:ascii="Times New Roman" w:hAnsi="Times New Roman"/>
                <w:color w:val="000000"/>
                <w:vertAlign w:val="subscript"/>
                <w:lang w:val="es-ES_tradnl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color w:val="000000"/>
                <w:lang w:val="es-ES_tradnl"/>
              </w:rPr>
              <w:t>x</w:t>
            </w:r>
            <w:r>
              <w:rPr>
                <w:rFonts w:ascii="Times New Roman" w:hAnsi="Times New Roman"/>
                <w:color w:val="000000"/>
                <w:vertAlign w:val="subscript"/>
                <w:lang w:val="es-ES_tradnl"/>
              </w:rPr>
              <w:t>3</w:t>
            </w:r>
            <w:proofErr w:type="spellEnd"/>
          </w:p>
        </w:tc>
        <w:tc>
          <w:tcPr>
            <w:tcW w:w="709" w:type="dxa"/>
            <w:tcBorders>
              <w:bottom w:val="double" w:sz="4" w:space="0" w:color="auto"/>
            </w:tcBorders>
          </w:tcPr>
          <w:p w:rsidR="00CD7C58" w:rsidRDefault="00CD7C58" w:rsidP="00CD7C58">
            <w:pPr>
              <w:spacing w:before="100"/>
              <w:jc w:val="center"/>
              <w:rPr>
                <w:rFonts w:ascii="Times New Roman" w:hAnsi="Times New Roman"/>
                <w:i/>
                <w:iCs/>
                <w:color w:val="000000"/>
                <w:lang w:val="es-ES_tradnl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color w:val="000000"/>
                <w:lang w:val="es-ES_tradnl"/>
              </w:rPr>
              <w:t>x</w:t>
            </w:r>
            <w:r>
              <w:rPr>
                <w:rFonts w:ascii="Times New Roman" w:hAnsi="Times New Roman"/>
                <w:color w:val="000000"/>
                <w:vertAlign w:val="subscript"/>
                <w:lang w:val="es-ES_tradnl"/>
              </w:rPr>
              <w:t>4</w:t>
            </w:r>
            <w:proofErr w:type="spellEnd"/>
          </w:p>
        </w:tc>
        <w:tc>
          <w:tcPr>
            <w:tcW w:w="425" w:type="dxa"/>
            <w:tcBorders>
              <w:bottom w:val="doub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spacing w:before="100"/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color w:val="000000"/>
                <w:lang w:val="es-ES_tradnl"/>
              </w:rPr>
              <w:t>d</w:t>
            </w:r>
            <w:r>
              <w:rPr>
                <w:rFonts w:ascii="Times New Roman" w:hAnsi="Times New Roman"/>
                <w:color w:val="000000"/>
                <w:vertAlign w:val="subscript"/>
                <w:lang w:val="es-ES_tradnl"/>
              </w:rPr>
              <w:t>1</w:t>
            </w:r>
            <w:proofErr w:type="spellEnd"/>
          </w:p>
        </w:tc>
        <w:tc>
          <w:tcPr>
            <w:tcW w:w="425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spacing w:before="100"/>
              <w:jc w:val="center"/>
              <w:rPr>
                <w:rFonts w:ascii="Times New Roman" w:hAnsi="Times New Roman"/>
                <w:i/>
                <w:iCs/>
                <w:color w:val="000000"/>
                <w:lang w:val="es-ES_tradnl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color w:val="000000"/>
                <w:lang w:val="es-ES_tradnl"/>
              </w:rPr>
              <w:t>d</w:t>
            </w:r>
            <w:r>
              <w:rPr>
                <w:rFonts w:ascii="Times New Roman" w:hAnsi="Times New Roman"/>
                <w:color w:val="000000"/>
                <w:vertAlign w:val="subscript"/>
                <w:lang w:val="es-ES_tradnl"/>
              </w:rPr>
              <w:t>2</w:t>
            </w:r>
            <w:proofErr w:type="spellEnd"/>
          </w:p>
        </w:tc>
        <w:tc>
          <w:tcPr>
            <w:tcW w:w="425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CD7C58" w:rsidRDefault="00CD7C58" w:rsidP="00CD7C58">
            <w:pPr>
              <w:spacing w:before="100"/>
              <w:jc w:val="center"/>
              <w:rPr>
                <w:rFonts w:ascii="Times New Roman" w:hAnsi="Times New Roman"/>
                <w:i/>
                <w:iCs/>
                <w:color w:val="000000"/>
                <w:lang w:val="es-ES_tradnl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color w:val="000000"/>
                <w:lang w:val="es-ES_tradnl"/>
              </w:rPr>
              <w:t>d</w:t>
            </w:r>
            <w:r>
              <w:rPr>
                <w:rFonts w:ascii="Times New Roman" w:hAnsi="Times New Roman"/>
                <w:color w:val="000000"/>
                <w:vertAlign w:val="subscript"/>
                <w:lang w:val="es-ES_tradnl"/>
              </w:rPr>
              <w:t>3</w:t>
            </w:r>
            <w:proofErr w:type="spellEnd"/>
          </w:p>
        </w:tc>
        <w:tc>
          <w:tcPr>
            <w:tcW w:w="567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i/>
                <w:iCs/>
                <w:color w:val="000000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position w:val="-12"/>
                <w:lang w:val="es-ES_tradnl"/>
              </w:rPr>
              <w:object w:dxaOrig="420" w:dyaOrig="380">
                <v:shape id="_x0000_i1026" type="#_x0000_t75" style="width:23.25pt;height:21pt" o:ole="">
                  <v:imagedata r:id="rId10" o:title=""/>
                </v:shape>
                <o:OLEObject Type="Embed" ProgID="Equation.3" ShapeID="_x0000_i1026" DrawAspect="Content" ObjectID="_1588018689" r:id="rId11"/>
              </w:object>
            </w:r>
          </w:p>
        </w:tc>
        <w:tc>
          <w:tcPr>
            <w:tcW w:w="567" w:type="dxa"/>
            <w:tcBorders>
              <w:left w:val="single" w:sz="4" w:space="0" w:color="auto"/>
              <w:bottom w:val="doub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position w:val="-12"/>
                <w:lang w:val="es-ES_tradnl"/>
              </w:rPr>
              <w:object w:dxaOrig="420" w:dyaOrig="380">
                <v:shape id="_x0000_i1027" type="#_x0000_t75" style="width:23.25pt;height:21pt" o:ole="">
                  <v:imagedata r:id="rId12" o:title=""/>
                </v:shape>
                <o:OLEObject Type="Embed" ProgID="Equation.3" ShapeID="_x0000_i1027" DrawAspect="Content" ObjectID="_1588018690" r:id="rId13"/>
              </w:object>
            </w:r>
          </w:p>
        </w:tc>
        <w:tc>
          <w:tcPr>
            <w:tcW w:w="567" w:type="dxa"/>
            <w:tcBorders>
              <w:bottom w:val="double" w:sz="4" w:space="0" w:color="auto"/>
              <w:righ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position w:val="-12"/>
                <w:lang w:val="es-ES_tradnl"/>
              </w:rPr>
              <w:object w:dxaOrig="420" w:dyaOrig="380">
                <v:shape id="_x0000_i1028" type="#_x0000_t75" style="width:22.5pt;height:20.25pt" o:ole="">
                  <v:imagedata r:id="rId14" o:title=""/>
                </v:shape>
                <o:OLEObject Type="Embed" ProgID="Equation.3" ShapeID="_x0000_i1028" DrawAspect="Content" ObjectID="_1588018691" r:id="rId15"/>
              </w:object>
            </w:r>
          </w:p>
        </w:tc>
        <w:tc>
          <w:tcPr>
            <w:tcW w:w="567" w:type="dxa"/>
            <w:tcBorders>
              <w:left w:val="single" w:sz="12" w:space="0" w:color="auto"/>
              <w:bottom w:val="double" w:sz="4" w:space="0" w:color="auto"/>
            </w:tcBorders>
          </w:tcPr>
          <w:p w:rsidR="00CD7C58" w:rsidRDefault="00CD7C58" w:rsidP="00CD7C58">
            <w:pPr>
              <w:spacing w:before="80"/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color w:val="000000"/>
                <w:lang w:val="es-ES_tradnl"/>
              </w:rPr>
              <w:t>y</w:t>
            </w:r>
            <w:r>
              <w:rPr>
                <w:rFonts w:ascii="Times New Roman" w:hAnsi="Times New Roman"/>
                <w:color w:val="000000"/>
                <w:vertAlign w:val="subscript"/>
                <w:lang w:val="es-ES_tradnl"/>
              </w:rPr>
              <w:t>1</w:t>
            </w:r>
            <w:proofErr w:type="spellEnd"/>
          </w:p>
        </w:tc>
        <w:tc>
          <w:tcPr>
            <w:tcW w:w="567" w:type="dxa"/>
            <w:tcBorders>
              <w:bottom w:val="double" w:sz="4" w:space="0" w:color="auto"/>
            </w:tcBorders>
          </w:tcPr>
          <w:p w:rsidR="00CD7C58" w:rsidRDefault="00CD7C58" w:rsidP="00CD7C58">
            <w:pPr>
              <w:spacing w:before="80"/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color w:val="000000"/>
                <w:lang w:val="es-ES_tradnl"/>
              </w:rPr>
              <w:t>y</w:t>
            </w:r>
            <w:r>
              <w:rPr>
                <w:rFonts w:ascii="Times New Roman" w:hAnsi="Times New Roman"/>
                <w:color w:val="000000"/>
                <w:vertAlign w:val="subscript"/>
                <w:lang w:val="es-ES_tradnl"/>
              </w:rPr>
              <w:t>2</w:t>
            </w:r>
            <w:proofErr w:type="spellEnd"/>
          </w:p>
        </w:tc>
        <w:tc>
          <w:tcPr>
            <w:tcW w:w="709" w:type="dxa"/>
            <w:tcBorders>
              <w:bottom w:val="double" w:sz="4" w:space="0" w:color="auto"/>
            </w:tcBorders>
          </w:tcPr>
          <w:p w:rsidR="00CD7C58" w:rsidRDefault="00CD7C58" w:rsidP="00CD7C58">
            <w:pPr>
              <w:spacing w:before="80"/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color w:val="000000"/>
                <w:lang w:val="es-ES_tradnl"/>
              </w:rPr>
              <w:t>y</w:t>
            </w:r>
            <w:r>
              <w:rPr>
                <w:rFonts w:ascii="Times New Roman" w:hAnsi="Times New Roman"/>
                <w:color w:val="000000"/>
                <w:vertAlign w:val="subscript"/>
                <w:lang w:val="es-ES_tradnl"/>
              </w:rPr>
              <w:t>3</w:t>
            </w:r>
            <w:proofErr w:type="spellEnd"/>
          </w:p>
        </w:tc>
      </w:tr>
      <w:tr w:rsidR="00CD7C58" w:rsidTr="00303ABE">
        <w:trPr>
          <w:jc w:val="center"/>
        </w:trPr>
        <w:tc>
          <w:tcPr>
            <w:tcW w:w="1008" w:type="dxa"/>
            <w:tcBorders>
              <w:top w:val="double" w:sz="4" w:space="0" w:color="auto"/>
              <w:right w:val="double" w:sz="4" w:space="0" w:color="auto"/>
            </w:tcBorders>
          </w:tcPr>
          <w:p w:rsidR="00CD7C58" w:rsidRPr="00E777DD" w:rsidRDefault="00CD7C58" w:rsidP="00CD7C58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E777DD">
              <w:rPr>
                <w:rFonts w:ascii="Times New Roman" w:hAnsi="Times New Roman"/>
                <w:b/>
                <w:color w:val="000000"/>
                <w:sz w:val="20"/>
              </w:rPr>
              <w:t>1</w:t>
            </w:r>
          </w:p>
        </w:tc>
        <w:tc>
          <w:tcPr>
            <w:tcW w:w="720" w:type="dxa"/>
            <w:tcBorders>
              <w:top w:val="double" w:sz="4" w:space="0" w:color="auto"/>
              <w:left w:val="doub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0.8622</w:t>
            </w:r>
          </w:p>
        </w:tc>
        <w:tc>
          <w:tcPr>
            <w:tcW w:w="687" w:type="dxa"/>
            <w:tcBorders>
              <w:top w:val="doub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0.7101</w:t>
            </w:r>
          </w:p>
        </w:tc>
        <w:tc>
          <w:tcPr>
            <w:tcW w:w="709" w:type="dxa"/>
            <w:tcBorders>
              <w:top w:val="doub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0.6236</w:t>
            </w: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0.7894</w:t>
            </w:r>
          </w:p>
        </w:tc>
        <w:tc>
          <w:tcPr>
            <w:tcW w:w="425" w:type="dxa"/>
            <w:tcBorders>
              <w:top w:val="double" w:sz="4" w:space="0" w:color="auto"/>
              <w:right w:val="sing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25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25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top w:val="double" w:sz="4" w:space="0" w:color="auto"/>
              <w:righ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top w:val="double" w:sz="4" w:space="0" w:color="auto"/>
              <w:lef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CD7C58" w:rsidRDefault="00CD7C58" w:rsidP="00CD7C58">
            <w:pPr>
              <w:jc w:val="both"/>
              <w:rPr>
                <w:rFonts w:ascii="Times New Roman" w:hAnsi="Times New Roman"/>
                <w:color w:val="000000"/>
                <w:sz w:val="22"/>
              </w:rPr>
            </w:pPr>
          </w:p>
        </w:tc>
      </w:tr>
      <w:tr w:rsidR="00CD7C58" w:rsidTr="00303ABE">
        <w:trPr>
          <w:jc w:val="center"/>
        </w:trPr>
        <w:tc>
          <w:tcPr>
            <w:tcW w:w="1008" w:type="dxa"/>
            <w:tcBorders>
              <w:right w:val="double" w:sz="4" w:space="0" w:color="auto"/>
            </w:tcBorders>
          </w:tcPr>
          <w:p w:rsidR="00CD7C58" w:rsidRPr="00E777DD" w:rsidRDefault="00CD7C58" w:rsidP="00CD7C58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E777DD">
              <w:rPr>
                <w:rFonts w:ascii="Times New Roman" w:hAnsi="Times New Roman"/>
                <w:b/>
                <w:color w:val="000000"/>
                <w:sz w:val="20"/>
              </w:rPr>
              <w:t>2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0.2741</w:t>
            </w:r>
          </w:p>
        </w:tc>
        <w:tc>
          <w:tcPr>
            <w:tcW w:w="687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0.1552</w:t>
            </w:r>
          </w:p>
        </w:tc>
        <w:tc>
          <w:tcPr>
            <w:tcW w:w="709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0.1333</w:t>
            </w:r>
          </w:p>
        </w:tc>
        <w:tc>
          <w:tcPr>
            <w:tcW w:w="709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0.1516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doub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09" w:type="dxa"/>
          </w:tcPr>
          <w:p w:rsidR="00CD7C58" w:rsidRDefault="00CD7C58" w:rsidP="00CD7C58">
            <w:pPr>
              <w:jc w:val="both"/>
              <w:rPr>
                <w:rFonts w:ascii="Times New Roman" w:hAnsi="Times New Roman"/>
                <w:color w:val="000000"/>
                <w:sz w:val="22"/>
              </w:rPr>
            </w:pPr>
          </w:p>
        </w:tc>
      </w:tr>
      <w:tr w:rsidR="00CD7C58" w:rsidTr="00303ABE">
        <w:trPr>
          <w:jc w:val="center"/>
        </w:trPr>
        <w:tc>
          <w:tcPr>
            <w:tcW w:w="1008" w:type="dxa"/>
            <w:tcBorders>
              <w:right w:val="double" w:sz="4" w:space="0" w:color="auto"/>
            </w:tcBorders>
          </w:tcPr>
          <w:p w:rsidR="00CD7C58" w:rsidRPr="00E777DD" w:rsidRDefault="00CD7C58" w:rsidP="00CD7C58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E777DD">
              <w:rPr>
                <w:rFonts w:ascii="Times New Roman" w:hAnsi="Times New Roman"/>
                <w:b/>
                <w:color w:val="000000"/>
                <w:sz w:val="20"/>
              </w:rPr>
              <w:t>3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0.6772</w:t>
            </w:r>
          </w:p>
        </w:tc>
        <w:tc>
          <w:tcPr>
            <w:tcW w:w="687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0.8516</w:t>
            </w:r>
          </w:p>
        </w:tc>
        <w:tc>
          <w:tcPr>
            <w:tcW w:w="709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0.6543</w:t>
            </w:r>
          </w:p>
        </w:tc>
        <w:tc>
          <w:tcPr>
            <w:tcW w:w="709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0.7573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doub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09" w:type="dxa"/>
          </w:tcPr>
          <w:p w:rsidR="00CD7C58" w:rsidRDefault="00CD7C58" w:rsidP="00CD7C58">
            <w:pPr>
              <w:jc w:val="both"/>
              <w:rPr>
                <w:rFonts w:ascii="Times New Roman" w:hAnsi="Times New Roman"/>
                <w:color w:val="000000"/>
                <w:sz w:val="22"/>
              </w:rPr>
            </w:pPr>
          </w:p>
        </w:tc>
      </w:tr>
      <w:tr w:rsidR="00CD7C58" w:rsidTr="00303ABE">
        <w:trPr>
          <w:jc w:val="center"/>
        </w:trPr>
        <w:tc>
          <w:tcPr>
            <w:tcW w:w="1008" w:type="dxa"/>
            <w:tcBorders>
              <w:right w:val="double" w:sz="4" w:space="0" w:color="auto"/>
            </w:tcBorders>
          </w:tcPr>
          <w:p w:rsidR="00CD7C58" w:rsidRPr="00E777DD" w:rsidRDefault="00CD7C58" w:rsidP="00CD7C58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E777DD">
              <w:rPr>
                <w:rFonts w:ascii="Times New Roman" w:hAnsi="Times New Roman"/>
                <w:b/>
                <w:color w:val="000000"/>
                <w:sz w:val="20"/>
              </w:rPr>
              <w:t>4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0.2178</w:t>
            </w:r>
          </w:p>
        </w:tc>
        <w:tc>
          <w:tcPr>
            <w:tcW w:w="687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0.5039</w:t>
            </w:r>
          </w:p>
        </w:tc>
        <w:tc>
          <w:tcPr>
            <w:tcW w:w="709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0.6415</w:t>
            </w:r>
          </w:p>
        </w:tc>
        <w:tc>
          <w:tcPr>
            <w:tcW w:w="709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0.5039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doub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09" w:type="dxa"/>
          </w:tcPr>
          <w:p w:rsidR="00CD7C58" w:rsidRDefault="00CD7C58" w:rsidP="00CD7C58">
            <w:pPr>
              <w:jc w:val="both"/>
              <w:rPr>
                <w:rFonts w:ascii="Times New Roman" w:hAnsi="Times New Roman"/>
                <w:color w:val="000000"/>
                <w:sz w:val="22"/>
              </w:rPr>
            </w:pPr>
          </w:p>
        </w:tc>
      </w:tr>
      <w:tr w:rsidR="00CD7C58" w:rsidTr="00303ABE">
        <w:trPr>
          <w:jc w:val="center"/>
        </w:trPr>
        <w:tc>
          <w:tcPr>
            <w:tcW w:w="1008" w:type="dxa"/>
            <w:tcBorders>
              <w:right w:val="double" w:sz="4" w:space="0" w:color="auto"/>
            </w:tcBorders>
          </w:tcPr>
          <w:p w:rsidR="00CD7C58" w:rsidRPr="00E777DD" w:rsidRDefault="00CD7C58" w:rsidP="00CD7C58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E777DD">
              <w:rPr>
                <w:rFonts w:ascii="Times New Roman" w:hAnsi="Times New Roman"/>
                <w:b/>
                <w:color w:val="000000"/>
                <w:sz w:val="20"/>
              </w:rPr>
              <w:t>5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0.7260</w:t>
            </w:r>
          </w:p>
        </w:tc>
        <w:tc>
          <w:tcPr>
            <w:tcW w:w="687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0.7500</w:t>
            </w:r>
          </w:p>
        </w:tc>
        <w:tc>
          <w:tcPr>
            <w:tcW w:w="709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0.7007</w:t>
            </w:r>
          </w:p>
        </w:tc>
        <w:tc>
          <w:tcPr>
            <w:tcW w:w="709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0.4953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doub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09" w:type="dxa"/>
          </w:tcPr>
          <w:p w:rsidR="00CD7C58" w:rsidRDefault="00CD7C58" w:rsidP="00CD7C58">
            <w:pPr>
              <w:jc w:val="both"/>
              <w:rPr>
                <w:rFonts w:ascii="Times New Roman" w:hAnsi="Times New Roman"/>
                <w:color w:val="000000"/>
                <w:sz w:val="22"/>
              </w:rPr>
            </w:pPr>
          </w:p>
        </w:tc>
      </w:tr>
      <w:tr w:rsidR="00CD7C58" w:rsidTr="00303ABE">
        <w:trPr>
          <w:jc w:val="center"/>
        </w:trPr>
        <w:tc>
          <w:tcPr>
            <w:tcW w:w="1008" w:type="dxa"/>
            <w:tcBorders>
              <w:right w:val="double" w:sz="4" w:space="0" w:color="auto"/>
            </w:tcBorders>
          </w:tcPr>
          <w:p w:rsidR="00CD7C58" w:rsidRPr="00E777DD" w:rsidRDefault="00CD7C58" w:rsidP="00CD7C58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E777DD">
              <w:rPr>
                <w:rFonts w:ascii="Times New Roman" w:hAnsi="Times New Roman"/>
                <w:b/>
                <w:color w:val="000000"/>
                <w:sz w:val="20"/>
              </w:rPr>
              <w:t>6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0.2473</w:t>
            </w:r>
          </w:p>
        </w:tc>
        <w:tc>
          <w:tcPr>
            <w:tcW w:w="687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0.2941</w:t>
            </w:r>
          </w:p>
        </w:tc>
        <w:tc>
          <w:tcPr>
            <w:tcW w:w="709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0.4248</w:t>
            </w:r>
          </w:p>
        </w:tc>
        <w:tc>
          <w:tcPr>
            <w:tcW w:w="709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0.3087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doub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09" w:type="dxa"/>
          </w:tcPr>
          <w:p w:rsidR="00CD7C58" w:rsidRDefault="00CD7C58" w:rsidP="00CD7C58">
            <w:pPr>
              <w:jc w:val="both"/>
              <w:rPr>
                <w:rFonts w:ascii="Times New Roman" w:hAnsi="Times New Roman"/>
                <w:color w:val="000000"/>
                <w:sz w:val="22"/>
              </w:rPr>
            </w:pPr>
          </w:p>
        </w:tc>
      </w:tr>
      <w:tr w:rsidR="00CD7C58" w:rsidTr="00303ABE">
        <w:trPr>
          <w:jc w:val="center"/>
        </w:trPr>
        <w:tc>
          <w:tcPr>
            <w:tcW w:w="1008" w:type="dxa"/>
            <w:tcBorders>
              <w:right w:val="double" w:sz="4" w:space="0" w:color="auto"/>
            </w:tcBorders>
          </w:tcPr>
          <w:p w:rsidR="00CD7C58" w:rsidRPr="00E777DD" w:rsidRDefault="00CD7C58" w:rsidP="00CD7C58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E777DD">
              <w:rPr>
                <w:rFonts w:ascii="Times New Roman" w:hAnsi="Times New Roman"/>
                <w:b/>
                <w:color w:val="000000"/>
                <w:sz w:val="20"/>
              </w:rPr>
              <w:t>7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0.5682</w:t>
            </w:r>
          </w:p>
        </w:tc>
        <w:tc>
          <w:tcPr>
            <w:tcW w:w="687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0.5683</w:t>
            </w:r>
          </w:p>
        </w:tc>
        <w:tc>
          <w:tcPr>
            <w:tcW w:w="709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0.5054</w:t>
            </w:r>
          </w:p>
        </w:tc>
        <w:tc>
          <w:tcPr>
            <w:tcW w:w="709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0.4426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doub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09" w:type="dxa"/>
          </w:tcPr>
          <w:p w:rsidR="00CD7C58" w:rsidRDefault="00CD7C58" w:rsidP="00CD7C58">
            <w:pPr>
              <w:jc w:val="both"/>
              <w:rPr>
                <w:rFonts w:ascii="Times New Roman" w:hAnsi="Times New Roman"/>
                <w:color w:val="000000"/>
                <w:sz w:val="22"/>
              </w:rPr>
            </w:pPr>
          </w:p>
        </w:tc>
      </w:tr>
      <w:tr w:rsidR="00CD7C58" w:rsidTr="00303ABE">
        <w:trPr>
          <w:jc w:val="center"/>
        </w:trPr>
        <w:tc>
          <w:tcPr>
            <w:tcW w:w="1008" w:type="dxa"/>
            <w:tcBorders>
              <w:right w:val="double" w:sz="4" w:space="0" w:color="auto"/>
            </w:tcBorders>
          </w:tcPr>
          <w:p w:rsidR="00CD7C58" w:rsidRPr="00E777DD" w:rsidRDefault="00CD7C58" w:rsidP="00CD7C58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E777DD">
              <w:rPr>
                <w:rFonts w:ascii="Times New Roman" w:hAnsi="Times New Roman"/>
                <w:b/>
                <w:color w:val="000000"/>
                <w:sz w:val="20"/>
              </w:rPr>
              <w:t>8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0.6566</w:t>
            </w:r>
          </w:p>
        </w:tc>
        <w:tc>
          <w:tcPr>
            <w:tcW w:w="687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0.6715</w:t>
            </w:r>
          </w:p>
        </w:tc>
        <w:tc>
          <w:tcPr>
            <w:tcW w:w="709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0.4952</w:t>
            </w:r>
          </w:p>
        </w:tc>
        <w:tc>
          <w:tcPr>
            <w:tcW w:w="709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0.3951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doub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09" w:type="dxa"/>
          </w:tcPr>
          <w:p w:rsidR="00CD7C58" w:rsidRDefault="00CD7C58" w:rsidP="00CD7C58">
            <w:pPr>
              <w:jc w:val="both"/>
              <w:rPr>
                <w:rFonts w:ascii="Times New Roman" w:hAnsi="Times New Roman"/>
                <w:color w:val="000000"/>
                <w:sz w:val="22"/>
              </w:rPr>
            </w:pPr>
          </w:p>
        </w:tc>
      </w:tr>
      <w:tr w:rsidR="00CD7C58" w:rsidTr="00303ABE">
        <w:trPr>
          <w:jc w:val="center"/>
        </w:trPr>
        <w:tc>
          <w:tcPr>
            <w:tcW w:w="1008" w:type="dxa"/>
            <w:tcBorders>
              <w:right w:val="double" w:sz="4" w:space="0" w:color="auto"/>
            </w:tcBorders>
          </w:tcPr>
          <w:p w:rsidR="00CD7C58" w:rsidRPr="00E777DD" w:rsidRDefault="00CD7C58" w:rsidP="00CD7C58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E777DD">
              <w:rPr>
                <w:rFonts w:ascii="Times New Roman" w:hAnsi="Times New Roman"/>
                <w:b/>
                <w:color w:val="000000"/>
                <w:sz w:val="20"/>
              </w:rPr>
              <w:t>9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0.0705</w:t>
            </w:r>
          </w:p>
        </w:tc>
        <w:tc>
          <w:tcPr>
            <w:tcW w:w="687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0.4717</w:t>
            </w:r>
          </w:p>
        </w:tc>
        <w:tc>
          <w:tcPr>
            <w:tcW w:w="709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0.2921</w:t>
            </w:r>
          </w:p>
        </w:tc>
        <w:tc>
          <w:tcPr>
            <w:tcW w:w="709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0.2954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doub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09" w:type="dxa"/>
          </w:tcPr>
          <w:p w:rsidR="00CD7C58" w:rsidRDefault="00CD7C58" w:rsidP="00CD7C58">
            <w:pPr>
              <w:jc w:val="both"/>
              <w:rPr>
                <w:rFonts w:ascii="Times New Roman" w:hAnsi="Times New Roman"/>
                <w:color w:val="000000"/>
                <w:sz w:val="22"/>
              </w:rPr>
            </w:pPr>
          </w:p>
        </w:tc>
      </w:tr>
      <w:tr w:rsidR="00CD7C58" w:rsidTr="00303ABE">
        <w:trPr>
          <w:jc w:val="center"/>
        </w:trPr>
        <w:tc>
          <w:tcPr>
            <w:tcW w:w="1008" w:type="dxa"/>
            <w:tcBorders>
              <w:right w:val="double" w:sz="4" w:space="0" w:color="auto"/>
            </w:tcBorders>
          </w:tcPr>
          <w:p w:rsidR="00CD7C58" w:rsidRPr="00E777DD" w:rsidRDefault="00CD7C58" w:rsidP="00CD7C58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E777DD">
              <w:rPr>
                <w:rFonts w:ascii="Times New Roman" w:hAnsi="Times New Roman"/>
                <w:b/>
                <w:color w:val="000000"/>
                <w:sz w:val="20"/>
              </w:rPr>
              <w:t>10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0.1187</w:t>
            </w:r>
          </w:p>
        </w:tc>
        <w:tc>
          <w:tcPr>
            <w:tcW w:w="687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0.2568</w:t>
            </w:r>
          </w:p>
        </w:tc>
        <w:tc>
          <w:tcPr>
            <w:tcW w:w="709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0.3140</w:t>
            </w:r>
          </w:p>
        </w:tc>
        <w:tc>
          <w:tcPr>
            <w:tcW w:w="709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0.3037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doub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09" w:type="dxa"/>
          </w:tcPr>
          <w:p w:rsidR="00CD7C58" w:rsidRDefault="00CD7C58" w:rsidP="00CD7C58">
            <w:pPr>
              <w:jc w:val="both"/>
              <w:rPr>
                <w:rFonts w:ascii="Times New Roman" w:hAnsi="Times New Roman"/>
                <w:color w:val="000000"/>
                <w:sz w:val="22"/>
              </w:rPr>
            </w:pPr>
          </w:p>
        </w:tc>
      </w:tr>
      <w:tr w:rsidR="00CD7C58" w:rsidTr="00303ABE">
        <w:trPr>
          <w:jc w:val="center"/>
        </w:trPr>
        <w:tc>
          <w:tcPr>
            <w:tcW w:w="1008" w:type="dxa"/>
            <w:tcBorders>
              <w:right w:val="double" w:sz="4" w:space="0" w:color="auto"/>
            </w:tcBorders>
          </w:tcPr>
          <w:p w:rsidR="00CD7C58" w:rsidRPr="00E777DD" w:rsidRDefault="00CD7C58" w:rsidP="00CD7C58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E777DD">
              <w:rPr>
                <w:rFonts w:ascii="Times New Roman" w:hAnsi="Times New Roman"/>
                <w:b/>
                <w:color w:val="000000"/>
                <w:sz w:val="20"/>
              </w:rPr>
              <w:t>11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0.5673</w:t>
            </w:r>
          </w:p>
        </w:tc>
        <w:tc>
          <w:tcPr>
            <w:tcW w:w="687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0.7011</w:t>
            </w:r>
          </w:p>
        </w:tc>
        <w:tc>
          <w:tcPr>
            <w:tcW w:w="709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0.4083</w:t>
            </w:r>
          </w:p>
        </w:tc>
        <w:tc>
          <w:tcPr>
            <w:tcW w:w="709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0.5552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doub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09" w:type="dxa"/>
          </w:tcPr>
          <w:p w:rsidR="00CD7C58" w:rsidRDefault="00CD7C58" w:rsidP="00CD7C58">
            <w:pPr>
              <w:jc w:val="both"/>
              <w:rPr>
                <w:rFonts w:ascii="Times New Roman" w:hAnsi="Times New Roman"/>
                <w:color w:val="000000"/>
                <w:sz w:val="22"/>
              </w:rPr>
            </w:pPr>
          </w:p>
        </w:tc>
      </w:tr>
      <w:tr w:rsidR="00CD7C58" w:rsidTr="00303ABE">
        <w:trPr>
          <w:jc w:val="center"/>
        </w:trPr>
        <w:tc>
          <w:tcPr>
            <w:tcW w:w="1008" w:type="dxa"/>
            <w:tcBorders>
              <w:right w:val="double" w:sz="4" w:space="0" w:color="auto"/>
            </w:tcBorders>
          </w:tcPr>
          <w:p w:rsidR="00CD7C58" w:rsidRPr="00E777DD" w:rsidRDefault="00CD7C58" w:rsidP="00CD7C58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E777DD">
              <w:rPr>
                <w:rFonts w:ascii="Times New Roman" w:hAnsi="Times New Roman"/>
                <w:b/>
                <w:color w:val="000000"/>
                <w:sz w:val="20"/>
              </w:rPr>
              <w:t>12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0.3164</w:t>
            </w:r>
          </w:p>
        </w:tc>
        <w:tc>
          <w:tcPr>
            <w:tcW w:w="687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0.2251</w:t>
            </w:r>
          </w:p>
        </w:tc>
        <w:tc>
          <w:tcPr>
            <w:tcW w:w="709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0.3526</w:t>
            </w:r>
          </w:p>
        </w:tc>
        <w:tc>
          <w:tcPr>
            <w:tcW w:w="709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0.2560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doub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09" w:type="dxa"/>
          </w:tcPr>
          <w:p w:rsidR="00CD7C58" w:rsidRDefault="00CD7C58" w:rsidP="00CD7C58">
            <w:pPr>
              <w:jc w:val="both"/>
              <w:rPr>
                <w:rFonts w:ascii="Times New Roman" w:hAnsi="Times New Roman"/>
                <w:color w:val="000000"/>
                <w:sz w:val="22"/>
              </w:rPr>
            </w:pPr>
          </w:p>
        </w:tc>
      </w:tr>
      <w:tr w:rsidR="00CD7C58" w:rsidTr="00303ABE">
        <w:trPr>
          <w:jc w:val="center"/>
        </w:trPr>
        <w:tc>
          <w:tcPr>
            <w:tcW w:w="1008" w:type="dxa"/>
            <w:tcBorders>
              <w:right w:val="double" w:sz="4" w:space="0" w:color="auto"/>
            </w:tcBorders>
          </w:tcPr>
          <w:p w:rsidR="00CD7C58" w:rsidRPr="00E777DD" w:rsidRDefault="00CD7C58" w:rsidP="00CD7C58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E777DD">
              <w:rPr>
                <w:rFonts w:ascii="Times New Roman" w:hAnsi="Times New Roman"/>
                <w:b/>
                <w:color w:val="000000"/>
                <w:sz w:val="20"/>
              </w:rPr>
              <w:t>13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0.7884</w:t>
            </w:r>
          </w:p>
        </w:tc>
        <w:tc>
          <w:tcPr>
            <w:tcW w:w="687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0.9568</w:t>
            </w:r>
          </w:p>
        </w:tc>
        <w:tc>
          <w:tcPr>
            <w:tcW w:w="709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0.6825</w:t>
            </w:r>
          </w:p>
        </w:tc>
        <w:tc>
          <w:tcPr>
            <w:tcW w:w="709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0.6398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doub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09" w:type="dxa"/>
          </w:tcPr>
          <w:p w:rsidR="00CD7C58" w:rsidRDefault="00CD7C58" w:rsidP="00CD7C58">
            <w:pPr>
              <w:jc w:val="both"/>
              <w:rPr>
                <w:rFonts w:ascii="Times New Roman" w:hAnsi="Times New Roman"/>
                <w:color w:val="000000"/>
                <w:sz w:val="22"/>
              </w:rPr>
            </w:pPr>
          </w:p>
        </w:tc>
      </w:tr>
      <w:tr w:rsidR="00CD7C58" w:rsidTr="00303ABE">
        <w:trPr>
          <w:jc w:val="center"/>
        </w:trPr>
        <w:tc>
          <w:tcPr>
            <w:tcW w:w="1008" w:type="dxa"/>
            <w:tcBorders>
              <w:right w:val="double" w:sz="4" w:space="0" w:color="auto"/>
            </w:tcBorders>
          </w:tcPr>
          <w:p w:rsidR="00CD7C58" w:rsidRPr="00E777DD" w:rsidRDefault="00CD7C58" w:rsidP="00CD7C58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E777DD">
              <w:rPr>
                <w:rFonts w:ascii="Times New Roman" w:hAnsi="Times New Roman"/>
                <w:b/>
                <w:color w:val="000000"/>
                <w:sz w:val="20"/>
              </w:rPr>
              <w:t>14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0.9633</w:t>
            </w:r>
          </w:p>
        </w:tc>
        <w:tc>
          <w:tcPr>
            <w:tcW w:w="687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0.7850</w:t>
            </w:r>
          </w:p>
        </w:tc>
        <w:tc>
          <w:tcPr>
            <w:tcW w:w="709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0.6777</w:t>
            </w:r>
          </w:p>
        </w:tc>
        <w:tc>
          <w:tcPr>
            <w:tcW w:w="709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0.6059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doub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09" w:type="dxa"/>
          </w:tcPr>
          <w:p w:rsidR="00CD7C58" w:rsidRDefault="00CD7C58" w:rsidP="00CD7C58">
            <w:pPr>
              <w:jc w:val="both"/>
              <w:rPr>
                <w:rFonts w:ascii="Times New Roman" w:hAnsi="Times New Roman"/>
                <w:color w:val="000000"/>
                <w:sz w:val="22"/>
              </w:rPr>
            </w:pPr>
          </w:p>
        </w:tc>
      </w:tr>
      <w:tr w:rsidR="00CD7C58" w:rsidTr="00303ABE">
        <w:trPr>
          <w:jc w:val="center"/>
        </w:trPr>
        <w:tc>
          <w:tcPr>
            <w:tcW w:w="1008" w:type="dxa"/>
            <w:tcBorders>
              <w:right w:val="double" w:sz="4" w:space="0" w:color="auto"/>
            </w:tcBorders>
          </w:tcPr>
          <w:p w:rsidR="00CD7C58" w:rsidRPr="00E777DD" w:rsidRDefault="00CD7C58" w:rsidP="00CD7C58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E777DD">
              <w:rPr>
                <w:rFonts w:ascii="Times New Roman" w:hAnsi="Times New Roman"/>
                <w:b/>
                <w:color w:val="000000"/>
                <w:sz w:val="20"/>
              </w:rPr>
              <w:t>15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0.7739</w:t>
            </w:r>
          </w:p>
        </w:tc>
        <w:tc>
          <w:tcPr>
            <w:tcW w:w="687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0.8505</w:t>
            </w:r>
          </w:p>
        </w:tc>
        <w:tc>
          <w:tcPr>
            <w:tcW w:w="709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0.7934</w:t>
            </w:r>
          </w:p>
        </w:tc>
        <w:tc>
          <w:tcPr>
            <w:tcW w:w="709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0.6626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doub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09" w:type="dxa"/>
          </w:tcPr>
          <w:p w:rsidR="00CD7C58" w:rsidRDefault="00CD7C58" w:rsidP="00CD7C58">
            <w:pPr>
              <w:jc w:val="both"/>
              <w:rPr>
                <w:rFonts w:ascii="Times New Roman" w:hAnsi="Times New Roman"/>
                <w:color w:val="000000"/>
                <w:sz w:val="22"/>
              </w:rPr>
            </w:pPr>
          </w:p>
        </w:tc>
      </w:tr>
      <w:tr w:rsidR="00CD7C58" w:rsidTr="00303ABE">
        <w:trPr>
          <w:jc w:val="center"/>
        </w:trPr>
        <w:tc>
          <w:tcPr>
            <w:tcW w:w="1008" w:type="dxa"/>
            <w:tcBorders>
              <w:right w:val="double" w:sz="4" w:space="0" w:color="auto"/>
            </w:tcBorders>
          </w:tcPr>
          <w:p w:rsidR="00CD7C58" w:rsidRPr="00E777DD" w:rsidRDefault="00CD7C58" w:rsidP="00CD7C58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E777DD">
              <w:rPr>
                <w:rFonts w:ascii="Times New Roman" w:hAnsi="Times New Roman"/>
                <w:b/>
                <w:color w:val="000000"/>
                <w:sz w:val="20"/>
              </w:rPr>
              <w:t>16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0.4219</w:t>
            </w:r>
          </w:p>
        </w:tc>
        <w:tc>
          <w:tcPr>
            <w:tcW w:w="687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0.4136</w:t>
            </w:r>
          </w:p>
        </w:tc>
        <w:tc>
          <w:tcPr>
            <w:tcW w:w="709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0.1408</w:t>
            </w:r>
          </w:p>
        </w:tc>
        <w:tc>
          <w:tcPr>
            <w:tcW w:w="709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0.0940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doub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09" w:type="dxa"/>
          </w:tcPr>
          <w:p w:rsidR="00CD7C58" w:rsidRDefault="00CD7C58" w:rsidP="00CD7C58">
            <w:pPr>
              <w:jc w:val="both"/>
              <w:rPr>
                <w:rFonts w:ascii="Times New Roman" w:hAnsi="Times New Roman"/>
                <w:color w:val="000000"/>
                <w:sz w:val="22"/>
              </w:rPr>
            </w:pPr>
          </w:p>
        </w:tc>
      </w:tr>
      <w:tr w:rsidR="00CD7C58" w:rsidTr="00303ABE">
        <w:trPr>
          <w:jc w:val="center"/>
        </w:trPr>
        <w:tc>
          <w:tcPr>
            <w:tcW w:w="1008" w:type="dxa"/>
            <w:tcBorders>
              <w:right w:val="double" w:sz="4" w:space="0" w:color="auto"/>
            </w:tcBorders>
          </w:tcPr>
          <w:p w:rsidR="00CD7C58" w:rsidRPr="00E777DD" w:rsidRDefault="00CD7C58" w:rsidP="00CD7C58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E777DD">
              <w:rPr>
                <w:rFonts w:ascii="Times New Roman" w:hAnsi="Times New Roman"/>
                <w:b/>
                <w:color w:val="000000"/>
                <w:sz w:val="20"/>
              </w:rPr>
              <w:t>17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0.6616</w:t>
            </w:r>
          </w:p>
        </w:tc>
        <w:tc>
          <w:tcPr>
            <w:tcW w:w="687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0.4365</w:t>
            </w:r>
          </w:p>
        </w:tc>
        <w:tc>
          <w:tcPr>
            <w:tcW w:w="709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0.6597</w:t>
            </w:r>
          </w:p>
        </w:tc>
        <w:tc>
          <w:tcPr>
            <w:tcW w:w="709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0.8129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doub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09" w:type="dxa"/>
          </w:tcPr>
          <w:p w:rsidR="00CD7C58" w:rsidRDefault="00CD7C58" w:rsidP="00CD7C58">
            <w:pPr>
              <w:jc w:val="both"/>
              <w:rPr>
                <w:rFonts w:ascii="Times New Roman" w:hAnsi="Times New Roman"/>
                <w:color w:val="000000"/>
                <w:sz w:val="22"/>
              </w:rPr>
            </w:pPr>
          </w:p>
        </w:tc>
      </w:tr>
      <w:tr w:rsidR="00CD7C58" w:rsidTr="00303ABE">
        <w:trPr>
          <w:jc w:val="center"/>
        </w:trPr>
        <w:tc>
          <w:tcPr>
            <w:tcW w:w="1008" w:type="dxa"/>
            <w:tcBorders>
              <w:right w:val="double" w:sz="4" w:space="0" w:color="auto"/>
            </w:tcBorders>
          </w:tcPr>
          <w:p w:rsidR="00CD7C58" w:rsidRPr="00E777DD" w:rsidRDefault="00CD7C58" w:rsidP="00CD7C58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E777DD">
              <w:rPr>
                <w:rFonts w:ascii="Times New Roman" w:hAnsi="Times New Roman"/>
                <w:b/>
                <w:color w:val="000000"/>
                <w:sz w:val="20"/>
              </w:rPr>
              <w:t>18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0.7325</w:t>
            </w:r>
          </w:p>
        </w:tc>
        <w:tc>
          <w:tcPr>
            <w:tcW w:w="687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0.4761</w:t>
            </w:r>
          </w:p>
        </w:tc>
        <w:tc>
          <w:tcPr>
            <w:tcW w:w="709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0.3888</w:t>
            </w:r>
          </w:p>
        </w:tc>
        <w:tc>
          <w:tcPr>
            <w:tcW w:w="709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0.5683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doub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09" w:type="dxa"/>
          </w:tcPr>
          <w:p w:rsidR="00CD7C58" w:rsidRDefault="00CD7C58" w:rsidP="00CD7C58">
            <w:pPr>
              <w:jc w:val="both"/>
              <w:rPr>
                <w:rFonts w:ascii="Times New Roman" w:hAnsi="Times New Roman"/>
                <w:color w:val="000000"/>
                <w:sz w:val="22"/>
              </w:rPr>
            </w:pPr>
          </w:p>
        </w:tc>
      </w:tr>
      <w:tr w:rsidR="00CD7C58" w:rsidTr="00303ABE">
        <w:trPr>
          <w:jc w:val="center"/>
        </w:trPr>
        <w:tc>
          <w:tcPr>
            <w:tcW w:w="8652" w:type="dxa"/>
            <w:gridSpan w:val="14"/>
            <w:tcBorders>
              <w:bottom w:val="double" w:sz="4" w:space="0" w:color="auto"/>
            </w:tcBorders>
          </w:tcPr>
          <w:p w:rsidR="00CD7C58" w:rsidRDefault="00CD7C58" w:rsidP="00CD7C58">
            <w:pPr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       Taxa de Acerto (%):</w:t>
            </w:r>
          </w:p>
        </w:tc>
      </w:tr>
    </w:tbl>
    <w:p w:rsidR="00AB4DD7" w:rsidRDefault="00AB4DD7" w:rsidP="00A75BAC">
      <w:pPr>
        <w:numPr>
          <w:ilvl w:val="0"/>
          <w:numId w:val="3"/>
        </w:numPr>
        <w:tabs>
          <w:tab w:val="clear" w:pos="720"/>
          <w:tab w:val="num" w:pos="426"/>
        </w:tabs>
        <w:spacing w:before="360"/>
        <w:ind w:left="426" w:hanging="284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Explique qual foi o motivo de se realizar cinco treinamentos para uma mesma </w:t>
      </w:r>
      <w:r w:rsidR="00CD7C58">
        <w:rPr>
          <w:rFonts w:ascii="Times New Roman" w:hAnsi="Times New Roman"/>
          <w:color w:val="000000"/>
        </w:rPr>
        <w:t xml:space="preserve">configuração </w:t>
      </w:r>
      <w:r>
        <w:rPr>
          <w:rFonts w:ascii="Times New Roman" w:hAnsi="Times New Roman"/>
          <w:color w:val="000000"/>
        </w:rPr>
        <w:t>topol</w:t>
      </w:r>
      <w:r w:rsidR="00CD7C58">
        <w:rPr>
          <w:rFonts w:ascii="Times New Roman" w:hAnsi="Times New Roman"/>
          <w:color w:val="000000"/>
        </w:rPr>
        <w:t xml:space="preserve">ógica de </w:t>
      </w:r>
      <w:r>
        <w:rPr>
          <w:rFonts w:ascii="Times New Roman" w:hAnsi="Times New Roman"/>
          <w:color w:val="000000"/>
        </w:rPr>
        <w:t xml:space="preserve">rede </w:t>
      </w:r>
      <w:proofErr w:type="spellStart"/>
      <w:r w:rsidR="00CD7C58">
        <w:rPr>
          <w:rFonts w:ascii="Times New Roman" w:hAnsi="Times New Roman"/>
          <w:color w:val="000000"/>
        </w:rPr>
        <w:t>perceptron</w:t>
      </w:r>
      <w:proofErr w:type="spellEnd"/>
      <w:r w:rsidR="00E56096">
        <w:rPr>
          <w:rFonts w:ascii="Times New Roman" w:hAnsi="Times New Roman"/>
          <w:color w:val="000000"/>
        </w:rPr>
        <w:t xml:space="preserve"> multicamadas</w:t>
      </w:r>
      <w:r>
        <w:rPr>
          <w:rFonts w:ascii="Times New Roman" w:hAnsi="Times New Roman"/>
          <w:color w:val="000000"/>
        </w:rPr>
        <w:t>.</w:t>
      </w:r>
      <w:r w:rsidR="00E352FB">
        <w:rPr>
          <w:rFonts w:ascii="Times New Roman" w:hAnsi="Times New Roman"/>
          <w:color w:val="000000"/>
        </w:rPr>
        <w:t xml:space="preserve"> </w:t>
      </w:r>
    </w:p>
    <w:p w:rsidR="00AB4DD7" w:rsidRDefault="00AB4DD7" w:rsidP="00CD7C58">
      <w:pPr>
        <w:numPr>
          <w:ilvl w:val="0"/>
          <w:numId w:val="3"/>
        </w:numPr>
        <w:tabs>
          <w:tab w:val="clear" w:pos="720"/>
          <w:tab w:val="num" w:pos="426"/>
        </w:tabs>
        <w:spacing w:before="180"/>
        <w:ind w:left="426" w:hanging="284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Para o</w:t>
      </w:r>
      <w:r w:rsidR="00E56096">
        <w:rPr>
          <w:rFonts w:ascii="Times New Roman" w:hAnsi="Times New Roman"/>
          <w:color w:val="000000"/>
        </w:rPr>
        <w:t xml:space="preserve"> melhor dos cinco </w:t>
      </w:r>
      <w:r>
        <w:rPr>
          <w:rFonts w:ascii="Times New Roman" w:hAnsi="Times New Roman"/>
          <w:color w:val="000000"/>
        </w:rPr>
        <w:t>treinamentos realizados acima, trace o respectivo gráfico dos valores de erro quadrático médio (</w:t>
      </w:r>
      <w:proofErr w:type="spellStart"/>
      <w:r>
        <w:rPr>
          <w:rFonts w:ascii="Times New Roman" w:hAnsi="Times New Roman"/>
          <w:color w:val="000000"/>
        </w:rPr>
        <w:t>EQM</w:t>
      </w:r>
      <w:proofErr w:type="spellEnd"/>
      <w:r>
        <w:rPr>
          <w:rFonts w:ascii="Times New Roman" w:hAnsi="Times New Roman"/>
          <w:color w:val="000000"/>
        </w:rPr>
        <w:t xml:space="preserve">) em função de cada época de treinamento. </w:t>
      </w:r>
    </w:p>
    <w:p w:rsidR="00484188" w:rsidRDefault="00484188" w:rsidP="00E56096">
      <w:pPr>
        <w:pStyle w:val="Ttulo2"/>
        <w:spacing w:before="600" w:after="240"/>
      </w:pPr>
      <w:r>
        <w:lastRenderedPageBreak/>
        <w:t>ANEXO</w:t>
      </w:r>
    </w:p>
    <w:tbl>
      <w:tblPr>
        <w:tblW w:w="0" w:type="auto"/>
        <w:jc w:val="center"/>
        <w:tblInd w:w="-10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7"/>
        <w:gridCol w:w="604"/>
        <w:gridCol w:w="635"/>
        <w:gridCol w:w="604"/>
        <w:gridCol w:w="553"/>
        <w:gridCol w:w="381"/>
        <w:gridCol w:w="405"/>
        <w:gridCol w:w="392"/>
        <w:gridCol w:w="905"/>
        <w:gridCol w:w="567"/>
        <w:gridCol w:w="567"/>
        <w:gridCol w:w="567"/>
        <w:gridCol w:w="567"/>
        <w:gridCol w:w="450"/>
        <w:gridCol w:w="379"/>
        <w:gridCol w:w="425"/>
      </w:tblGrid>
      <w:tr w:rsidR="00484188">
        <w:trPr>
          <w:jc w:val="center"/>
        </w:trPr>
        <w:tc>
          <w:tcPr>
            <w:tcW w:w="8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484188" w:rsidRDefault="00484188">
            <w:pPr>
              <w:pStyle w:val="Ttulo4"/>
            </w:pPr>
            <w:r>
              <w:t>Amostra</w:t>
            </w:r>
          </w:p>
        </w:tc>
        <w:tc>
          <w:tcPr>
            <w:tcW w:w="604" w:type="dxa"/>
            <w:tcBorders>
              <w:top w:val="double" w:sz="4" w:space="0" w:color="auto"/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20"/>
                <w:vertAlign w:val="subscript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0"/>
              </w:rPr>
              <w:t>x</w:t>
            </w:r>
            <w:r>
              <w:rPr>
                <w:rFonts w:ascii="Times New Roman" w:hAnsi="Times New Roman"/>
                <w:sz w:val="20"/>
                <w:vertAlign w:val="subscript"/>
              </w:rPr>
              <w:t>1</w:t>
            </w:r>
            <w:proofErr w:type="spellEnd"/>
          </w:p>
        </w:tc>
        <w:tc>
          <w:tcPr>
            <w:tcW w:w="635" w:type="dxa"/>
            <w:tcBorders>
              <w:top w:val="double" w:sz="4" w:space="0" w:color="auto"/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20"/>
                <w:vertAlign w:val="subscript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0"/>
              </w:rPr>
              <w:t>x</w:t>
            </w:r>
            <w:r>
              <w:rPr>
                <w:rFonts w:ascii="Times New Roman" w:hAnsi="Times New Roman"/>
                <w:sz w:val="20"/>
                <w:vertAlign w:val="subscript"/>
              </w:rPr>
              <w:t>2</w:t>
            </w:r>
            <w:proofErr w:type="spellEnd"/>
          </w:p>
        </w:tc>
        <w:tc>
          <w:tcPr>
            <w:tcW w:w="604" w:type="dxa"/>
            <w:tcBorders>
              <w:top w:val="double" w:sz="4" w:space="0" w:color="auto"/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20"/>
                <w:vertAlign w:val="subscript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0"/>
              </w:rPr>
              <w:t>x</w:t>
            </w:r>
            <w:r>
              <w:rPr>
                <w:rFonts w:ascii="Times New Roman" w:hAnsi="Times New Roman"/>
                <w:sz w:val="20"/>
                <w:vertAlign w:val="subscript"/>
              </w:rPr>
              <w:t>3</w:t>
            </w:r>
            <w:proofErr w:type="spellEnd"/>
          </w:p>
        </w:tc>
        <w:tc>
          <w:tcPr>
            <w:tcW w:w="553" w:type="dxa"/>
            <w:tcBorders>
              <w:top w:val="double" w:sz="4" w:space="0" w:color="auto"/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i/>
                <w:iCs/>
                <w:sz w:val="20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0"/>
              </w:rPr>
              <w:t>x</w:t>
            </w:r>
            <w:r>
              <w:rPr>
                <w:rFonts w:ascii="Times New Roman" w:hAnsi="Times New Roman"/>
                <w:sz w:val="20"/>
                <w:vertAlign w:val="subscript"/>
              </w:rPr>
              <w:t>4</w:t>
            </w:r>
            <w:proofErr w:type="spellEnd"/>
          </w:p>
        </w:tc>
        <w:tc>
          <w:tcPr>
            <w:tcW w:w="381" w:type="dxa"/>
            <w:tcBorders>
              <w:top w:val="double" w:sz="4" w:space="0" w:color="auto"/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i/>
                <w:iCs/>
                <w:sz w:val="20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0"/>
              </w:rPr>
              <w:t>d</w:t>
            </w:r>
            <w:r>
              <w:rPr>
                <w:rFonts w:ascii="Times New Roman" w:hAnsi="Times New Roman"/>
                <w:sz w:val="20"/>
                <w:vertAlign w:val="subscript"/>
              </w:rPr>
              <w:t>1</w:t>
            </w:r>
            <w:proofErr w:type="spellEnd"/>
          </w:p>
        </w:tc>
        <w:tc>
          <w:tcPr>
            <w:tcW w:w="405" w:type="dxa"/>
            <w:tcBorders>
              <w:top w:val="double" w:sz="4" w:space="0" w:color="auto"/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i/>
                <w:iCs/>
                <w:sz w:val="20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0"/>
              </w:rPr>
              <w:t>d</w:t>
            </w:r>
            <w:r>
              <w:rPr>
                <w:rFonts w:ascii="Times New Roman" w:hAnsi="Times New Roman"/>
                <w:sz w:val="20"/>
                <w:vertAlign w:val="subscript"/>
              </w:rPr>
              <w:t>2</w:t>
            </w:r>
            <w:proofErr w:type="spellEnd"/>
          </w:p>
        </w:tc>
        <w:tc>
          <w:tcPr>
            <w:tcW w:w="39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i/>
                <w:iCs/>
                <w:sz w:val="20"/>
                <w:vertAlign w:val="subscript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0"/>
              </w:rPr>
              <w:t>d</w:t>
            </w:r>
            <w:r>
              <w:rPr>
                <w:rFonts w:ascii="Times New Roman" w:hAnsi="Times New Roman"/>
                <w:sz w:val="20"/>
                <w:vertAlign w:val="subscript"/>
              </w:rPr>
              <w:t>3</w:t>
            </w:r>
            <w:proofErr w:type="spellEnd"/>
          </w:p>
        </w:tc>
        <w:tc>
          <w:tcPr>
            <w:tcW w:w="9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484188" w:rsidRDefault="00484188">
            <w:pPr>
              <w:pStyle w:val="Ttulo3"/>
              <w:rPr>
                <w:sz w:val="20"/>
              </w:rPr>
            </w:pPr>
            <w:proofErr w:type="spellStart"/>
            <w:r>
              <w:rPr>
                <w:sz w:val="20"/>
              </w:rPr>
              <w:t>Amostra</w:t>
            </w:r>
            <w:proofErr w:type="spellEnd"/>
          </w:p>
        </w:tc>
        <w:tc>
          <w:tcPr>
            <w:tcW w:w="567" w:type="dxa"/>
            <w:tcBorders>
              <w:top w:val="double" w:sz="4" w:space="0" w:color="auto"/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20"/>
                <w:vertAlign w:val="subscript"/>
                <w:lang w:val="es-ES_tradnl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0"/>
                <w:lang w:val="es-ES_tradnl"/>
              </w:rPr>
              <w:t>x</w:t>
            </w:r>
            <w:r>
              <w:rPr>
                <w:rFonts w:ascii="Times New Roman" w:hAnsi="Times New Roman"/>
                <w:sz w:val="20"/>
                <w:vertAlign w:val="subscript"/>
                <w:lang w:val="es-ES_tradnl"/>
              </w:rPr>
              <w:t>1</w:t>
            </w:r>
            <w:proofErr w:type="spellEnd"/>
          </w:p>
        </w:tc>
        <w:tc>
          <w:tcPr>
            <w:tcW w:w="567" w:type="dxa"/>
            <w:tcBorders>
              <w:top w:val="double" w:sz="4" w:space="0" w:color="auto"/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20"/>
                <w:vertAlign w:val="subscript"/>
                <w:lang w:val="es-ES_tradnl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0"/>
                <w:lang w:val="es-ES_tradnl"/>
              </w:rPr>
              <w:t>x</w:t>
            </w:r>
            <w:r>
              <w:rPr>
                <w:rFonts w:ascii="Times New Roman" w:hAnsi="Times New Roman"/>
                <w:sz w:val="20"/>
                <w:vertAlign w:val="subscript"/>
                <w:lang w:val="es-ES_tradnl"/>
              </w:rPr>
              <w:t>2</w:t>
            </w:r>
            <w:proofErr w:type="spellEnd"/>
          </w:p>
        </w:tc>
        <w:tc>
          <w:tcPr>
            <w:tcW w:w="567" w:type="dxa"/>
            <w:tcBorders>
              <w:top w:val="double" w:sz="4" w:space="0" w:color="auto"/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20"/>
                <w:vertAlign w:val="subscript"/>
                <w:lang w:val="es-ES_tradnl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0"/>
                <w:lang w:val="es-ES_tradnl"/>
              </w:rPr>
              <w:t>x</w:t>
            </w:r>
            <w:r>
              <w:rPr>
                <w:rFonts w:ascii="Times New Roman" w:hAnsi="Times New Roman"/>
                <w:sz w:val="20"/>
                <w:vertAlign w:val="subscript"/>
                <w:lang w:val="es-ES_tradnl"/>
              </w:rPr>
              <w:t>3</w:t>
            </w:r>
            <w:proofErr w:type="spellEnd"/>
          </w:p>
        </w:tc>
        <w:tc>
          <w:tcPr>
            <w:tcW w:w="567" w:type="dxa"/>
            <w:tcBorders>
              <w:top w:val="double" w:sz="4" w:space="0" w:color="auto"/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i/>
                <w:iCs/>
                <w:sz w:val="20"/>
                <w:lang w:val="es-ES_tradnl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0"/>
              </w:rPr>
              <w:t>x</w:t>
            </w:r>
            <w:r>
              <w:rPr>
                <w:rFonts w:ascii="Times New Roman" w:hAnsi="Times New Roman"/>
                <w:sz w:val="20"/>
                <w:vertAlign w:val="subscript"/>
              </w:rPr>
              <w:t>4</w:t>
            </w:r>
            <w:proofErr w:type="spellEnd"/>
          </w:p>
        </w:tc>
        <w:tc>
          <w:tcPr>
            <w:tcW w:w="450" w:type="dxa"/>
            <w:tcBorders>
              <w:top w:val="double" w:sz="4" w:space="0" w:color="auto"/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i/>
                <w:iCs/>
                <w:sz w:val="20"/>
                <w:lang w:val="es-ES_tradnl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0"/>
              </w:rPr>
              <w:t>d</w:t>
            </w:r>
            <w:r>
              <w:rPr>
                <w:rFonts w:ascii="Times New Roman" w:hAnsi="Times New Roman"/>
                <w:sz w:val="20"/>
                <w:vertAlign w:val="subscript"/>
              </w:rPr>
              <w:t>1</w:t>
            </w:r>
            <w:proofErr w:type="spellEnd"/>
          </w:p>
        </w:tc>
        <w:tc>
          <w:tcPr>
            <w:tcW w:w="379" w:type="dxa"/>
            <w:tcBorders>
              <w:top w:val="double" w:sz="4" w:space="0" w:color="auto"/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i/>
                <w:iCs/>
                <w:sz w:val="20"/>
                <w:lang w:val="es-ES_tradnl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0"/>
              </w:rPr>
              <w:t>d</w:t>
            </w:r>
            <w:r>
              <w:rPr>
                <w:rFonts w:ascii="Times New Roman" w:hAnsi="Times New Roman"/>
                <w:sz w:val="20"/>
                <w:vertAlign w:val="subscript"/>
              </w:rPr>
              <w:t>2</w:t>
            </w:r>
            <w:proofErr w:type="spellEnd"/>
          </w:p>
        </w:tc>
        <w:tc>
          <w:tcPr>
            <w:tcW w:w="42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i/>
                <w:iCs/>
                <w:sz w:val="20"/>
                <w:lang w:val="es-ES_tradnl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0"/>
              </w:rPr>
              <w:t>d</w:t>
            </w:r>
            <w:r>
              <w:rPr>
                <w:rFonts w:ascii="Times New Roman" w:hAnsi="Times New Roman"/>
                <w:sz w:val="20"/>
                <w:vertAlign w:val="subscript"/>
              </w:rPr>
              <w:t>3</w:t>
            </w:r>
            <w:proofErr w:type="spellEnd"/>
          </w:p>
        </w:tc>
      </w:tr>
      <w:tr w:rsidR="00484188">
        <w:trPr>
          <w:jc w:val="center"/>
        </w:trPr>
        <w:tc>
          <w:tcPr>
            <w:tcW w:w="887" w:type="dxa"/>
            <w:tcBorders>
              <w:top w:val="double" w:sz="4" w:space="0" w:color="auto"/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</w:t>
            </w:r>
          </w:p>
        </w:tc>
        <w:tc>
          <w:tcPr>
            <w:tcW w:w="604" w:type="dxa"/>
            <w:tcBorders>
              <w:top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0.3841</w:t>
            </w:r>
          </w:p>
        </w:tc>
        <w:tc>
          <w:tcPr>
            <w:tcW w:w="635" w:type="dxa"/>
            <w:tcBorders>
              <w:top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0.2021</w:t>
            </w:r>
          </w:p>
        </w:tc>
        <w:tc>
          <w:tcPr>
            <w:tcW w:w="604" w:type="dxa"/>
            <w:tcBorders>
              <w:top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0.0000</w:t>
            </w:r>
          </w:p>
        </w:tc>
        <w:tc>
          <w:tcPr>
            <w:tcW w:w="553" w:type="dxa"/>
            <w:tcBorders>
              <w:top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0.2438</w:t>
            </w:r>
          </w:p>
        </w:tc>
        <w:tc>
          <w:tcPr>
            <w:tcW w:w="381" w:type="dxa"/>
            <w:tcBorders>
              <w:top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05" w:type="dxa"/>
            <w:tcBorders>
              <w:top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top w:val="double" w:sz="4" w:space="0" w:color="auto"/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top w:val="double" w:sz="4" w:space="0" w:color="auto"/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71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0.3460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0.2722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0.1866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0.5049</w:t>
            </w:r>
          </w:p>
        </w:tc>
        <w:tc>
          <w:tcPr>
            <w:tcW w:w="450" w:type="dxa"/>
            <w:tcBorders>
              <w:top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79" w:type="dxa"/>
            <w:tcBorders>
              <w:top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top w:val="double" w:sz="4" w:space="0" w:color="auto"/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2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0.1765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0.1613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0.3401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0.0843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72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0.2241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0.2046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0.3575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0.2891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3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0.3170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0.5786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0.3387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0.4192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73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0.1412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0.2264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0.4025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0.2661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4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0.2467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0.0337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0.2699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0.3454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74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0.5782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0.6418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0.7212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0.6396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5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0.6102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0.8192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0.4679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0.4762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75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0.9153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0.6571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0.8229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0.6689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6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0.7030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0.7784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0.7482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0.6562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76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0.6014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0.7664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0.6385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0.5513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7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0.4767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0.4348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0.4852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0.3640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77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0.7328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0.8708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0.8812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0.7060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8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0.7589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0.8256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0.6514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0.6143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78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0.4270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0.6352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0.6811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0.3884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9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0.1579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0.3641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0.2551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0.2919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79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0.6189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0.1652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0.4016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0.3042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10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0.5561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0.5602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0.5605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0.2105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80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0.2143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0.3868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0.1926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0.0000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11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0.3267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0.2974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0.0343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0.1466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81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0.5696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0.7238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0.7199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0.6677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12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0.2303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0.0942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0.3889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0.1713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82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0.8656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0.6700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0.6570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0.6065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13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0.2953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0.2963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0.2600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0.3039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83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0.9002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0.6858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0.7409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0.7047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14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0.5797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0.4789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0.5780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0.3048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84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0.4167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0.5255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0.5506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0.4093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15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0.5860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0.5250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0.4792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0.4021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85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0.8325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0.4804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0.7990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0.7471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16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0.7045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0.6933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0.6449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0.6623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86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0.4124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0.1191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0.4720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0.3184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17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0.9134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0.9412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0.6078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0.5934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87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1.0000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1.0000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0.7924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0.7074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18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0.2333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0.4943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0.2525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0.2567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88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0.5685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0.6924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0.6180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0.5792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19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0.2676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0.4172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0.2775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0.2721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89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0.6505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0.4864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0.2972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0.4599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20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0.4850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0.5506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0.5269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0.6036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90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0.8124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0.7690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0.9720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1.0000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21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0.2434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0.2567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0.2312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0.2624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91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0.9013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0.7160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1.0000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0.8046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22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0.1250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0.3023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0.1826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0.3168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92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0.8872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0.7556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0.9307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0.6791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23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0.5598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0.4253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0.4258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0.3192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93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0.3708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0.2139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0.2136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0.4295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24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0.5738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0.7674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0.6154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0.4447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94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0.5159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0.4349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0.3715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0.4086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25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0.5692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0.8368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0.5832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0.4585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95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0.6768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0.6304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0.8044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0.4885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26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0.4655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0.7682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0.3221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0.2940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96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0.1664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0.2404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0.2000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0.3425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27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0.5568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0.7592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0.6293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0.5453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97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0.2495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0.2807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0.4679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0.2200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28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0.8842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0.7509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0.5723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0.5814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98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0.2487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0.2348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0.0913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0.1281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29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0.7959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0.9243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0.7339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0.7334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99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0.5748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0.8552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0.5973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0.7317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30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0.7124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0.7128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0.6065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0.6668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100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0.3858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0.7585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0.3239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0.3565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31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0.6749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0.8767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0.6543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0.7461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101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0.3329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0.4946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0.5614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0.3152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32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0.3674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0.4359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0.4230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0.2965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102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0.3891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0.4805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0.7598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0.4231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33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0.3473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0.0754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0.2183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0.1905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103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0.2888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0.4888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0.1930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0.0177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34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0.6931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0.5188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0.5386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0.5794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104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0.3827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0.4900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0.2272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0.3599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35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0.6439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0.4959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0.4322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0.4582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105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0.6047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0.4224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0.6274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0.5809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36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0.5627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0.4893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0.6831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0.5120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106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0.9840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0.7031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0.6469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0.4701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37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0.5182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0.7553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0.6368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0.4538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107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0.6554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0.6785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0.9279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0.7723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38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0.6046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0.7479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0.6542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0.4375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108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0.0466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0.3388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0.0840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0.0762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39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0.6328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0.6786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0.7751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0.6183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109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0.6154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0.8196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0.6339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0.7729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40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0.3429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0.4694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0.2855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0.2977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110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0.8452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0.8897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0.8383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0.6961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41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0.6371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0.5069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0.5316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0.4520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111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0.6927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0.7870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0.7689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0.7213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42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0.6388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0.6970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0.6407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0.7677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112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0.4032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0.6188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0.4930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0.5380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43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0.3529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0.5504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0.3706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0.4828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113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0.4006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0.3094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0.3868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0.0811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44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0.4302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0.3237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0.6397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0.4319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114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0.7416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0.7138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0.6823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0.6067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45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0.7078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0.9604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0.7470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0.6399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115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0.7404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0.6764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0.8293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0.4694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46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0.7350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0.8170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0.7227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0.6279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116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0.7736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0.7097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0.6826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0.8142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47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0.7011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0.2946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0.6625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0.4312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117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0.5823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0.9635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0.3706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0.5636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48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0.5961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0.3817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0.6363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0.3663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118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0.2081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0.3738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0.3119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0.3552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49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0.0000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0.2563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0.2603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0.3027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119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0.5616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0.8972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0.5186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0.6650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50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0.5996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0.5704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0.6965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0.6548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120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0.6594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0.8907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0.6000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0.7157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51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0.4289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0.3709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0.3994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0.3656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121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0.3979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0.3070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0.3637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0.1220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52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0.2093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0.3655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0.3334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0.1802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122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0.2644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0.0000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0.3572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0.1931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53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0.2335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0.2856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0.3912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0.1601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123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0.4816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0.4791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0.4213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0.5889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54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0.3266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0.7751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0.4356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0.3448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124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0.0848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0.0749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0.4349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0.3328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55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0.2457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0.1203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0.1228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0.2206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125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0.4608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0.6775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0.3533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0.3016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56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0.4656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0.4815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0.4211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0.4862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126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0.4155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0.6589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0.5310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0.5404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57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0.7511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0.8868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0.5408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0.6253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127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0.3934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0.6244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0.4817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0.4324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58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0.7825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0.9386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0.6510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0.6996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128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0.5843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0.8517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0.8576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0.7133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59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0.3463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0.4118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0.2507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0.0454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129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0.1995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0.3690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0.3537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0.3462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60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0.5172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0.1482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0.3172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0.2323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130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0.3832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0.2321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0.0341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0.2450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61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0.6942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0.4516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0.5387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0.5983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62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0.7586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0.7017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0.7120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0.7509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63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0.6880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0.6004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0.6602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0.4320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64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0.4742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0.5079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0.4135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0.4161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65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0.4419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0.5761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0.4515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0.4497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66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0.3367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0.4333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0.2336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0.1678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67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0.4744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0.4604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0.1507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0.4873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68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0.7510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0.4350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0.5453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0.4831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  <w:bottom w:val="sing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69</w:t>
            </w:r>
          </w:p>
        </w:tc>
        <w:tc>
          <w:tcPr>
            <w:tcW w:w="604" w:type="dxa"/>
            <w:tcBorders>
              <w:bottom w:val="sing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0.4045</w:t>
            </w:r>
          </w:p>
        </w:tc>
        <w:tc>
          <w:tcPr>
            <w:tcW w:w="635" w:type="dxa"/>
            <w:tcBorders>
              <w:bottom w:val="sing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0.5636</w:t>
            </w:r>
          </w:p>
        </w:tc>
        <w:tc>
          <w:tcPr>
            <w:tcW w:w="604" w:type="dxa"/>
            <w:tcBorders>
              <w:bottom w:val="sing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0.2534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0.5573</w:t>
            </w:r>
          </w:p>
        </w:tc>
        <w:tc>
          <w:tcPr>
            <w:tcW w:w="381" w:type="dxa"/>
            <w:tcBorders>
              <w:bottom w:val="sing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  <w:tcBorders>
              <w:bottom w:val="sing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bottom w:val="single" w:sz="4" w:space="0" w:color="auto"/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  <w:bottom w:val="sing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425" w:type="dxa"/>
            <w:tcBorders>
              <w:bottom w:val="single" w:sz="4" w:space="0" w:color="auto"/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70</w:t>
            </w:r>
          </w:p>
        </w:tc>
        <w:tc>
          <w:tcPr>
            <w:tcW w:w="604" w:type="dxa"/>
            <w:tcBorders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0.1449</w:t>
            </w:r>
          </w:p>
        </w:tc>
        <w:tc>
          <w:tcPr>
            <w:tcW w:w="635" w:type="dxa"/>
            <w:tcBorders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0.1539</w:t>
            </w:r>
          </w:p>
        </w:tc>
        <w:tc>
          <w:tcPr>
            <w:tcW w:w="604" w:type="dxa"/>
            <w:tcBorders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0.2446</w:t>
            </w:r>
          </w:p>
        </w:tc>
        <w:tc>
          <w:tcPr>
            <w:tcW w:w="553" w:type="dxa"/>
            <w:tcBorders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0.0559</w:t>
            </w:r>
          </w:p>
        </w:tc>
        <w:tc>
          <w:tcPr>
            <w:tcW w:w="381" w:type="dxa"/>
            <w:tcBorders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05" w:type="dxa"/>
            <w:tcBorders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bottom w:val="double" w:sz="4" w:space="0" w:color="auto"/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450" w:type="dxa"/>
            <w:tcBorders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379" w:type="dxa"/>
            <w:tcBorders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425" w:type="dxa"/>
            <w:tcBorders>
              <w:bottom w:val="double" w:sz="4" w:space="0" w:color="auto"/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</w:tr>
    </w:tbl>
    <w:p w:rsidR="00484188" w:rsidRDefault="00484188">
      <w:pPr>
        <w:rPr>
          <w:lang w:val="es-ES_tradnl"/>
        </w:rPr>
      </w:pPr>
    </w:p>
    <w:sectPr w:rsidR="00484188" w:rsidSect="00CD7C5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40" w:code="9"/>
      <w:pgMar w:top="1418" w:right="1134" w:bottom="851" w:left="1134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154" w:rsidRDefault="00A11154">
      <w:r>
        <w:separator/>
      </w:r>
    </w:p>
  </w:endnote>
  <w:endnote w:type="continuationSeparator" w:id="0">
    <w:p w:rsidR="00A11154" w:rsidRDefault="00A11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188" w:rsidRDefault="00484188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484188" w:rsidRDefault="0048418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188" w:rsidRDefault="00484188">
    <w:pPr>
      <w:pStyle w:val="Rodap"/>
      <w:jc w:val="center"/>
      <w:rPr>
        <w:sz w:val="20"/>
      </w:rPr>
    </w:pPr>
    <w:r>
      <w:rPr>
        <w:sz w:val="20"/>
      </w:rPr>
      <w:t xml:space="preserve">Página </w:t>
    </w: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 w:rsidR="00755AFD">
      <w:rPr>
        <w:rStyle w:val="Nmerodepgina"/>
        <w:noProof/>
        <w:sz w:val="20"/>
      </w:rPr>
      <w:t>1</w:t>
    </w:r>
    <w:r>
      <w:rPr>
        <w:rStyle w:val="Nmerodepgina"/>
        <w:sz w:val="20"/>
      </w:rPr>
      <w:fldChar w:fldCharType="end"/>
    </w:r>
    <w:r>
      <w:rPr>
        <w:rStyle w:val="Nmerodepgina"/>
        <w:sz w:val="20"/>
      </w:rPr>
      <w:t xml:space="preserve"> de 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AFD" w:rsidRDefault="00755AF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154" w:rsidRDefault="00A11154">
      <w:r>
        <w:separator/>
      </w:r>
    </w:p>
  </w:footnote>
  <w:footnote w:type="continuationSeparator" w:id="0">
    <w:p w:rsidR="00A11154" w:rsidRDefault="00A111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AFD" w:rsidRDefault="00755AF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188" w:rsidRDefault="00143F4B">
    <w:pPr>
      <w:pStyle w:val="Cabealho"/>
      <w:tabs>
        <w:tab w:val="clear" w:pos="4419"/>
        <w:tab w:val="clear" w:pos="8838"/>
      </w:tabs>
      <w:ind w:left="568" w:firstLine="284"/>
      <w:rPr>
        <w:rFonts w:cs="Arial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077E385" wp14:editId="626016C4">
          <wp:simplePos x="0" y="0"/>
          <wp:positionH relativeFrom="column">
            <wp:posOffset>4766310</wp:posOffset>
          </wp:positionH>
          <wp:positionV relativeFrom="paragraph">
            <wp:posOffset>0</wp:posOffset>
          </wp:positionV>
          <wp:extent cx="1286510" cy="519430"/>
          <wp:effectExtent l="0" t="0" r="8890" b="0"/>
          <wp:wrapTopAndBottom/>
          <wp:docPr id="3" name="Imagem 3" descr="u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usp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200" r="47881" b="28000"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519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noProof/>
        <w:sz w:val="20"/>
      </w:rPr>
      <w:drawing>
        <wp:anchor distT="0" distB="0" distL="114300" distR="114300" simplePos="0" relativeHeight="251657216" behindDoc="0" locked="0" layoutInCell="1" allowOverlap="1" wp14:anchorId="1B5658EA" wp14:editId="5A9DB83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10845" cy="569595"/>
          <wp:effectExtent l="0" t="0" r="8255" b="1905"/>
          <wp:wrapThrough wrapText="bothSides">
            <wp:wrapPolygon edited="0">
              <wp:start x="0" y="0"/>
              <wp:lineTo x="0" y="20950"/>
              <wp:lineTo x="21032" y="20950"/>
              <wp:lineTo x="21032" y="0"/>
              <wp:lineTo x="0" y="0"/>
            </wp:wrapPolygon>
          </wp:wrapThrough>
          <wp:docPr id="1" name="Imagem 1" descr="minerv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inerv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845" cy="569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4188">
      <w:rPr>
        <w:rFonts w:cs="Arial"/>
      </w:rPr>
      <w:t xml:space="preserve">Universidade de São Paulo </w:t>
    </w:r>
  </w:p>
  <w:p w:rsidR="00484188" w:rsidRDefault="00484188">
    <w:pPr>
      <w:pStyle w:val="Cabealho"/>
      <w:tabs>
        <w:tab w:val="clear" w:pos="4419"/>
        <w:tab w:val="clear" w:pos="8838"/>
      </w:tabs>
      <w:ind w:left="568" w:firstLine="284"/>
      <w:rPr>
        <w:rFonts w:cs="Arial"/>
      </w:rPr>
    </w:pPr>
    <w:r>
      <w:rPr>
        <w:rFonts w:cs="Arial"/>
      </w:rPr>
      <w:t>Escola de Engenharia de São Carlos</w:t>
    </w:r>
  </w:p>
  <w:p w:rsidR="00484188" w:rsidRDefault="00484188">
    <w:pPr>
      <w:pStyle w:val="Cabealho"/>
      <w:tabs>
        <w:tab w:val="clear" w:pos="4419"/>
        <w:tab w:val="clear" w:pos="8838"/>
      </w:tabs>
      <w:ind w:left="568" w:firstLine="284"/>
    </w:pPr>
    <w:r>
      <w:rPr>
        <w:rFonts w:cs="Arial"/>
      </w:rPr>
      <w:t>Departamento de Engenharia Elétrica</w:t>
    </w:r>
    <w:r w:rsidR="00755AFD">
      <w:rPr>
        <w:rFonts w:cs="Arial"/>
      </w:rPr>
      <w:t xml:space="preserve"> e de Computação</w:t>
    </w:r>
    <w:bookmarkStart w:id="0" w:name="_GoBack"/>
    <w:bookmarkEnd w:id="0"/>
    <w:r>
      <w:rPr>
        <w:rFonts w:cs="Arial"/>
      </w:rPr>
      <w:t xml:space="preserve"> </w:t>
    </w:r>
  </w:p>
  <w:p w:rsidR="00484188" w:rsidRDefault="00484188">
    <w:pPr>
      <w:pStyle w:val="Cabealho"/>
      <w:pBdr>
        <w:bottom w:val="single" w:sz="4" w:space="1" w:color="auto"/>
      </w:pBdr>
      <w:tabs>
        <w:tab w:val="clear" w:pos="4419"/>
        <w:tab w:val="clear" w:pos="8838"/>
      </w:tabs>
    </w:pPr>
  </w:p>
  <w:p w:rsidR="00484188" w:rsidRDefault="00484188">
    <w:pPr>
      <w:pStyle w:val="Cabealho"/>
      <w:rPr>
        <w:sz w:val="22"/>
      </w:rPr>
    </w:pPr>
    <w:r>
      <w:t xml:space="preserve">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AFD" w:rsidRDefault="00755AF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23E01"/>
    <w:multiLevelType w:val="hybridMultilevel"/>
    <w:tmpl w:val="32F40ED6"/>
    <w:lvl w:ilvl="0" w:tplc="1B4EF0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B40F9D"/>
    <w:multiLevelType w:val="hybridMultilevel"/>
    <w:tmpl w:val="72327DFC"/>
    <w:lvl w:ilvl="0" w:tplc="19EA7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2A331EF"/>
    <w:multiLevelType w:val="hybridMultilevel"/>
    <w:tmpl w:val="797CF3D8"/>
    <w:lvl w:ilvl="0" w:tplc="D0D07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A6E73ED"/>
    <w:multiLevelType w:val="hybridMultilevel"/>
    <w:tmpl w:val="13E0B502"/>
    <w:lvl w:ilvl="0" w:tplc="21867E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activeWritingStyle w:appName="MSWord" w:lang="pt-BR" w:vendorID="1" w:dllVersion="513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3D8"/>
    <w:rsid w:val="000734CC"/>
    <w:rsid w:val="000E0FC5"/>
    <w:rsid w:val="00115721"/>
    <w:rsid w:val="00143F4B"/>
    <w:rsid w:val="001E2553"/>
    <w:rsid w:val="00271253"/>
    <w:rsid w:val="00287AEC"/>
    <w:rsid w:val="00303ABE"/>
    <w:rsid w:val="00484188"/>
    <w:rsid w:val="004912BA"/>
    <w:rsid w:val="00556541"/>
    <w:rsid w:val="00664A52"/>
    <w:rsid w:val="00755AFD"/>
    <w:rsid w:val="007B4533"/>
    <w:rsid w:val="008875D8"/>
    <w:rsid w:val="00981DAD"/>
    <w:rsid w:val="009B063E"/>
    <w:rsid w:val="009B6B3D"/>
    <w:rsid w:val="009D4497"/>
    <w:rsid w:val="00A11154"/>
    <w:rsid w:val="00A51D16"/>
    <w:rsid w:val="00A75BAC"/>
    <w:rsid w:val="00AB4DD7"/>
    <w:rsid w:val="00B942C5"/>
    <w:rsid w:val="00BB13D5"/>
    <w:rsid w:val="00BF33D8"/>
    <w:rsid w:val="00C34A81"/>
    <w:rsid w:val="00CD7C58"/>
    <w:rsid w:val="00D87754"/>
    <w:rsid w:val="00E352FB"/>
    <w:rsid w:val="00E56096"/>
    <w:rsid w:val="00E777DD"/>
    <w:rsid w:val="00EA3FCE"/>
    <w:rsid w:val="00EB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framePr w:hSpace="141" w:wrap="around" w:vAnchor="text" w:hAnchor="margin" w:xAlign="right" w:y="396"/>
      <w:spacing w:before="120"/>
      <w:jc w:val="center"/>
      <w:outlineLvl w:val="0"/>
    </w:pPr>
    <w:rPr>
      <w:rFonts w:ascii="Times New Roman" w:hAnsi="Times New Roman"/>
      <w:color w:val="000000"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bCs/>
      <w:color w:val="000000"/>
      <w:sz w:val="20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b/>
      <w:bCs/>
      <w:sz w:val="15"/>
      <w:lang w:val="es-ES_tradnl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pPr>
      <w:ind w:firstLine="851"/>
      <w:jc w:val="both"/>
    </w:pPr>
    <w:rPr>
      <w:rFonts w:ascii="Times New Roman" w:hAnsi="Times New Roman"/>
    </w:rPr>
  </w:style>
  <w:style w:type="paragraph" w:styleId="Ttulo">
    <w:name w:val="Title"/>
    <w:basedOn w:val="Normal"/>
    <w:qFormat/>
    <w:pPr>
      <w:spacing w:before="360" w:after="240"/>
      <w:jc w:val="center"/>
    </w:pPr>
    <w:rPr>
      <w:rFonts w:ascii="Times New Roman" w:hAnsi="Times New Roman"/>
      <w:b/>
      <w:sz w:val="36"/>
      <w:u w:val="single"/>
    </w:rPr>
  </w:style>
  <w:style w:type="paragraph" w:styleId="Corpodetexto">
    <w:name w:val="Body Text"/>
    <w:basedOn w:val="Normal"/>
    <w:pPr>
      <w:spacing w:before="240"/>
      <w:jc w:val="both"/>
    </w:pPr>
    <w:rPr>
      <w:rFonts w:ascii="Times New Roman" w:hAnsi="Times New Roman"/>
    </w:rPr>
  </w:style>
  <w:style w:type="paragraph" w:styleId="Recuodecorpodetexto2">
    <w:name w:val="Body Text Indent 2"/>
    <w:basedOn w:val="Normal"/>
    <w:pPr>
      <w:spacing w:before="120"/>
      <w:ind w:firstLine="851"/>
      <w:jc w:val="both"/>
    </w:pPr>
    <w:rPr>
      <w:rFonts w:ascii="Times New Roman" w:hAnsi="Times New Roman"/>
      <w:color w:val="000000"/>
    </w:rPr>
  </w:style>
  <w:style w:type="paragraph" w:styleId="Corpodetexto2">
    <w:name w:val="Body Text 2"/>
    <w:basedOn w:val="Normal"/>
    <w:rPr>
      <w:sz w:val="16"/>
    </w:rPr>
  </w:style>
  <w:style w:type="paragraph" w:styleId="Recuodecorpodetexto3">
    <w:name w:val="Body Text Indent 3"/>
    <w:basedOn w:val="Normal"/>
    <w:pPr>
      <w:ind w:firstLine="852"/>
      <w:jc w:val="both"/>
    </w:pPr>
    <w:rPr>
      <w:rFonts w:ascii="Times New Roman" w:hAnsi="Times New Roman"/>
    </w:rPr>
  </w:style>
  <w:style w:type="paragraph" w:styleId="Subttulo">
    <w:name w:val="Subtitle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240"/>
      <w:ind w:left="3969" w:right="3969"/>
      <w:jc w:val="center"/>
    </w:pPr>
    <w:rPr>
      <w:rFonts w:ascii="Times New Roman" w:hAnsi="Times New Roman"/>
      <w:b/>
      <w:color w:val="000000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framePr w:hSpace="141" w:wrap="around" w:vAnchor="text" w:hAnchor="margin" w:xAlign="right" w:y="396"/>
      <w:spacing w:before="120"/>
      <w:jc w:val="center"/>
      <w:outlineLvl w:val="0"/>
    </w:pPr>
    <w:rPr>
      <w:rFonts w:ascii="Times New Roman" w:hAnsi="Times New Roman"/>
      <w:color w:val="000000"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bCs/>
      <w:color w:val="000000"/>
      <w:sz w:val="20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b/>
      <w:bCs/>
      <w:sz w:val="15"/>
      <w:lang w:val="es-ES_tradnl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pPr>
      <w:ind w:firstLine="851"/>
      <w:jc w:val="both"/>
    </w:pPr>
    <w:rPr>
      <w:rFonts w:ascii="Times New Roman" w:hAnsi="Times New Roman"/>
    </w:rPr>
  </w:style>
  <w:style w:type="paragraph" w:styleId="Ttulo">
    <w:name w:val="Title"/>
    <w:basedOn w:val="Normal"/>
    <w:qFormat/>
    <w:pPr>
      <w:spacing w:before="360" w:after="240"/>
      <w:jc w:val="center"/>
    </w:pPr>
    <w:rPr>
      <w:rFonts w:ascii="Times New Roman" w:hAnsi="Times New Roman"/>
      <w:b/>
      <w:sz w:val="36"/>
      <w:u w:val="single"/>
    </w:rPr>
  </w:style>
  <w:style w:type="paragraph" w:styleId="Corpodetexto">
    <w:name w:val="Body Text"/>
    <w:basedOn w:val="Normal"/>
    <w:pPr>
      <w:spacing w:before="240"/>
      <w:jc w:val="both"/>
    </w:pPr>
    <w:rPr>
      <w:rFonts w:ascii="Times New Roman" w:hAnsi="Times New Roman"/>
    </w:rPr>
  </w:style>
  <w:style w:type="paragraph" w:styleId="Recuodecorpodetexto2">
    <w:name w:val="Body Text Indent 2"/>
    <w:basedOn w:val="Normal"/>
    <w:pPr>
      <w:spacing w:before="120"/>
      <w:ind w:firstLine="851"/>
      <w:jc w:val="both"/>
    </w:pPr>
    <w:rPr>
      <w:rFonts w:ascii="Times New Roman" w:hAnsi="Times New Roman"/>
      <w:color w:val="000000"/>
    </w:rPr>
  </w:style>
  <w:style w:type="paragraph" w:styleId="Corpodetexto2">
    <w:name w:val="Body Text 2"/>
    <w:basedOn w:val="Normal"/>
    <w:rPr>
      <w:sz w:val="16"/>
    </w:rPr>
  </w:style>
  <w:style w:type="paragraph" w:styleId="Recuodecorpodetexto3">
    <w:name w:val="Body Text Indent 3"/>
    <w:basedOn w:val="Normal"/>
    <w:pPr>
      <w:ind w:firstLine="852"/>
      <w:jc w:val="both"/>
    </w:pPr>
    <w:rPr>
      <w:rFonts w:ascii="Times New Roman" w:hAnsi="Times New Roman"/>
    </w:rPr>
  </w:style>
  <w:style w:type="paragraph" w:styleId="Subttulo">
    <w:name w:val="Subtitle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240"/>
      <w:ind w:left="3969" w:right="3969"/>
      <w:jc w:val="center"/>
    </w:pPr>
    <w:rPr>
      <w:rFonts w:ascii="Times New Roman" w:hAnsi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\Meus%20documentos\Ivan%20-%20Ensino\Redes%20Neurais\EPC4_RN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EPC4_RNA.dot</Template>
  <TotalTime>1</TotalTime>
  <Pages>3</Pages>
  <Words>1384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administrador1</dc:creator>
  <cp:lastModifiedBy>administrador1</cp:lastModifiedBy>
  <cp:revision>3</cp:revision>
  <cp:lastPrinted>2014-05-01T00:28:00Z</cp:lastPrinted>
  <dcterms:created xsi:type="dcterms:W3CDTF">2017-05-03T14:03:00Z</dcterms:created>
  <dcterms:modified xsi:type="dcterms:W3CDTF">2018-05-17T02:32:00Z</dcterms:modified>
</cp:coreProperties>
</file>