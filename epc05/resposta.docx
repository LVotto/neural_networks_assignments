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88" w:rsidRDefault="00484188">
      <w:pPr>
        <w:pStyle w:val="Title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484188" w:rsidRDefault="00484188">
      <w:pPr>
        <w:pStyle w:val="Title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</w:p>
    <w:p w:rsidR="006B152E" w:rsidRDefault="006B152E">
      <w:pPr>
        <w:pStyle w:val="Title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LUIZ FELIPE MACHADO VOTTO</w:t>
      </w:r>
    </w:p>
    <w:p w:rsidR="00484188" w:rsidRDefault="00484188">
      <w:pPr>
        <w:pStyle w:val="Subtitle"/>
      </w:pPr>
      <w:r>
        <w:t>EPC-5</w:t>
      </w:r>
    </w:p>
    <w:p w:rsidR="00484188" w:rsidRDefault="00484188">
      <w:pPr>
        <w:jc w:val="both"/>
        <w:rPr>
          <w:color w:val="000000"/>
        </w:rPr>
      </w:pPr>
    </w:p>
    <w:p w:rsidR="00484188" w:rsidRDefault="00484188">
      <w:pPr>
        <w:pStyle w:val="BodyTextIndent2"/>
      </w:pPr>
      <w:r>
        <w:t xml:space="preserve">No processamento de bebidas, a aplicação de um determinado conservante é </w:t>
      </w:r>
      <w:r w:rsidR="009B6B3D">
        <w:t xml:space="preserve">efetuada </w:t>
      </w:r>
      <w:r>
        <w:t>em função da combinação de 04 variáveis reais</w:t>
      </w:r>
      <w:r w:rsidR="009B6B3D">
        <w:t>,</w:t>
      </w:r>
      <w:r>
        <w:t xml:space="preserve"> definidas por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(teor de água),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 (grau de acidez),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 xml:space="preserve"> (temperatura) e 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t xml:space="preserve"> (tensão superficial). Sabe-se que existem apenas três tipos de conservantes que podem ser aplicados, os quais são </w:t>
      </w:r>
      <w:r w:rsidR="009B6B3D">
        <w:t xml:space="preserve">categorizados </w:t>
      </w:r>
      <w:r>
        <w:t>por tipo A, B e C. A partir des</w:t>
      </w:r>
      <w:r w:rsidR="009B6B3D">
        <w:t>t</w:t>
      </w:r>
      <w:r>
        <w:t xml:space="preserve">as variáveis, realizam-se ensaios em laboratório para especificar que tipo de conservante deve ser aplicado em determinada bebida. </w:t>
      </w:r>
      <w:r w:rsidR="00BF33D8">
        <w:t xml:space="preserve"> </w:t>
      </w:r>
    </w:p>
    <w:p w:rsidR="00484188" w:rsidRDefault="009B6B3D">
      <w:pPr>
        <w:pStyle w:val="BodyTextIndent2"/>
      </w:pPr>
      <w:r>
        <w:t xml:space="preserve">Por intermédio de </w:t>
      </w:r>
      <w:r w:rsidR="00484188">
        <w:t xml:space="preserve">148 </w:t>
      </w:r>
      <w:r>
        <w:t xml:space="preserve">desses </w:t>
      </w:r>
      <w:r w:rsidR="00484188">
        <w:t xml:space="preserve">ensaios </w:t>
      </w:r>
      <w:r>
        <w:t>experimentais</w:t>
      </w:r>
      <w:r w:rsidR="00484188">
        <w:t xml:space="preserve">, a equipe de engenheiros e cientistas resolveu aplicar uma rede perceptron multicamadas como classificadora de padrões, </w:t>
      </w:r>
      <w:r>
        <w:t xml:space="preserve">a fim de </w:t>
      </w:r>
      <w:r w:rsidR="00484188">
        <w:t xml:space="preserve">que </w:t>
      </w:r>
      <w:r w:rsidR="00AB4DD7">
        <w:t>esta</w:t>
      </w:r>
      <w:r w:rsidR="00484188">
        <w:t xml:space="preserve"> identifique qual conservante será aplicado em determinado lote de bebida. Por questões operacionais da própria linha de produção, utilizar-se-á </w:t>
      </w:r>
      <w:r>
        <w:t xml:space="preserve">aqui </w:t>
      </w:r>
      <w:r w:rsidR="00484188">
        <w:t>uma rede perceptron com três saídas</w:t>
      </w:r>
      <w:r w:rsidR="00AB4DD7">
        <w:t>,</w:t>
      </w:r>
      <w:r w:rsidR="00484188">
        <w:t xml:space="preserve"> conforme apresentado na figura abaixo.</w:t>
      </w:r>
    </w:p>
    <w:p w:rsidR="00484188" w:rsidRDefault="00484188">
      <w:pPr>
        <w:pStyle w:val="BodyTextIndent2"/>
      </w:pPr>
    </w:p>
    <w:p w:rsidR="00484188" w:rsidRDefault="006B152E">
      <w:pPr>
        <w:pStyle w:val="BodyTextIndent2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F127BBA" wp14:editId="53215860">
                <wp:simplePos x="0" y="0"/>
                <wp:positionH relativeFrom="column">
                  <wp:posOffset>858083</wp:posOffset>
                </wp:positionH>
                <wp:positionV relativeFrom="paragraph">
                  <wp:posOffset>81329</wp:posOffset>
                </wp:positionV>
                <wp:extent cx="4572000" cy="2606040"/>
                <wp:effectExtent l="0" t="0" r="0" b="0"/>
                <wp:wrapNone/>
                <wp:docPr id="2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606040"/>
                          <a:chOff x="2601" y="7690"/>
                          <a:chExt cx="7200" cy="4104"/>
                        </a:xfrm>
                      </wpg:grpSpPr>
                      <wps:wsp>
                        <wps:cNvPr id="4" name="Line 186"/>
                        <wps:cNvCnPr/>
                        <wps:spPr bwMode="auto">
                          <a:xfrm>
                            <a:off x="6201" y="900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05"/>
                        <wps:cNvCnPr/>
                        <wps:spPr bwMode="auto">
                          <a:xfrm>
                            <a:off x="6201" y="7924"/>
                            <a:ext cx="180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84"/>
                        <wps:cNvCnPr/>
                        <wps:spPr bwMode="auto">
                          <a:xfrm>
                            <a:off x="6201" y="792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321" y="8563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321" y="9271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321" y="10714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75"/>
                        <wps:cNvCnPr/>
                        <wps:spPr bwMode="auto">
                          <a:xfrm flipV="1">
                            <a:off x="3501" y="792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76"/>
                        <wps:cNvCnPr/>
                        <wps:spPr bwMode="auto">
                          <a:xfrm>
                            <a:off x="3501" y="8644"/>
                            <a:ext cx="21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77"/>
                        <wps:cNvCnPr/>
                        <wps:spPr bwMode="auto">
                          <a:xfrm>
                            <a:off x="3501" y="864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78"/>
                        <wps:cNvCnPr/>
                        <wps:spPr bwMode="auto">
                          <a:xfrm flipV="1">
                            <a:off x="3501" y="792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79"/>
                        <wps:cNvCnPr/>
                        <wps:spPr bwMode="auto">
                          <a:xfrm flipV="1">
                            <a:off x="3501" y="9004"/>
                            <a:ext cx="21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80"/>
                        <wps:cNvCnPr/>
                        <wps:spPr bwMode="auto">
                          <a:xfrm>
                            <a:off x="3501" y="9367"/>
                            <a:ext cx="2160" cy="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87"/>
                        <wps:cNvCnPr/>
                        <wps:spPr bwMode="auto">
                          <a:xfrm>
                            <a:off x="8541" y="900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601" y="8284"/>
                            <a:ext cx="57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 xml:space="preserve">    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601" y="9004"/>
                            <a:ext cx="57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601" y="9724"/>
                            <a:ext cx="5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61" y="864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5841" y="10444"/>
                            <a:ext cx="28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</w:pPr>
                              <w:r>
                                <w:rPr>
                                  <w:sz w:val="48"/>
                                </w:rPr>
                                <w:sym w:font="Symbol" w:char="F03A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321" y="10007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06"/>
                        <wps:cNvCnPr/>
                        <wps:spPr bwMode="auto">
                          <a:xfrm>
                            <a:off x="6201" y="7924"/>
                            <a:ext cx="180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07"/>
                        <wps:cNvCnPr/>
                        <wps:spPr bwMode="auto">
                          <a:xfrm>
                            <a:off x="6201" y="9004"/>
                            <a:ext cx="18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08"/>
                        <wps:cNvCnPr/>
                        <wps:spPr bwMode="auto">
                          <a:xfrm>
                            <a:off x="6201" y="9004"/>
                            <a:ext cx="180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09"/>
                        <wps:cNvCnPr/>
                        <wps:spPr bwMode="auto">
                          <a:xfrm flipV="1">
                            <a:off x="6201" y="900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10"/>
                        <wps:cNvCnPr/>
                        <wps:spPr bwMode="auto">
                          <a:xfrm flipV="1">
                            <a:off x="6201" y="9724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11"/>
                        <wps:cNvCnPr/>
                        <wps:spPr bwMode="auto">
                          <a:xfrm>
                            <a:off x="6201" y="10084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12"/>
                        <wps:cNvCnPr/>
                        <wps:spPr bwMode="auto">
                          <a:xfrm flipV="1">
                            <a:off x="6201" y="9004"/>
                            <a:ext cx="180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13"/>
                        <wps:cNvCnPr/>
                        <wps:spPr bwMode="auto">
                          <a:xfrm flipV="1">
                            <a:off x="6201" y="9724"/>
                            <a:ext cx="180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14"/>
                        <wps:cNvCnPr/>
                        <wps:spPr bwMode="auto">
                          <a:xfrm flipV="1">
                            <a:off x="6201" y="1044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215"/>
                        <wps:cNvCnPr/>
                        <wps:spPr bwMode="auto">
                          <a:xfrm>
                            <a:off x="3501" y="8644"/>
                            <a:ext cx="216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216"/>
                        <wps:cNvCnPr/>
                        <wps:spPr bwMode="auto">
                          <a:xfrm>
                            <a:off x="3501" y="9364"/>
                            <a:ext cx="216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217"/>
                        <wps:cNvCnPr/>
                        <wps:spPr bwMode="auto">
                          <a:xfrm flipV="1">
                            <a:off x="3501" y="7924"/>
                            <a:ext cx="216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218"/>
                        <wps:cNvCnPr/>
                        <wps:spPr bwMode="auto">
                          <a:xfrm flipV="1">
                            <a:off x="3501" y="9004"/>
                            <a:ext cx="21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219"/>
                        <wps:cNvCnPr/>
                        <wps:spPr bwMode="auto">
                          <a:xfrm flipV="1">
                            <a:off x="3501" y="1008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220"/>
                        <wps:cNvCnPr/>
                        <wps:spPr bwMode="auto">
                          <a:xfrm>
                            <a:off x="3501" y="1008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221"/>
                        <wps:cNvCnPr/>
                        <wps:spPr bwMode="auto">
                          <a:xfrm flipV="1">
                            <a:off x="3501" y="7924"/>
                            <a:ext cx="216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222"/>
                        <wps:cNvCnPr/>
                        <wps:spPr bwMode="auto">
                          <a:xfrm flipV="1">
                            <a:off x="3501" y="9004"/>
                            <a:ext cx="216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223"/>
                        <wps:cNvCnPr/>
                        <wps:spPr bwMode="auto">
                          <a:xfrm flipV="1">
                            <a:off x="3501" y="1008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224"/>
                        <wps:cNvCnPr/>
                        <wps:spPr bwMode="auto">
                          <a:xfrm>
                            <a:off x="3501" y="1080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601" y="10444"/>
                            <a:ext cx="5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226"/>
                        <wps:cNvCnPr/>
                        <wps:spPr bwMode="auto">
                          <a:xfrm>
                            <a:off x="8541" y="972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27"/>
                        <wps:cNvCnPr/>
                        <wps:spPr bwMode="auto">
                          <a:xfrm>
                            <a:off x="8541" y="1044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261" y="954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46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61" y="1026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47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5661" y="7690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661" y="774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5661" y="8734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661" y="882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8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Oval 200"/>
                        <wps:cNvSpPr>
                          <a:spLocks noChangeArrowheads="1"/>
                        </wps:cNvSpPr>
                        <wps:spPr bwMode="auto">
                          <a:xfrm>
                            <a:off x="5661" y="9808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5661" y="11223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661" y="990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5661" y="113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8001" y="8734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8001" y="9440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203"/>
                        <wps:cNvSpPr>
                          <a:spLocks noChangeArrowheads="1"/>
                        </wps:cNvSpPr>
                        <wps:spPr bwMode="auto">
                          <a:xfrm>
                            <a:off x="8001" y="10147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8001" y="882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001" y="954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8001" y="1026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27BBA" id="Group 236" o:spid="_x0000_s1026" style="position:absolute;left:0;text-align:left;margin-left:67.55pt;margin-top:6.4pt;width:5in;height:205.2pt;z-index:251657728" coordorigin="2601,7690" coordsize="7200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">
                <v:line id="Line 186" o:spid="_x0000_s1027" style="position:absolute;visibility:visible;mso-wrap-style:square" from="6201,9004" to="800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cAhsEAAADaAAAADwAAAGRycy9kb3ducmV2LnhtbESPQWvCQBSE7wX/w/KE3urGtASNriIF&#10;xWtTBY+P7DMbzb4N2W0S/71bKPQ4zMw3zHo72kb01PnasYL5LAFBXDpdc6Xg9L1/W4DwAVlj45gU&#10;PMjDdjN5WWOu3cBf1BehEhHCPkcFJoQ2l9KXhiz6mWuJo3d1ncUQZVdJ3eEQ4baRaZJk0mLNccFg&#10;S5+GynvxYxXczHt/OcjlbTAGz+kjzcpFkSn1Oh13KxCBxvAf/msftYIP+L0Sb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wCG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05" o:spid="_x0000_s1028" style="position:absolute;visibility:visible;mso-wrap-style:square" from="6201,7924" to="8001,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ulHcEAAADaAAAADwAAAGRycy9kb3ducmV2LnhtbESPQWvCQBSE7wX/w/KE3urGlAaNriIF&#10;xWtTBY+P7DMbzb4N2W0S/71bKPQ4zMw3zHo72kb01PnasYL5LAFBXDpdc6Xg9L1/W4DwAVlj45gU&#10;PMjDdjN5WWOu3cBf1BehEhHCPkcFJoQ2l9KXhiz6mWuJo3d1ncUQZVdJ3eEQ4baRaZJk0mLNccFg&#10;S5+GynvxYxXczHt/OcjlbTAGz+kjzcpFkSn1Oh13KxCBxvAf/msftYIP+L0Sb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6Ud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184" o:spid="_x0000_s1029" style="position:absolute;visibility:visible;mso-wrap-style:square" from="6201,7924" to="800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k7asEAAADaAAAADwAAAGRycy9kb3ducmV2LnhtbESPQWvCQBSE74L/YXlCb2bTFIJGVymC&#10;pddGBY+P7Gs2Nvs2ZLdJ/PfdguBxmJlvmO1+sq0YqPeNYwWvSQqCuHK64VrB+XRcrkD4gKyxdUwK&#10;7uRhv5vPtlhoN/IXDWWoRYSwL1CBCaErpPSVIYs+cR1x9L5dbzFE2ddS9zhGuG1llqa5tNhwXDDY&#10;0cFQ9VP+WgU38zZcP+T6NhqDl+ye5dWqzJV6WUzvGxCBpvAMP9qfWkEO/1fiDZ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Ttq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rect id="Rectangle 172" o:spid="_x0000_s1030" style="position:absolute;left:3321;top:8563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9oMMA&#10;AADaAAAADwAAAGRycy9kb3ducmV2LnhtbESPQWvCQBSE7wX/w/IEb3VTobakbiSKgiehWtDeHtnX&#10;3ZDs25DdmvTfd4VCj8PMfMOs1qNrxY36UHtW8DTPQBBXXtdsFHyc94+vIEJE1th6JgU/FGBdTB5W&#10;mGs/8DvdTtGIBOGQowIbY5dLGSpLDsPcd8TJ+/K9w5hkb6TucUhw18pFli2lw5rTgsWOtpaq5vTt&#10;FOy6z2P5bIIsL9FeG78Z9vZolJpNx/INRKQx/of/2get4A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v9oMMAAADaAAAADwAAAAAAAAAAAAAAAACYAgAAZHJzL2Rv&#10;d25yZXYueG1sUEsFBgAAAAAEAAQA9QAAAIgDAAAAAA==&#10;" filled="f"/>
                <v:rect id="Rectangle 173" o:spid="_x0000_s1031" style="position:absolute;left:3321;top:9271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  <v:rect id="Rectangle 174" o:spid="_x0000_s1032" style="position:absolute;left:3321;top:10714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v:line id="Line 175" o:spid="_x0000_s1033" style="position:absolute;flip:y;visibility:visible;mso-wrap-style:square" from="3501,7924" to="5661,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g08sUAAADbAAAADwAAAGRycy9kb3ducmV2LnhtbESPQWvCQBCF70L/wzKFXkQ3llI0ukor&#10;CIIINe3B45gdk2B2NmRXjf76zkHwNo9535s3s0XnanWhNlSeDYyGCSji3NuKCwN/v6vBGFSIyBZr&#10;z2TgRgEW85feDFPrr7yjSxYLJSEcUjRQxtikWoe8JIdh6Bti2R196zCKbAttW7xKuKv1e5J8aocV&#10;y4USG1qWlJ+ys5MaR7+pRit7335/TO79Pu4PP2tvzNtr9zUFFamLT/ODXlvhpL38IgPo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g08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76" o:spid="_x0000_s1034" style="position:absolute;visibility:visible;mso-wrap-style:square" from="3501,8644" to="566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X28AAAADbAAAADwAAAGRycy9kb3ducmV2LnhtbERPTWvCQBC9F/oflil4qxsjBE3dBCm0&#10;eDWt4HHITrPR7GzIbpP4712h0Ns83ufsytl2YqTBt44VrJYJCOLa6ZYbBd9fH68bED4ga+wck4Ib&#10;eSiL56cd5tpNfKSxCo2IIexzVGBC6HMpfW3Iol+6njhyP26wGCIcGqkHnGK47WSaJJm02HJsMNjT&#10;u6H6Wv1aBRezHs+fcnuZjMFTekuzelNlSi1e5v0biEBz+Bf/uQ86zl/B45d4gCz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IV9vAAAAA2wAAAA8AAAAAAAAAAAAAAAAA&#10;oQIAAGRycy9kb3ducmV2LnhtbFBLBQYAAAAABAAEAPkAAACOAwAAAAA=&#10;">
                  <v:stroke startarrowwidth="narrow" startarrowlength="long" endarrow="classic" endarrowwidth="narrow" endarrowlength="long"/>
                </v:line>
                <v:line id="Line 177" o:spid="_x0000_s1035" style="position:absolute;visibility:visible;mso-wrap-style:square" from="3501,864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rJrL8AAADbAAAADwAAAGRycy9kb3ducmV2LnhtbERPTYvCMBC9C/sfwix409QKxe0aRRZW&#10;vNrdhT0OzdhUm0lpYlv/vREEb/N4n7PejrYRPXW+dqxgMU9AEJdO11wp+P35nq1A+ICssXFMCm7k&#10;Ybt5m6wx127gI/VFqEQMYZ+jAhNCm0vpS0MW/dy1xJE7uc5iiLCrpO5wiOG2kWmSZNJizbHBYEtf&#10;hspLcbUKzmbZ/+/lx3kwBv/SW5qVqyJTavo+7j5BBBrDS/x0H3Scn8Ljl3iA3N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1rJrL8AAADbAAAADwAAAAAAAAAAAAAAAACh&#10;AgAAZHJzL2Rvd25yZXYueG1sUEsFBgAAAAAEAAQA+QAAAI0DAAAAAA==&#10;">
                  <v:stroke startarrowwidth="narrow" startarrowlength="long" endarrow="classic" endarrowwidth="narrow" endarrowlength="long"/>
                </v:line>
                <v:line id="Line 178" o:spid="_x0000_s1036" style="position:absolute;flip:y;visibility:visible;mso-wrap-style:square" from="3501,7924" to="566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qqhcUAAADbAAAADwAAAGRycy9kb3ducmV2LnhtbESPT4vCMBDF74LfIYzgRTT1D4vbNYoK&#10;grAI2vXgcbYZ27LNpDRRq59+IwjeZnjv9+bNbNGYUlypdoVlBcNBBII4tbrgTMHxZ9OfgnAeWWNp&#10;mRTcycFi3m7NMNb2xge6Jj4TIYRdjApy76tYSpfmZNANbEUctLOtDfqw1pnUNd5CuCnlKIo+pMGC&#10;w4UcK1rnlP4lFxNqnO13Mdzox241+Xz0enj63W+tUt1Os/wC4anxb/OL3urAjeH5Sxh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qqh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79" o:spid="_x0000_s1037" style="position:absolute;flip:y;visibility:visible;mso-wrap-style:square" from="3501,9004" to="566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y8cUAAADbAAAADwAAAGRycy9kb3ducmV2LnhtbESPT4vCMBDF7wt+hzCCF1nTiohbjaJC&#10;QZCF9c/B49iMbbGZlCZq9dNvFoS9zfDe782b2aI1lbhT40rLCuJBBII4s7rkXMHxkH5OQDiPrLGy&#10;TAqe5GAx73zMMNH2wTu6730uQgi7BBUU3teJlC4ryKAb2Jo4aBfbGPRhbXKpG3yEcFPJYRSNpcGS&#10;w4UCa1oXlF33NxNqXOy2jFP9+l6Nvl79Pp7OPxurVK/bLqcgPLX+3/ymNzpwI/j7JQw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My8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80" o:spid="_x0000_s1038" style="position:absolute;visibility:visible;mso-wrap-style:square" from="3501,9367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NR2MAAAADbAAAADwAAAGRycy9kb3ducmV2LnhtbERPTWvCQBC9F/wPywi91Y0pDRpdRQqK&#10;16YKHofsmI1mZ0N2m8R/7xYKvc3jfc56O9pG9NT52rGC+SwBQVw6XXOl4PS9f1uA8AFZY+OYFDzI&#10;w3YzeVljrt3AX9QXoRIxhH2OCkwIbS6lLw1Z9DPXEkfu6jqLIcKukrrDIYbbRqZJkkmLNccGgy19&#10;GirvxY9VcDPv/eUgl7fBGDynjzQrF0Wm1Ot03K1ABBrDv/jPfdRx/gf8/hIP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zUdjAAAAA2wAAAA8AAAAAAAAAAAAAAAAA&#10;oQIAAGRycy9kb3ducmV2LnhtbFBLBQYAAAAABAAEAPkAAACOAwAAAAA=&#10;">
                  <v:stroke startarrowwidth="narrow" startarrowlength="long" endarrow="classic" endarrowwidth="narrow" endarrowlength="long"/>
                </v:line>
                <v:line id="Line 187" o:spid="_x0000_s1039" style="position:absolute;visibility:visible;mso-wrap-style:square" from="8541,9004" to="9283,9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Pr78AAADbAAAADwAAAGRycy9kb3ducmV2LnhtbERPTWvCQBC9C/0PyxS8mU0jBJu6SilU&#10;vJpW8Dhkp9nY7GzIrkn8964geJvH+5z1drKtGKj3jWMFb0kKgrhyuuFawe/P92IFwgdkja1jUnAl&#10;D9vNy2yNhXYjH2goQy1iCPsCFZgQukJKXxmy6BPXEUfuz/UWQ4R9LXWPYwy3rczSNJcWG44NBjv6&#10;MlT9lxer4GyWw2kn38+jMXjMrllercpcqfnr9PkBItAUnuKHe6/j/Bzuv8QD5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GHPr78AAADbAAAADwAAAAAAAAAAAAAAAACh&#10;AgAAZHJzL2Rvd25yZXYueG1sUEsFBgAAAAAEAAQA+QAAAI0DAAAAAA==&#10;">
                  <v:stroke startarrowwidth="narrow" startarrowlength="long" endarrow="classic" endarrowwidth="narrow" endarrowlength="long"/>
                </v:line>
                <v:rect id="Rectangle 191" o:spid="_x0000_s1040" style="position:absolute;left:2601;top:8284;width:571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2JsIA&#10;AADbAAAADwAAAGRycy9kb3ducmV2LnhtbERPTWvCQBC9C/6HZYReQt3Egi3RVbRQWshBqoLXITsm&#10;wexs2N2Y9N93CwVv83ifs96OphV3cr6xrCCbpyCIS6sbrhScTx/PbyB8QNbYWiYFP+Rhu5lO1phr&#10;O/A33Y+hEjGEfY4K6hC6XEpf1mTQz21HHLmrdQZDhK6S2uEQw00rF2m6lAYbjg01dvReU3k79kZB&#10;ckmWL/3CfZItDkmRyr3PDqNST7NxtwIRaAwP8b/7S8f5r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8HYm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 xml:space="preserve">    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92" o:spid="_x0000_s1041" style="position:absolute;left:2601;top:9004;width:571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/iVMMA&#10;AADbAAAADwAAAGRycy9kb3ducmV2LnhtbESPQWvCQBCF7wX/wzKCl6AbLUiJrqKFouBBagWvQ3ZM&#10;gtnZsLtq/PedQ6G3Gd6b975ZrnvXqgeF2Hg2MJ3koIhLbxuuDJx/vsYfoGJCtth6JgMvirBeDd6W&#10;WFj/5G96nFKlJIRjgQbqlLpC61jW5DBOfEcs2tUHh0nWUGkb8CnhrtWzPJ9rhw1LQ40dfdZU3k53&#10;ZyC7ZPP3+yzsyB+O2SHX2zg99saMhv1mASpRn/7Nf9d7K/gCK7/IA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/iVM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93" o:spid="_x0000_s1042" style="position:absolute;left:2601;top:9724;width:57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Hz8IA&#10;AADbAAAADwAAAGRycy9kb3ducmV2LnhtbERPTWvCQBC9C/6HZYReQt3EgrTRVbRQWshBqoLXITsm&#10;wexs2N2Y9N93CwVv83ifs96OphV3cr6xrCCbpyCIS6sbrhScTx/PryB8QNbYWiYFP+Rhu5lO1phr&#10;O/A33Y+hEjGEfY4K6hC6XEpf1mTQz21HHLmrdQZDhK6S2uEQw00rF2m6lAYbjg01dvReU3k79kZB&#10;ckmWL/3CfZItDkmRyr3PDqNST7NxtwIRaAwP8b/7S8f5b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0fP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94" o:spid="_x0000_s1043" style="position:absolute;left:9261;top:864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96" o:spid="_x0000_s1044" style="position:absolute;left:5841;top:10444;width:286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DlsMA&#10;AADb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yFvy/x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LDlsMAAADbAAAADwAAAAAAAAAAAAAAAACYAgAAZHJzL2Rv&#10;d25yZXYueG1sUEsFBgAAAAAEAAQA9QAAAIgDAAAAAA==&#10;" filled="f" stroked="f" strokeweight="1pt">
                  <v:textbox inset="1pt,1pt,1pt,1pt">
                    <w:txbxContent>
                      <w:p w:rsidR="00484188" w:rsidRDefault="00484188">
                        <w:pPr>
                          <w:jc w:val="center"/>
                        </w:pPr>
                        <w:r>
                          <w:rPr>
                            <w:sz w:val="48"/>
                          </w:rPr>
                          <w:sym w:font="Symbol" w:char="F03A"/>
                        </w:r>
                      </w:p>
                    </w:txbxContent>
                  </v:textbox>
                </v:rect>
                <v:rect id="Rectangle 199" o:spid="_x0000_s1045" style="position:absolute;left:3321;top:10007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IAcMA&#10;AADbAAAADwAAAGRycy9kb3ducmV2LnhtbESPT2sCMRTE74LfIbxCb5rtQotsjbKKQk+Cf6Dt7bF5&#10;Joubl2UT3e23NwXB4zAzv2Hmy8E14kZdqD0reJtmIIgrr2s2Ck7H7WQGIkRkjY1nUvBHAZaL8WiO&#10;hfY97+l2iEYkCIcCFdgY20LKUFlyGKa+JU7e2XcOY5KdkbrDPsFdI/Ms+5AOa04LFltaW6ouh6tT&#10;sGl/d+W7CbL8jvbn4lf91u6MUq8vQ/kJItIQn+FH+0sryHP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+IAcMAAADbAAAADwAAAAAAAAAAAAAAAACYAgAAZHJzL2Rv&#10;d25yZXYueG1sUEsFBgAAAAAEAAQA9QAAAIgDAAAAAA==&#10;" filled="f"/>
                <v:line id="Line 206" o:spid="_x0000_s1046" style="position:absolute;visibility:visible;mso-wrap-style:square" from="6201,792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qmisEAAADbAAAADwAAAGRycy9kb3ducmV2LnhtbESPQWvCQBSE7wX/w/KE3urGCEGjq4hQ&#10;8WpaweMj+8xGs29DdpvEf98VCj0OM/MNs9mNthE9db52rGA+S0AQl07XXCn4/vr8WILwAVlj45gU&#10;PMnDbjt522Cu3cBn6otQiQhhn6MCE0KbS+lLQxb9zLXE0bu5zmKIsquk7nCIcNvINEkyabHmuGCw&#10;pYOh8lH8WAV3s+ivR7m6D8bgJX2mWbksMqXep+N+DSLQGP7Df+2TVpAu4PUl/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qaKwQAAANs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07" o:spid="_x0000_s1047" style="position:absolute;visibility:visible;mso-wrap-style:square" from="6201,9004" to="8001,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M+/sIAAADbAAAADwAAAGRycy9kb3ducmV2LnhtbESPQWvCQBSE7wX/w/KE3urGtASNriIF&#10;xWtTBY+P7DMbzb4N2W0S/71bKPQ4zMw3zHo72kb01PnasYL5LAFBXDpdc6Xg9L1/W4DwAVlj45gU&#10;PMjDdjN5WWOu3cBf1BehEhHCPkcFJoQ2l9KXhiz6mWuJo3d1ncUQZVdJ3eEQ4baRaZJk0mLNccFg&#10;S5+GynvxYxXczHt/OcjlbTAGz+kjzcpFkSn1Oh13KxCBxvAf/msftYL0A36/xB8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M+/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08" o:spid="_x0000_s1048" style="position:absolute;visibility:visible;mso-wrap-style:square" from="6201,900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+bZcIAAADbAAAADwAAAGRycy9kb3ducmV2LnhtbESPQWvCQBSE7wX/w/KE3urGlAaNriIF&#10;xWtTBY+P7DMbzb4N2W0S/71bKPQ4zMw3zHo72kb01PnasYL5LAFBXDpdc6Xg9L1/W4DwAVlj45gU&#10;PMjDdjN5WWOu3cBf1BehEhHCPkcFJoQ2l9KXhiz6mWuJo3d1ncUQZVdJ3eEQ4baRaZJk0mLNccFg&#10;S5+GynvxYxXczHt/OcjlbTAGz+kjzcpFkSn1Oh13KxCBxvAf/msftYL0A36/xB8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+bZc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09" o:spid="_x0000_s1049" style="position:absolute;flip:y;visibility:visible;mso-wrap-style:square" from="6201,9004" to="800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HDoMYAAADbAAAADwAAAGRycy9kb3ducmV2LnhtbESPT2vCQBDF74V+h2WEXkQ3SpGaupG2&#10;IASKoKkHj9Ps5A9mZ0N2m6R++q4g9Ph4835v3mY7mkb01LnasoLFPAJBnFtdc6ng9LWbvYBwHllj&#10;Y5kU/JKDbfL4sMFY24GP1Ge+FAHCLkYFlfdtLKXLKzLo5rYlDl5hO4M+yK6UusMhwE0jl1G0kgZr&#10;Dg0VtvRRUX7Jfkx4o7Cf9WKnr/v35/V1OsXz9yG1Sj1NxrdXEJ5G/398T6dawXIFty0BAD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hw6D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0" o:spid="_x0000_s1050" style="position:absolute;flip:y;visibility:visible;mso-wrap-style:square" from="6201,9724" to="800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1mO8UAAADbAAAADwAAAGRycy9kb3ducmV2LnhtbESPzYrCQBCE7wu+w9ALXkQnyuJP1lFU&#10;EAQRNHrw2Jtpk7CZnpAZNevTO4Kwx6K6vuqazhtTihvVrrCsoN+LQBCnVhecKTgd190xCOeRNZaW&#10;ScEfOZjPWh9TjLW984Fuic9EgLCLUUHufRVL6dKcDLqerYiDd7G1QR9knUld4z3ATSkHUTSUBgsO&#10;DTlWtMop/U2uJrxxsduiv9aP3fJr8uh08Pyz31il2p/N4huEp8b/H7/TG61gMILXlgAAOX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1mO8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1" o:spid="_x0000_s1051" style="position:absolute;visibility:visible;mso-wrap-style:square" from="6201,1008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40+74AAADbAAAADwAAAGRycy9kb3ducmV2LnhtbERPTYvCMBC9C/6HMMLeNLULRatRRFjx&#10;ut0VPA7N2FSbSWmybf33m4Pg8fG+t/vRNqKnzteOFSwXCQji0umaKwW/P1/zFQgfkDU2jknBkzzs&#10;d9PJFnPtBv6mvgiViCHsc1RgQmhzKX1pyKJfuJY4cjfXWQwRdpXUHQ4x3DYyTZJMWqw5Nhhs6Wio&#10;fBR/VsHdfPbXk1zfB2Pwkj7TrFwVmVIfs/GwARFoDG/xy33WCtI4Nn6JP0D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3jT7vgAAANsAAAAPAAAAAAAAAAAAAAAAAKEC&#10;AABkcnMvZG93bnJldi54bWxQSwUGAAAAAAQABAD5AAAAjAMAAAAA&#10;">
                  <v:stroke startarrowwidth="narrow" startarrowlength="long" endarrow="classic" endarrowwidth="narrow" endarrowlength="long"/>
                </v:line>
                <v:line id="Line 212" o:spid="_x0000_s1052" style="position:absolute;flip:y;visibility:visible;mso-wrap-style:square" from="6201,900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5X0sUAAADbAAAADwAAAGRycy9kb3ducmV2LnhtbESPQWvCQBCF7wX/wzJCL6KbhCI1uooW&#10;AkIRqvXgccyOSTA7G7Jbk/rr3YLQ4+PN+968xao3tbhR6yrLCuJJBII4t7riQsHxOxu/g3AeWWNt&#10;mRT8koPVcvCywFTbjvd0O/hCBAi7FBWU3jeplC4vyaCb2IY4eBfbGvRBtoXULXYBbmqZRNFUGqw4&#10;NJTY0EdJ+fXwY8IbF/tZxZm+7zZvs/tohKfz19Yq9Trs13MQnnr/f/xMb7WCZAZ/WwIA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5X0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3" o:spid="_x0000_s1053" style="position:absolute;flip:y;visibility:visible;mso-wrap-style:square" from="6201,972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1oksUAAADbAAAADwAAAGRycy9kb3ducmV2LnhtbESPwWrCQBCG74LvsEyhF6kbW5E2uooK&#10;giCC2h56HLNjEpqdDdmtRp/eOQgeh3/+b76ZzFpXqTM1ofRsYNBPQBFn3pacG/j5Xr19ggoR2WLl&#10;mQxcKcBs2u1MMLX+wns6H2KuBMIhRQNFjHWqdcgKchj6viaW7OQbh1HGJte2wYvAXaXfk2SkHZYs&#10;FwqsaVlQ9nf4d6Jx8ptysLK37WL4dev18Pe4W3tjXl/a+RhUpDY+lx/ttTXwIfbyiwBAT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1ok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4" o:spid="_x0000_s1054" style="position:absolute;flip:y;visibility:visible;mso-wrap-style:square" from="6201,1044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NCcYAAADbAAAADwAAAGRycy9kb3ducmV2LnhtbESPQWvCQBCF74L/YRmhF6mbtEXa6Bq0&#10;IASk0KoHj9PsmASzsyG7TVJ/vVsoeHy8ed+bt0wHU4uOWldZVhDPIhDEudUVFwqOh+3jKwjnkTXW&#10;lknBLzlIV+PREhNte/6ibu8LESDsElRQet8kUrq8JINuZhvi4J1ta9AH2RZSt9gHuKnlUxTNpcGK&#10;Q0OJDb2XlF/2Pya8cba7Kt7q68fm5e06neLp+zOzSj1MhvUChKfB34//05lW8BzD35YAAL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RzQn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5" o:spid="_x0000_s1055" style="position:absolute;visibility:visible;mso-wrap-style:square" from="3501,864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+VzMEAAADbAAAADwAAAGRycy9kb3ducmV2LnhtbESPQWvCQBSE7wX/w/KE3urGCEGjq4hQ&#10;8WpaweMj+8xGs29DdpvEf98VCj0OM/MNs9mNthE9db52rGA+S0AQl07XXCn4/vr8WILwAVlj45gU&#10;PMnDbjt522Cu3cBn6otQiQhhn6MCE0KbS+lLQxb9zLXE0bu5zmKIsquk7nCIcNvINEkyabHmuGCw&#10;pYOh8lH8WAV3s+ivR7m6D8bgJX2mWbksMqXep+N+DSLQGP7Df+2TVrBI4fUl/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75XMwQAAANs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16" o:spid="_x0000_s1056" style="position:absolute;visibility:visible;mso-wrap-style:square" from="3501,936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MwV8IAAADbAAAADwAAAGRycy9kb3ducmV2LnhtbESPQWvCQBSE7wX/w/IEb3VjAkFTVylC&#10;xWvTCh4f2ddsbPZtyG6T+O/dguBxmJlvmO1+sq0YqPeNYwWrZQKCuHK64VrB99fH6xqED8gaW8ek&#10;4EYe9rvZyxYL7Ub+pKEMtYgQ9gUqMCF0hZS+MmTRL11HHL0f11sMUfa11D2OEW5bmSZJLi02HBcM&#10;dnQwVP2Wf1bB1WTD5Sg319EYPKe3NK/WZa7UYj69v4EINIVn+NE+aQVZBv9f4g+Qu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MwV8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17" o:spid="_x0000_s1057" style="position:absolute;flip:y;visibility:visible;mso-wrap-style:square" from="3501,792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ukcUAAADbAAAADwAAAGRycy9kb3ducmV2LnhtbESPQYvCMBCF78L+hzCCF9FUV0S7RlkF&#10;QZAFrR48zjZjW2wmpclq9dcbYcHj48373rzZojGluFLtCssKBv0IBHFqdcGZguNh3ZuAcB5ZY2mZ&#10;FNzJwWL+0ZphrO2N93RNfCYChF2MCnLvq1hKl+Zk0PVtRRy8s60N+iDrTOoabwFuSjmMorE0WHBo&#10;yLGiVU7pJfkz4Y2z3RaDtX78LEfTR7eLp9/dxirVaTffXyA8Nf59/J/eaAWfI3htCQC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Zuk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8" o:spid="_x0000_s1058" style="position:absolute;flip:y;visibility:visible;mso-wrap-style:square" from="3501,900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LCsYAAADbAAAADwAAAGRycy9kb3ducmV2LnhtbESPQWvCQBCF74X+h2UKXkQ3qbbU6Bpa&#10;ISCI0GoPHsfsmIRmZ0N2Nam/visIPT7evO/NW6S9qcWFWldZVhCPIxDEudUVFwq+99noDYTzyBpr&#10;y6Tglxyky8eHBSbadvxFl50vRICwS1BB6X2TSOnykgy6sW2Ig3eyrUEfZFtI3WIX4KaWz1H0Kg1W&#10;HBpKbGhVUv6zO5vwxsluqjjT1+3HdHYdDvFw/FxbpQZP/fschKfe/x/f02utYPICty0BA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qywr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9" o:spid="_x0000_s1059" style="position:absolute;flip:y;visibility:visible;mso-wrap-style:square" from="3501,1008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hVfcYAAADbAAAADwAAAGRycy9kb3ducmV2LnhtbESPQWvCQBCF70L/wzJCL6IbW5E2dROq&#10;IASKYFMPPU6zYxLMzobs1qT+elcQeny8ed+bt0oH04gzda62rGA+i0AQF1bXXCo4fG2nLyCcR9bY&#10;WCYFf+QgTR5GK4y17fmTzrkvRYCwi1FB5X0bS+mKigy6mW2Jg3e0nUEfZFdK3WEf4KaRT1G0lAZr&#10;Dg0VtrSpqDjlvya8cbQf9XyrL7v14vUymeD3zz6zSj2Oh/c3EJ4G/398T2dawfMSblsCAGR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4VX3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0" o:spid="_x0000_s1060" style="position:absolute;visibility:visible;mso-wrap-style:square" from="3501,1008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2VMIAAADbAAAADwAAAGRycy9kb3ducmV2LnhtbESPQWvCQBSE7wX/w/KE3uqmEVIbXUUE&#10;S6+mCj0+ss9sbPZtyK5J/PddQfA4zMw3zGoz2kb01PnasYL3WQKCuHS65krB8Wf/tgDhA7LGxjEp&#10;uJGHzXryssJcu4EP1BehEhHCPkcFJoQ2l9KXhiz6mWuJo3d2ncUQZVdJ3eEQ4baRaZJk0mLNccFg&#10;SztD5V9xtQouZt7/fsnPy2AMntJbmpWLIlPqdTpulyACjeEZfrS/tYL5B9y/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g2VM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21" o:spid="_x0000_s1061" style="position:absolute;flip:y;visibility:visible;mso-wrap-style:square" from="3501,792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tklMUAAADbAAAADwAAAGRycy9kb3ducmV2LnhtbESPwWrCQBCG74LvsEyhF6kbW5E2uooK&#10;giCC2h56HLNjEpqdDdmtRp/eOQgeh3/+b76ZzFpXqTM1ofRsYNBPQBFn3pacG/j5Xr19ggoR2WLl&#10;mQxcKcBs2u1MMLX+wns6H2KuBMIhRQNFjHWqdcgKchj6viaW7OQbh1HGJte2wYvAXaXfk2SkHZYs&#10;FwqsaVlQ9nf4d6Jx8ptysLK37WL4dev18Pe4W3tjXl/a+RhUpDY+lx/ttTXwIbLyiwBAT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tklM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22" o:spid="_x0000_s1062" style="position:absolute;flip:y;visibility:visible;mso-wrap-style:square" from="3501,900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BD8YAAADbAAAADwAAAGRycy9kb3ducmV2LnhtbESPQWvCQBCF70L/wzKFXkQ31iJNdBUt&#10;BAQpqPXQ4zQ7JsHsbMhuk+ivdwsFj48373vzFqveVKKlxpWWFUzGEQjizOqScwWnr3T0DsJ5ZI2V&#10;ZVJwJQer5dNggYm2HR+oPfpcBAi7BBUU3teJlC4ryKAb25o4eGfbGPRBNrnUDXYBbir5GkUzabDk&#10;0FBgTR8FZZfjrwlvnO2unKT69rl5i2/DIX7/7LdWqZfnfj0H4an3j+P/9FYrmMbwtyUA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nwQ/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3" o:spid="_x0000_s1063" style="position:absolute;flip:y;visibility:visible;mso-wrap-style:square" from="3501,1008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sb78YAAADbAAAADwAAAGRycy9kb3ducmV2LnhtbESPTWvCQBCG74X+h2UKXkQ3Fik1zSpV&#10;EIQi1NSDx2l28kGzsyG71eiv7xyEHod33meeyVaDa9WZ+tB4NjCbJqCIC28brgwcv7aTV1AhIlts&#10;PZOBKwVYLR8fMkytv/CBznmslEA4pGigjrFLtQ5FTQ7D1HfEkpW+dxhl7Ctte7wI3LX6OUletMOG&#10;5UKNHW1qKn7yXycapf9oZlt726/ni9t4jKfvz503ZvQ0vL+BijTE/+V7e2cNzMVefhEA6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bG+/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4" o:spid="_x0000_s1064" style="position:absolute;visibility:visible;mso-wrap-style:square" from="3501,1080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t4xsIAAADbAAAADwAAAGRycy9kb3ducmV2LnhtbESPQWvCQBSE7wX/w/KE3urGtASNriIF&#10;pdfGFjw+ss9sNPs2ZLdJ/PddQfA4zMw3zHo72kb01PnasYL5LAFBXDpdc6Xg57h/W4DwAVlj45gU&#10;3MjDdjN5WWOu3cDf1BehEhHCPkcFJoQ2l9KXhiz6mWuJo3d2ncUQZVdJ3eEQ4baRaZJk0mLNccFg&#10;S5+GymvxZxVczHt/OsjlZTAGf9NbmpWLIlPqdTruViACjeEZfrS/tIKPOdy/xB8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t4x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rect id="Rectangle 225" o:spid="_x0000_s1065" style="position:absolute;left:2601;top:10444;width:57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line id="Line 226" o:spid="_x0000_s1066" style="position:absolute;visibility:visible;mso-wrap-style:square" from="8541,9724" to="9283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DKsIAAADbAAAADwAAAGRycy9kb3ducmV2LnhtbESPQWvCQBSE7wX/w/KE3uqmsQQbXUUE&#10;S6+NCj0+ss9sbPZtyK5J/PddQfA4zMw3zGoz2kb01PnasYL3WQKCuHS65krB8bB/W4DwAVlj45gU&#10;3MjDZj15WWGu3cA/1BehEhHCPkcFJoQ2l9KXhiz6mWuJo3d2ncUQZVdJ3eEQ4baRaZJk0mLNccFg&#10;SztD5V9xtQouZt7/fsnPy2AMntJbmpWLIlPqdTpulyACjeEZfrS/tYKPOdy/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DK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27" o:spid="_x0000_s1067" style="position:absolute;visibility:visible;mso-wrap-style:square" from="8541,10444" to="9283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zbXsIAAADbAAAADwAAAGRycy9kb3ducmV2LnhtbESPQWvCQBSE74L/YXlCb7pplGCjq5SC&#10;0mtThR4f2Wc2Nvs2ZNck/vuuIPQ4zMw3zHY/2kb01PnasYLXRQKCuHS65krB6fswX4PwAVlj45gU&#10;3MnDfjedbDHXbuAv6otQiQhhn6MCE0KbS+lLQxb9wrXE0bu4zmKIsquk7nCIcNvINEkyabHmuGCw&#10;pQ9D5W9xswquZtn/HOXbdTAGz+k9zcp1kSn1MhvfNyACjeE//Gx/agWrFTy+xB8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EzbX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rect id="Rectangle 228" o:spid="_x0000_s1068" style="position:absolute;left:9261;top:954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9L8IA&#10;AADbAAAADwAAAGRycy9kb3ducmV2LnhtbESPT4vCMBTE78J+h/AWvGm6i4pUoywLSlkv/gOvj+bZ&#10;FpuXkETtfnsjCB6HmfkNM192phU38qGxrOBrmIEgLq1uuFJwPKwGUxAhImtsLZOCfwqwXHz05phr&#10;e+cd3faxEgnCIUcFdYwulzKUNRkMQ+uIk3e23mBM0ldSe7wnuGnld5ZNpMGG00KNjn5rKi/7q1Gw&#10;coWttsFt/3ab68jxYbM+FV6p/mf3MwMRqYvv8KtdaAWjM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P0vwgAAANsAAAAPAAAAAAAAAAAAAAAAAJgCAABkcnMvZG93&#10;bnJldi54bWxQSwUGAAAAAAQABAD1AAAAhwMAAAAA&#10;" filled="f" stroked="f">
                  <v:textbox inset="1pt,0,1pt,1pt">
                    <w:txbxContent>
                      <w:p w:rsidR="00484188" w:rsidRDefault="00484188">
                        <w:pPr>
                          <w:jc w:val="center"/>
                          <w:rPr>
                            <w:i/>
                            <w:iCs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29" o:spid="_x0000_s1069" style="position:absolute;left:9261;top:1026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jWMEA&#10;AADbAAAADwAAAGRycy9kb3ducmV2LnhtbESPQYvCMBSE78L+h/AWvGm6i8hSjSILLkUvagWvj+bZ&#10;FpuXkESt/94Iwh6HmfmGmS9704kb+dBaVvA1zkAQV1a3XCs4luvRD4gQkTV2lknBgwIsFx+DOeba&#10;3nlPt0OsRYJwyFFBE6PLpQxVQwbD2Dri5J2tNxiT9LXUHu8Jbjr5nWVTabDltNCgo9+GqsvhahSs&#10;XWHrXXC7zX57nTgut3+nwis1/OxXMxCR+vgffrcLrWAyhde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6Y1jBAAAA2wAAAA8AAAAAAAAAAAAAAAAAmAIAAGRycy9kb3du&#10;cmV2LnhtbFBLBQYAAAAABAAEAPUAAACGAwAAAAA=&#10;" filled="f" stroked="f">
                  <v:textbox inset="1pt,0,1pt,1pt">
                    <w:txbxContent>
                      <w:p w:rsidR="00484188" w:rsidRDefault="00484188">
                        <w:pPr>
                          <w:jc w:val="center"/>
                          <w:rPr>
                            <w:i/>
                            <w:iCs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oval id="Oval 204" o:spid="_x0000_s1070" style="position:absolute;left:5661;top:7690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<v:rect id="Rectangle 188" o:spid="_x0000_s1071" style="position:absolute;left:5661;top:774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oval id="Oval 169" o:spid="_x0000_s1072" style="position:absolute;left:5661;top:8734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<v:rect id="Rectangle 230" o:spid="_x0000_s1073" style="position:absolute;left:5661;top:882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</w:t>
                        </w:r>
                      </w:p>
                    </w:txbxContent>
                  </v:textbox>
                </v:rect>
                <v:oval id="Oval 200" o:spid="_x0000_s1074" style="position:absolute;left:5661;top:9808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<v:oval id="Oval 201" o:spid="_x0000_s1075" style="position:absolute;left:5661;top:11223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<v:rect id="Rectangle 231" o:spid="_x0000_s1076" style="position:absolute;left:5661;top:990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232" o:spid="_x0000_s1077" style="position:absolute;left:5661;top:113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15</w:t>
                        </w:r>
                      </w:p>
                    </w:txbxContent>
                  </v:textbox>
                </v:rect>
                <v:oval id="Oval 171" o:spid="_x0000_s1078" style="position:absolute;left:8001;top:8734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v:oval id="Oval 202" o:spid="_x0000_s1079" style="position:absolute;left:8001;top:9440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oval id="Oval 203" o:spid="_x0000_s1080" style="position:absolute;left:8001;top:10147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<v:rect id="Rectangle 233" o:spid="_x0000_s1081" style="position:absolute;left:8001;top:882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hv6M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hv6MAAAADbAAAADwAAAAAAAAAAAAAAAACYAgAAZHJzL2Rvd25y&#10;ZXYueG1sUEsFBgAAAAAEAAQA9QAAAIUDAAAAAA==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95" o:spid="_x0000_s1082" style="position:absolute;left:8001;top:954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TKc8QA&#10;AADbAAAADwAAAGRycy9kb3ducmV2LnhtbESPS2vDMBCE74X8B7GBXkoip9A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0ynPEAAAA2wAAAA8AAAAAAAAAAAAAAAAAmAIAAGRycy9k&#10;b3ducmV2LnhtbFBLBQYAAAAABAAEAPUAAACJAwAAAAA=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34" o:spid="_x0000_s1083" style="position:absolute;left:8001;top:1026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pU7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uD5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qlTvwAAANsAAAAPAAAAAAAAAAAAAAAAAJgCAABkcnMvZG93bnJl&#10;di54bWxQSwUGAAAAAAQABAD1AAAAhAMAAAAA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84188" w:rsidRDefault="00484188">
      <w:pPr>
        <w:pStyle w:val="BodyTextIndent2"/>
      </w:pPr>
    </w:p>
    <w:p w:rsidR="00484188" w:rsidRDefault="00484188">
      <w:pPr>
        <w:pStyle w:val="BodyTextIndent2"/>
      </w:pPr>
    </w:p>
    <w:p w:rsidR="00484188" w:rsidRDefault="00484188">
      <w:pPr>
        <w:pStyle w:val="BodyTextIndent2"/>
      </w:pPr>
    </w:p>
    <w:p w:rsidR="00484188" w:rsidRDefault="00484188">
      <w:pPr>
        <w:pStyle w:val="BodyTextIndent2"/>
      </w:pPr>
    </w:p>
    <w:p w:rsidR="00484188" w:rsidRDefault="00484188">
      <w:pPr>
        <w:pStyle w:val="BodyTextIndent2"/>
      </w:pPr>
    </w:p>
    <w:p w:rsidR="00484188" w:rsidRDefault="00484188">
      <w:pPr>
        <w:pStyle w:val="BodyTextIndent2"/>
      </w:pPr>
    </w:p>
    <w:p w:rsidR="00484188" w:rsidRDefault="00484188">
      <w:pPr>
        <w:pStyle w:val="BodyTextIndent2"/>
      </w:pPr>
    </w:p>
    <w:p w:rsidR="00484188" w:rsidRDefault="00484188">
      <w:pPr>
        <w:pStyle w:val="BodyTextIndent2"/>
      </w:pPr>
    </w:p>
    <w:p w:rsidR="00484188" w:rsidRDefault="00484188">
      <w:pPr>
        <w:pStyle w:val="BodyTextIndent2"/>
      </w:pPr>
    </w:p>
    <w:p w:rsidR="00484188" w:rsidRDefault="00484188" w:rsidP="006B152E">
      <w:pPr>
        <w:pStyle w:val="BodyTextIndent2"/>
        <w:ind w:firstLine="0"/>
      </w:pPr>
    </w:p>
    <w:p w:rsidR="00484188" w:rsidRDefault="00484188">
      <w:pPr>
        <w:pStyle w:val="BodyTextIndent2"/>
        <w:spacing w:before="240" w:after="240"/>
      </w:pPr>
      <w:r>
        <w:t>A padronização para a saída, representando o conservante a ser aplicado, ficou definida da seguinte forma:</w:t>
      </w:r>
    </w:p>
    <w:p w:rsidR="00484188" w:rsidRDefault="00484188">
      <w:pPr>
        <w:pStyle w:val="BodyTextIndent2"/>
        <w:spacing w:befor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850"/>
        <w:gridCol w:w="851"/>
        <w:gridCol w:w="850"/>
      </w:tblGrid>
      <w:tr w:rsidR="00484188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de Conservante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1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2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vertAlign w:val="subscript"/>
                <w:lang w:val="es-ES_tradnl"/>
              </w:rPr>
            </w:pPr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3</w:t>
            </w:r>
          </w:p>
        </w:tc>
      </w:tr>
      <w:tr w:rsidR="00484188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A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84188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B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851" w:type="dxa"/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50" w:type="dxa"/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84188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C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84188" w:rsidRDefault="00484188">
            <w:pPr>
              <w:pStyle w:val="BodyTextIndent2"/>
              <w:spacing w:before="0"/>
              <w:ind w:firstLine="0"/>
              <w:jc w:val="center"/>
            </w:pPr>
            <w:r>
              <w:t>1</w:t>
            </w:r>
          </w:p>
        </w:tc>
      </w:tr>
    </w:tbl>
    <w:p w:rsidR="00484188" w:rsidRDefault="00484188" w:rsidP="006B152E">
      <w:pPr>
        <w:pStyle w:val="BodyTextIndent2"/>
        <w:spacing w:before="240"/>
        <w:ind w:firstLine="0"/>
      </w:pPr>
    </w:p>
    <w:p w:rsidR="00484188" w:rsidRDefault="00484188">
      <w:pPr>
        <w:pStyle w:val="BodyTextIndent2"/>
        <w:spacing w:before="240"/>
      </w:pPr>
      <w:r>
        <w:t>Utilizando os dados de treinamento apresentados no Anexo, execute o treinamento de uma rede perceptron multicamadas (04 entradas</w:t>
      </w:r>
      <w:r w:rsidR="00AB4DD7">
        <w:t>, 15 neurônios na camada escondida</w:t>
      </w:r>
      <w:r>
        <w:t xml:space="preserve"> e 03 saídas) que possa classificar, em função apenas dos valores medidos de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 xml:space="preserve"> e </w:t>
      </w:r>
      <w:r>
        <w:rPr>
          <w:i/>
          <w:iCs/>
        </w:rPr>
        <w:t>x</w:t>
      </w:r>
      <w:r>
        <w:rPr>
          <w:vertAlign w:val="subscript"/>
        </w:rPr>
        <w:t xml:space="preserve">4 </w:t>
      </w:r>
      <w:r>
        <w:t xml:space="preserve">(já normalizados), qual o tipo de conservante que </w:t>
      </w:r>
      <w:r w:rsidR="009B6B3D">
        <w:t xml:space="preserve">deverá </w:t>
      </w:r>
      <w:r>
        <w:t>ser aplicado em determinada bebida. Para tanto, faça as seguintes atividades:</w:t>
      </w:r>
    </w:p>
    <w:p w:rsidR="00484188" w:rsidRDefault="00484188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</w:t>
      </w:r>
      <w:r w:rsidR="00E777DD">
        <w:rPr>
          <w:rFonts w:ascii="Times New Roman" w:hAnsi="Times New Roman"/>
          <w:color w:val="000000"/>
        </w:rPr>
        <w:t xml:space="preserve">cinco </w:t>
      </w:r>
      <w:r>
        <w:rPr>
          <w:rFonts w:ascii="Times New Roman" w:hAnsi="Times New Roman"/>
          <w:color w:val="000000"/>
        </w:rPr>
        <w:t>treinamento</w:t>
      </w:r>
      <w:r w:rsidR="00E777DD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da rede </w:t>
      </w:r>
      <w:r w:rsidR="00AB4DD7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</w:t>
      </w:r>
      <w:r w:rsidR="00E56096">
        <w:rPr>
          <w:rFonts w:ascii="Times New Roman" w:hAnsi="Times New Roman"/>
          <w:color w:val="000000"/>
        </w:rPr>
        <w:t xml:space="preserve"> multicamadas</w:t>
      </w:r>
      <w:r>
        <w:rPr>
          <w:rFonts w:ascii="Times New Roman" w:hAnsi="Times New Roman"/>
          <w:color w:val="000000"/>
        </w:rPr>
        <w:t xml:space="preserve"> </w:t>
      </w:r>
      <w:r w:rsidR="00E777DD">
        <w:rPr>
          <w:rFonts w:ascii="Times New Roman" w:hAnsi="Times New Roman"/>
          <w:color w:val="000000"/>
        </w:rPr>
        <w:t xml:space="preserve">ilustrada na Figura 1, </w:t>
      </w:r>
      <w:r w:rsidR="009B6B3D">
        <w:rPr>
          <w:rFonts w:ascii="Times New Roman" w:hAnsi="Times New Roman"/>
          <w:color w:val="000000"/>
        </w:rPr>
        <w:t xml:space="preserve">por meio </w:t>
      </w:r>
      <w:r>
        <w:rPr>
          <w:rFonts w:ascii="Times New Roman" w:hAnsi="Times New Roman"/>
          <w:color w:val="000000"/>
        </w:rPr>
        <w:t xml:space="preserve">do algoritmo de aprendizagem </w:t>
      </w:r>
      <w:r>
        <w:rPr>
          <w:rFonts w:ascii="Times New Roman" w:hAnsi="Times New Roman"/>
          <w:b/>
          <w:bCs/>
          <w:i/>
          <w:iCs/>
          <w:color w:val="000000"/>
        </w:rPr>
        <w:t>backpropagation</w:t>
      </w:r>
      <w:r>
        <w:rPr>
          <w:rFonts w:ascii="Times New Roman" w:hAnsi="Times New Roman"/>
          <w:color w:val="000000"/>
        </w:rPr>
        <w:t>, inicializando</w:t>
      </w:r>
      <w:r w:rsidR="009B6B3D">
        <w:rPr>
          <w:rFonts w:ascii="Times New Roman" w:hAnsi="Times New Roman"/>
          <w:color w:val="000000"/>
        </w:rPr>
        <w:t>-se todas</w:t>
      </w:r>
      <w:r>
        <w:rPr>
          <w:rFonts w:ascii="Times New Roman" w:hAnsi="Times New Roman"/>
          <w:color w:val="000000"/>
        </w:rPr>
        <w:t xml:space="preserve"> as matrizes de pesos com valores aleatórios entre 0 e 1. Utilize a função de ativação logística para todos os neurônios, taxa de aprendizado </w:t>
      </w:r>
      <w:r>
        <w:rPr>
          <w:rFonts w:ascii="Times New Roman" w:hAnsi="Times New Roman"/>
          <w:color w:val="000000"/>
        </w:rPr>
        <w:sym w:font="Symbol" w:char="F068"/>
      </w:r>
      <w:r>
        <w:rPr>
          <w:rFonts w:ascii="Times New Roman" w:hAnsi="Times New Roman"/>
          <w:color w:val="000000"/>
        </w:rPr>
        <w:t xml:space="preserve"> = 0.1 e precisão </w:t>
      </w:r>
      <w:r>
        <w:rPr>
          <w:rFonts w:ascii="Times New Roman" w:hAnsi="Times New Roman"/>
          <w:color w:val="000000"/>
        </w:rPr>
        <w:sym w:font="Symbol" w:char="F065"/>
      </w:r>
      <w:r>
        <w:rPr>
          <w:rFonts w:ascii="Times New Roman" w:hAnsi="Times New Roman"/>
          <w:color w:val="000000"/>
        </w:rPr>
        <w:t xml:space="preserve"> = 10</w:t>
      </w:r>
      <w:r>
        <w:rPr>
          <w:rFonts w:ascii="Times New Roman" w:hAnsi="Times New Roman"/>
          <w:color w:val="000000"/>
          <w:vertAlign w:val="superscript"/>
        </w:rPr>
        <w:t>-6</w:t>
      </w:r>
      <w:r>
        <w:rPr>
          <w:rFonts w:ascii="Times New Roman" w:hAnsi="Times New Roman"/>
          <w:color w:val="000000"/>
        </w:rPr>
        <w:t>.</w:t>
      </w:r>
      <w:r w:rsidR="00E777DD" w:rsidRPr="00E777DD">
        <w:rPr>
          <w:rFonts w:ascii="Times New Roman" w:hAnsi="Times New Roman"/>
          <w:color w:val="000000"/>
        </w:rPr>
        <w:t xml:space="preserve"> </w:t>
      </w:r>
      <w:r w:rsidR="00E777DD">
        <w:rPr>
          <w:rFonts w:ascii="Times New Roman" w:hAnsi="Times New Roman"/>
          <w:color w:val="000000"/>
        </w:rPr>
        <w:t>Meça também o tempo de processamento envolvido com cada um desses treinamentos.</w:t>
      </w:r>
    </w:p>
    <w:p w:rsidR="00484188" w:rsidRDefault="00484188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Dado que o problema se configura como um típico processo de classificação de padrões, implemente a rotina que faz o pós-processamento das saídas fornecidas pela rede (números reais) para números inteiros. Utilize o critério do arredondamento simétrico</w:t>
      </w:r>
      <w:r w:rsidR="00AB4DD7">
        <w:rPr>
          <w:rFonts w:ascii="Times New Roman" w:hAnsi="Times New Roman"/>
          <w:color w:val="000000"/>
        </w:rPr>
        <w:t>, isto é</w:t>
      </w:r>
      <w:r>
        <w:rPr>
          <w:rFonts w:ascii="Times New Roman" w:hAnsi="Times New Roman"/>
          <w:color w:val="000000"/>
        </w:rPr>
        <w:t>:</w:t>
      </w:r>
    </w:p>
    <w:p w:rsidR="00484188" w:rsidRDefault="00484188" w:rsidP="00CD7C58">
      <w:pPr>
        <w:spacing w:before="120"/>
        <w:ind w:left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position w:val="-28"/>
        </w:rPr>
        <w:object w:dxaOrig="1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35pt;height:41.15pt" o:ole="">
            <v:imagedata r:id="rId7" o:title=""/>
          </v:shape>
          <o:OLEObject Type="Embed" ProgID="Equation.3" ShapeID="_x0000_i1025" DrawAspect="Content" ObjectID="_1588457936" r:id="rId8"/>
        </w:object>
      </w:r>
      <w:r w:rsidR="00AB4DD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, utilizado apenas no pós-processamento do conjunto de teste. </w:t>
      </w:r>
    </w:p>
    <w:p w:rsidR="00810CBD" w:rsidRDefault="00AB4DD7" w:rsidP="00810CBD">
      <w:pPr>
        <w:numPr>
          <w:ilvl w:val="0"/>
          <w:numId w:val="3"/>
        </w:numPr>
        <w:tabs>
          <w:tab w:val="clear" w:pos="720"/>
          <w:tab w:val="num" w:pos="426"/>
        </w:tabs>
        <w:spacing w:before="120" w:after="24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Para cada um dos cinco treinamentos, f</w:t>
      </w:r>
      <w:r w:rsidR="00E777DD">
        <w:rPr>
          <w:rFonts w:ascii="Times New Roman" w:hAnsi="Times New Roman"/>
          <w:color w:val="000000"/>
        </w:rPr>
        <w:t xml:space="preserve">aça </w:t>
      </w:r>
      <w:r w:rsidR="00E56096">
        <w:rPr>
          <w:rFonts w:ascii="Times New Roman" w:hAnsi="Times New Roman"/>
          <w:color w:val="000000"/>
        </w:rPr>
        <w:t xml:space="preserve">então </w:t>
      </w:r>
      <w:r w:rsidR="00E777DD">
        <w:rPr>
          <w:rFonts w:ascii="Times New Roman" w:hAnsi="Times New Roman"/>
          <w:color w:val="000000"/>
        </w:rPr>
        <w:t xml:space="preserve">a validação </w:t>
      </w:r>
      <w:r w:rsidR="00484188">
        <w:rPr>
          <w:rFonts w:ascii="Times New Roman" w:hAnsi="Times New Roman"/>
          <w:color w:val="000000"/>
        </w:rPr>
        <w:t>aplicando o conjunto de teste fornecido na tabela abaixo. Forneça a taxa de acerto (%) entre os valores desejados e os valores fornecidos pela rede (após o pós-processamento) em relação a tod</w:t>
      </w:r>
      <w:r w:rsidR="00CD7C58">
        <w:rPr>
          <w:rFonts w:ascii="Times New Roman" w:hAnsi="Times New Roman"/>
          <w:color w:val="000000"/>
        </w:rPr>
        <w:t>a</w:t>
      </w:r>
      <w:r w:rsidR="00484188">
        <w:rPr>
          <w:rFonts w:ascii="Times New Roman" w:hAnsi="Times New Roman"/>
          <w:color w:val="000000"/>
        </w:rPr>
        <w:t xml:space="preserve">s </w:t>
      </w:r>
      <w:r w:rsidR="00CD7C58">
        <w:rPr>
          <w:rFonts w:ascii="Times New Roman" w:hAnsi="Times New Roman"/>
          <w:color w:val="000000"/>
        </w:rPr>
        <w:t>a</w:t>
      </w:r>
      <w:r w:rsidR="00484188">
        <w:rPr>
          <w:rFonts w:ascii="Times New Roman" w:hAnsi="Times New Roman"/>
          <w:color w:val="000000"/>
        </w:rPr>
        <w:t xml:space="preserve">s </w:t>
      </w:r>
      <w:r w:rsidR="00CD7C58">
        <w:rPr>
          <w:rFonts w:ascii="Times New Roman" w:hAnsi="Times New Roman"/>
          <w:color w:val="000000"/>
        </w:rPr>
        <w:t xml:space="preserve">amostras </w:t>
      </w:r>
      <w:r w:rsidR="00484188">
        <w:rPr>
          <w:rFonts w:ascii="Times New Roman" w:hAnsi="Times New Roman"/>
          <w:color w:val="000000"/>
        </w:rPr>
        <w:t>de teste.</w:t>
      </w:r>
    </w:p>
    <w:p w:rsidR="00810CBD" w:rsidRPr="006E0CF4" w:rsidRDefault="00810CBD" w:rsidP="00810CBD">
      <w:pPr>
        <w:spacing w:before="120" w:after="240"/>
        <w:ind w:left="426"/>
        <w:jc w:val="both"/>
        <w:rPr>
          <w:rFonts w:ascii="Times New Roman" w:hAnsi="Times New Roman"/>
          <w:b/>
          <w:color w:val="000000"/>
        </w:rPr>
      </w:pPr>
    </w:p>
    <w:p w:rsidR="00810CBD" w:rsidRPr="006E0CF4" w:rsidRDefault="00810CBD" w:rsidP="00810CBD">
      <w:pPr>
        <w:spacing w:before="120" w:after="240"/>
        <w:ind w:left="426"/>
        <w:jc w:val="both"/>
        <w:rPr>
          <w:rFonts w:ascii="Times New Roman" w:hAnsi="Times New Roman"/>
          <w:b/>
          <w:color w:val="000000"/>
        </w:rPr>
      </w:pPr>
      <w:r w:rsidRPr="006E0CF4">
        <w:rPr>
          <w:rFonts w:ascii="Times New Roman" w:hAnsi="Times New Roman"/>
          <w:b/>
          <w:color w:val="000000"/>
        </w:rPr>
        <w:t>Nas páginas seguintes, estão a saída de um programa Python que usa treinou e avaliou as cinco redes. A primeira coluna diz respeito ao número da amostra, a segunda dá a resposta esperada, a terceira, a resposta recebida pós-processada seguida pela quarta coluna que contem as saídas sem pós-processamento. Ao fim de cada tabela, há a taxa de acertos da rede correspondente.</w:t>
      </w:r>
    </w:p>
    <w:p w:rsidR="00810CBD" w:rsidRDefault="00810CBD" w:rsidP="00810CBD">
      <w:pPr>
        <w:spacing w:before="120" w:after="240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  <w:bookmarkStart w:id="0" w:name="_GoBack"/>
      <w:bookmarkEnd w:id="0"/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Times New Roman" w:hAnsi="Times New Roman"/>
          <w:color w:val="000000"/>
        </w:rPr>
      </w:pPr>
    </w:p>
    <w:p w:rsid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6"/>
        </w:rPr>
        <w:sectPr w:rsidR="00810CBD" w:rsidSect="00810CBD">
          <w:headerReference w:type="default" r:id="rId9"/>
          <w:footerReference w:type="even" r:id="rId10"/>
          <w:footerReference w:type="default" r:id="rId11"/>
          <w:pgSz w:w="16840" w:h="11907" w:orient="landscape" w:code="9"/>
          <w:pgMar w:top="1134" w:right="1418" w:bottom="1134" w:left="851" w:header="680" w:footer="680" w:gutter="0"/>
          <w:cols w:space="720"/>
          <w:docGrid w:linePitch="326"/>
        </w:sectPr>
      </w:pP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lastRenderedPageBreak/>
        <w:t>_________ NET  0 _________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       :  [0, 0, 1] [0, 0, 1] ['0.00', '0.01',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2       :  [0, 0, 1] [0, 0, 1] ['0.00', '0.01',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3       :  [0, 1, 0] [0, 1, 0] ['0.01', '0.91',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4       :  [0, 0, 1] [0, 0, 1] ['0.00', '0.02',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5       :  [1, 0, 0] [1, 0, 0] ['0.99',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6 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7       :  [0, 1, 0] [0, 1, 0] ['0.00', '0.95', '0.03']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8       :  [1, 0, 0] [1, 0, 0] ['0.99',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9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10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11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12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13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14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15      :  [1, 0, 0] [1, 0, 0] ['0.94', '0.05',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16      :  [0, 0, 1] [0, 1, 0] ['0.00', '0.74', '0.15']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17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0.944444444444444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lastRenderedPageBreak/>
        <w:t>_________ NET  1 _________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       :  [0, 0, 1] [0, 0, 1] ['0.00', '0.02',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2       :  [0, 0, 1] [0, 0, 1] ['0.00', '0.01',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3       :  [0, 1, 0] [0, 1, 0] ['0.02', '0.91',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4       :  [0, 0, 1] [0, 0, 1] ['0.00', '0.02',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5       :  [1, 0, 0] [1, 0, 0] ['0.99',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6 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7       :  [0, 1, 0] [0, 1, 0] ['0.00', '0.95', '0.05']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8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9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10      :  [0, 1, 0] [0, 1, 0] ['0.00', '0.99', '0.01']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11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12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13      :  [0, 0, 1] [0, 0, 1] ['0.00', '0.01',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14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15      :  [1, 0, 0] [1, 0, 0] ['0.96', '0.05',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16      :  [0, 0, 1] [0, 1, 0] ['0.00', '0.86', '0.05']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17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0.9444444444444448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lastRenderedPageBreak/>
        <w:t>_________ NET  2 _________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       :  [0, 0, 1] [0, 0, 1] ['0.00', '0.02',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2       :  [0, 0, 1] [0, 0, 1] ['0.00', '0.01',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3       :  [0, 1, 0] [0, 1, 0] ['0.02', '0.92',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4       :  [0, 0, 1] [0, 0, 1] ['0.00', '0.02', '0.98']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5       :  [1, 0, 0] [1, 0, 0] ['0.98',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6 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7       :  [0, 1, 0] [0, 1, 0] ['0.00', '0.93', '0.05']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8       :  [1, 0, 0] [1, 0, 0] ['0.99',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9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10      :  [0, 1, 0] [0, 1, 0] ['0.00', '0.99', '0.01']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11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12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13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14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15      :  [1, 0, 0] [1, 0, 0] ['0.94', '0.04',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16      :  [0, 0, 1] [0, 1, 0] ['0.00', '0.81', '0.06']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17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0.9444444444444448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lastRenderedPageBreak/>
        <w:t>_________ NET  3 _________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       :  [0, 0, 1] [0, 0, 1] ['0.00', '0.02', '0.98']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2       :  [0, 0, 1] [0, 0, 1] ['0.00', '0.01',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3       :  [0, 1, 0] [0, 1, 0] ['0.04', '0.98',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4       :  [0, 0, 1] [0, 0, 1] ['0.00', '0.03', '0.98']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5       :  [1, 0, 0] [1, 0, 0] ['0.99',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6 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7       :  [0, 1, 0] [0, 1, 0] ['0.00', '0.95', '0.04']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8       :  [1, 0, 0] [1, 0, 0] ['0.99',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9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10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11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12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13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14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15      :  [1, 0, 0] [1, 0, 0] ['0.96', '0.01',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16      :  [0, 0, 1] [0, 1, 0] ['0.00', '0.86', '0.08']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17      :  [0, 1, 0] [0, 1, 0] ['0.00', '1.00',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0.9444444444444448</w:t>
      </w:r>
    </w:p>
    <w:p w:rsidR="00493ABA" w:rsidRDefault="00493ABA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  <w:sectPr w:rsidR="00493ABA" w:rsidSect="00810CBD">
          <w:type w:val="continuous"/>
          <w:pgSz w:w="16840" w:h="11907" w:orient="landscape" w:code="9"/>
          <w:pgMar w:top="1134" w:right="1418" w:bottom="1134" w:left="851" w:header="680" w:footer="680" w:gutter="0"/>
          <w:cols w:num="2" w:space="720"/>
          <w:docGrid w:linePitch="326"/>
        </w:sectPr>
      </w:pP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lastRenderedPageBreak/>
        <w:t>_________ NET  4 _________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       :  [0, 0, 1] [0, 0, 1] ['0.00', '0.02',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2       :  [0, 0, 1] [0, 0, 1] ['0.00', '0.01', '0.99']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3       :  [0, 1, 0] [0, 1, 0] ['0.02', '0.97',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4       :  [0, 0, 1] [0, 0, 1] ['0.00', '0.01', '0.98']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5       :  [1, 0, 0] [1, 0, 0] ['0.99', '0.01',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6       :  [0, 1, 0] [0, 1, 0] ['0.00', '0.99',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7       :  [0, 1, 0] [0, 1, 0] ['0.00', '0.93', '0.05']</w:t>
      </w:r>
    </w:p>
    <w:p w:rsidR="00493ABA" w:rsidRDefault="00810CBD" w:rsidP="00493ABA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8       :  [1, 0, 0] [1</w:t>
      </w:r>
      <w:r w:rsidR="00493ABA">
        <w:rPr>
          <w:rFonts w:ascii="Consolas" w:hAnsi="Consolas"/>
          <w:color w:val="000000"/>
          <w:sz w:val="14"/>
        </w:rPr>
        <w:t>, 0, 0] ['0.99', '0.01', '0.00'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9 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10      :  [0, 1, 0] [0, 1, 0] ['0.00', '1.00',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11      :  [1, 0, 0] [1, 0, 0] ['1.00', '0.00',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12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13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14      :  [0, 0, 1] [0, 0, 1] ['0.00', '0.00', '1.00']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15      :  [1, 0, 0] [1, 0, 0] ['0.97', '0.02', '0.00']</w:t>
      </w:r>
    </w:p>
    <w:p w:rsidR="00810CBD" w:rsidRPr="00810CBD" w:rsidRDefault="00810CBD" w:rsidP="00810CBD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16      :  [0, 0, 1] [0, 1, 0] ['0.00', '0.90', '0.10']</w:t>
      </w:r>
    </w:p>
    <w:p w:rsidR="00810CBD" w:rsidRDefault="00810CBD" w:rsidP="00493ABA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17      :  [0, 1, 0] [0</w:t>
      </w:r>
      <w:r w:rsidR="00493ABA">
        <w:rPr>
          <w:rFonts w:ascii="Consolas" w:hAnsi="Consolas"/>
          <w:color w:val="000000"/>
          <w:sz w:val="14"/>
        </w:rPr>
        <w:t>, 1, 0] ['0.00', '0.99', '0.</w:t>
      </w:r>
    </w:p>
    <w:p w:rsidR="00493ABA" w:rsidRPr="00810CBD" w:rsidRDefault="00493ABA" w:rsidP="00493ABA">
      <w:pPr>
        <w:spacing w:before="120" w:after="240"/>
        <w:ind w:left="426"/>
        <w:jc w:val="both"/>
        <w:rPr>
          <w:rFonts w:ascii="Consolas" w:hAnsi="Consolas"/>
          <w:color w:val="000000"/>
          <w:sz w:val="14"/>
        </w:rPr>
      </w:pPr>
      <w:r w:rsidRPr="00810CBD">
        <w:rPr>
          <w:rFonts w:ascii="Consolas" w:hAnsi="Consolas"/>
          <w:color w:val="000000"/>
          <w:sz w:val="14"/>
        </w:rPr>
        <w:t>0.9444444444444448</w:t>
      </w:r>
    </w:p>
    <w:p w:rsidR="00493ABA" w:rsidRPr="00810CBD" w:rsidRDefault="00493ABA" w:rsidP="00493ABA">
      <w:pPr>
        <w:spacing w:before="120" w:after="240"/>
        <w:jc w:val="both"/>
        <w:rPr>
          <w:rFonts w:ascii="Consolas" w:hAnsi="Consolas"/>
          <w:color w:val="000000"/>
          <w:sz w:val="14"/>
        </w:rPr>
        <w:sectPr w:rsidR="00493ABA" w:rsidRPr="00810CBD" w:rsidSect="00493ABA">
          <w:type w:val="continuous"/>
          <w:pgSz w:w="16840" w:h="11907" w:orient="landscape" w:code="9"/>
          <w:pgMar w:top="1134" w:right="1418" w:bottom="1134" w:left="851" w:header="680" w:footer="680" w:gutter="0"/>
          <w:cols w:space="720"/>
          <w:docGrid w:linePitch="326"/>
        </w:sectPr>
      </w:pPr>
    </w:p>
    <w:p w:rsidR="00493ABA" w:rsidRDefault="00493ABA" w:rsidP="00493ABA">
      <w:pPr>
        <w:spacing w:before="120" w:after="240"/>
        <w:jc w:val="both"/>
        <w:rPr>
          <w:rFonts w:ascii="Consolas" w:hAnsi="Consolas"/>
          <w:color w:val="000000"/>
          <w:sz w:val="14"/>
        </w:rPr>
      </w:pPr>
    </w:p>
    <w:p w:rsidR="001E414B" w:rsidRPr="001E414B" w:rsidRDefault="00AB4DD7" w:rsidP="001E414B">
      <w:pPr>
        <w:numPr>
          <w:ilvl w:val="0"/>
          <w:numId w:val="3"/>
        </w:numPr>
        <w:tabs>
          <w:tab w:val="clear" w:pos="720"/>
          <w:tab w:val="num" w:pos="426"/>
        </w:tabs>
        <w:spacing w:before="36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Explique qual foio motivo de se realizar cinco treinamentos para uma mesma </w:t>
      </w:r>
      <w:r w:rsidR="00CD7C58">
        <w:rPr>
          <w:rFonts w:ascii="Times New Roman" w:hAnsi="Times New Roman"/>
          <w:color w:val="000000"/>
        </w:rPr>
        <w:t xml:space="preserve">configuração </w:t>
      </w:r>
      <w:r>
        <w:rPr>
          <w:rFonts w:ascii="Times New Roman" w:hAnsi="Times New Roman"/>
          <w:color w:val="000000"/>
        </w:rPr>
        <w:t>topol</w:t>
      </w:r>
      <w:r w:rsidR="00CD7C58">
        <w:rPr>
          <w:rFonts w:ascii="Times New Roman" w:hAnsi="Times New Roman"/>
          <w:color w:val="000000"/>
        </w:rPr>
        <w:t xml:space="preserve">ógica de </w:t>
      </w:r>
      <w:r>
        <w:rPr>
          <w:rFonts w:ascii="Times New Roman" w:hAnsi="Times New Roman"/>
          <w:color w:val="000000"/>
        </w:rPr>
        <w:t xml:space="preserve">rede </w:t>
      </w:r>
      <w:r w:rsidR="00CD7C58">
        <w:rPr>
          <w:rFonts w:ascii="Times New Roman" w:hAnsi="Times New Roman"/>
          <w:color w:val="000000"/>
        </w:rPr>
        <w:t>perceptron</w:t>
      </w:r>
      <w:r w:rsidR="00E56096">
        <w:rPr>
          <w:rFonts w:ascii="Times New Roman" w:hAnsi="Times New Roman"/>
          <w:color w:val="000000"/>
        </w:rPr>
        <w:t xml:space="preserve"> multicamadas</w:t>
      </w:r>
      <w:r>
        <w:rPr>
          <w:rFonts w:ascii="Times New Roman" w:hAnsi="Times New Roman"/>
          <w:color w:val="000000"/>
        </w:rPr>
        <w:t>.</w:t>
      </w:r>
      <w:r w:rsidR="00E352FB">
        <w:rPr>
          <w:rFonts w:ascii="Times New Roman" w:hAnsi="Times New Roman"/>
          <w:color w:val="000000"/>
        </w:rPr>
        <w:t xml:space="preserve"> </w:t>
      </w:r>
      <w:r w:rsidR="001E414B">
        <w:rPr>
          <w:rFonts w:ascii="Times New Roman" w:hAnsi="Times New Roman"/>
          <w:color w:val="000000"/>
        </w:rPr>
        <w:br/>
      </w:r>
      <w:r w:rsidR="001E414B">
        <w:rPr>
          <w:rFonts w:ascii="Times New Roman" w:hAnsi="Times New Roman"/>
          <w:b/>
          <w:color w:val="000000"/>
        </w:rPr>
        <w:t xml:space="preserve"> Pois cada rede se inicializa a uma posição aleatória no espaço de busca. O método de descida gradiente usado no back-propagation pode resultar em uma rede estabilizando num mínimo local do espaço de busca, por isso o fato de inicializar cada rede em locais aleatórios é importante.</w:t>
      </w:r>
    </w:p>
    <w:p w:rsidR="00AB4DD7" w:rsidRDefault="00AB4DD7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o</w:t>
      </w:r>
      <w:r w:rsidR="00E56096">
        <w:rPr>
          <w:rFonts w:ascii="Times New Roman" w:hAnsi="Times New Roman"/>
          <w:color w:val="000000"/>
        </w:rPr>
        <w:t xml:space="preserve"> melhor dos cinco </w:t>
      </w:r>
      <w:r>
        <w:rPr>
          <w:rFonts w:ascii="Times New Roman" w:hAnsi="Times New Roman"/>
          <w:color w:val="000000"/>
        </w:rPr>
        <w:t xml:space="preserve">treinamentos realizados acima, trace o respectivo gráfico dos valores de erro quadrático médio (EQM) em função de cada época de treinamento. </w:t>
      </w:r>
    </w:p>
    <w:p w:rsidR="00493ABA" w:rsidRDefault="00493ABA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  <w:sectPr w:rsidR="00493ABA" w:rsidSect="00493ABA">
          <w:type w:val="continuous"/>
          <w:pgSz w:w="16840" w:h="11907" w:orient="landscape" w:code="9"/>
          <w:pgMar w:top="1134" w:right="1418" w:bottom="1134" w:left="851" w:header="680" w:footer="680" w:gutter="0"/>
          <w:cols w:space="720"/>
          <w:docGrid w:linePitch="326"/>
        </w:sectPr>
      </w:pPr>
    </w:p>
    <w:p w:rsidR="00493ABA" w:rsidRDefault="00493ABA" w:rsidP="00493ABA">
      <w:pPr>
        <w:spacing w:before="180"/>
        <w:ind w:left="426"/>
        <w:jc w:val="center"/>
        <w:rPr>
          <w:rFonts w:ascii="Times New Roman" w:hAnsi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718CDE6A" wp14:editId="443D6FD6">
            <wp:extent cx="4890614" cy="3201129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88" w:rsidRDefault="00484188">
      <w:pPr>
        <w:rPr>
          <w:lang w:val="es-ES_tradnl"/>
        </w:rPr>
      </w:pPr>
    </w:p>
    <w:sectPr w:rsidR="00484188" w:rsidSect="00810CBD">
      <w:type w:val="continuous"/>
      <w:pgSz w:w="16840" w:h="11907" w:orient="landscape" w:code="9"/>
      <w:pgMar w:top="1134" w:right="1418" w:bottom="1134" w:left="851" w:header="68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C91" w:rsidRDefault="00835C91">
      <w:r>
        <w:separator/>
      </w:r>
    </w:p>
  </w:endnote>
  <w:endnote w:type="continuationSeparator" w:id="0">
    <w:p w:rsidR="00835C91" w:rsidRDefault="0083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88" w:rsidRDefault="00484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484188" w:rsidRDefault="004841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ABA" w:rsidRDefault="00484188" w:rsidP="00493ABA">
    <w:pPr>
      <w:pStyle w:val="Footer"/>
      <w:jc w:val="center"/>
      <w:rPr>
        <w:sz w:val="20"/>
      </w:rPr>
    </w:pPr>
    <w:r>
      <w:rPr>
        <w:sz w:val="20"/>
      </w:rPr>
      <w:t xml:space="preserve">Página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E0CF4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 w:rsidR="00493ABA">
      <w:rPr>
        <w:rStyle w:val="PageNumber"/>
        <w:sz w:val="20"/>
      </w:rPr>
      <w:t xml:space="preserve"> de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C91" w:rsidRDefault="00835C91">
      <w:r>
        <w:separator/>
      </w:r>
    </w:p>
  </w:footnote>
  <w:footnote w:type="continuationSeparator" w:id="0">
    <w:p w:rsidR="00835C91" w:rsidRDefault="00835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88" w:rsidRDefault="00143F4B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77E385" wp14:editId="626016C4">
          <wp:simplePos x="0" y="0"/>
          <wp:positionH relativeFrom="column">
            <wp:posOffset>4766310</wp:posOffset>
          </wp:positionH>
          <wp:positionV relativeFrom="paragraph">
            <wp:posOffset>0</wp:posOffset>
          </wp:positionV>
          <wp:extent cx="1286510" cy="519430"/>
          <wp:effectExtent l="0" t="0" r="8890" b="0"/>
          <wp:wrapTopAndBottom/>
          <wp:docPr id="3" name="Imagem 3" descr="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s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0" r="4788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20"/>
      </w:rPr>
      <w:drawing>
        <wp:anchor distT="0" distB="0" distL="114300" distR="114300" simplePos="0" relativeHeight="251657216" behindDoc="0" locked="0" layoutInCell="1" allowOverlap="1" wp14:anchorId="1B5658EA" wp14:editId="5A9DB83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0845" cy="569595"/>
          <wp:effectExtent l="0" t="0" r="8255" b="1905"/>
          <wp:wrapThrough wrapText="bothSides">
            <wp:wrapPolygon edited="0">
              <wp:start x="0" y="0"/>
              <wp:lineTo x="0" y="20950"/>
              <wp:lineTo x="21032" y="20950"/>
              <wp:lineTo x="21032" y="0"/>
              <wp:lineTo x="0" y="0"/>
            </wp:wrapPolygon>
          </wp:wrapThrough>
          <wp:docPr id="1" name="Imagem 1" descr="mine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er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84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188">
      <w:rPr>
        <w:rFonts w:cs="Arial"/>
      </w:rPr>
      <w:t xml:space="preserve">Universidade de São Paulo </w:t>
    </w:r>
  </w:p>
  <w:p w:rsidR="00484188" w:rsidRDefault="00484188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484188" w:rsidRDefault="00484188">
    <w:pPr>
      <w:pStyle w:val="Header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755AFD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484188" w:rsidRDefault="00484188">
    <w:pPr>
      <w:pStyle w:val="Header"/>
      <w:pBdr>
        <w:bottom w:val="single" w:sz="4" w:space="1" w:color="auto"/>
      </w:pBdr>
      <w:tabs>
        <w:tab w:val="clear" w:pos="4419"/>
        <w:tab w:val="clear" w:pos="8838"/>
      </w:tabs>
    </w:pPr>
  </w:p>
  <w:p w:rsidR="00484188" w:rsidRDefault="00484188">
    <w:pPr>
      <w:pStyle w:val="Header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D8"/>
    <w:rsid w:val="000734CC"/>
    <w:rsid w:val="000E0FC5"/>
    <w:rsid w:val="00115721"/>
    <w:rsid w:val="00143F4B"/>
    <w:rsid w:val="001E2553"/>
    <w:rsid w:val="001E414B"/>
    <w:rsid w:val="00271253"/>
    <w:rsid w:val="00287AEC"/>
    <w:rsid w:val="00303ABE"/>
    <w:rsid w:val="00484188"/>
    <w:rsid w:val="004912BA"/>
    <w:rsid w:val="00493ABA"/>
    <w:rsid w:val="00556541"/>
    <w:rsid w:val="005C1C28"/>
    <w:rsid w:val="00664A52"/>
    <w:rsid w:val="006B152E"/>
    <w:rsid w:val="006E0CF4"/>
    <w:rsid w:val="00755AFD"/>
    <w:rsid w:val="007B4533"/>
    <w:rsid w:val="00810CBD"/>
    <w:rsid w:val="00835C91"/>
    <w:rsid w:val="008875D8"/>
    <w:rsid w:val="00981DAD"/>
    <w:rsid w:val="009B063E"/>
    <w:rsid w:val="009B6B3D"/>
    <w:rsid w:val="009D4497"/>
    <w:rsid w:val="00A11154"/>
    <w:rsid w:val="00A51D16"/>
    <w:rsid w:val="00A75BAC"/>
    <w:rsid w:val="00AB4DD7"/>
    <w:rsid w:val="00B942C5"/>
    <w:rsid w:val="00BB13D5"/>
    <w:rsid w:val="00BF33D8"/>
    <w:rsid w:val="00C34A81"/>
    <w:rsid w:val="00CD7C58"/>
    <w:rsid w:val="00D87754"/>
    <w:rsid w:val="00E352FB"/>
    <w:rsid w:val="00E56096"/>
    <w:rsid w:val="00E777DD"/>
    <w:rsid w:val="00EA3FCE"/>
    <w:rsid w:val="00EB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2751627-9901-480A-8C44-3DA18CB4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BodyText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BodyText2">
    <w:name w:val="Body Text 2"/>
    <w:basedOn w:val="Normal"/>
    <w:rPr>
      <w:sz w:val="16"/>
    </w:rPr>
  </w:style>
  <w:style w:type="paragraph" w:styleId="BodyTextIndent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itle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170</TotalTime>
  <Pages>7</Pages>
  <Words>1383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Luiz Votto</cp:lastModifiedBy>
  <cp:revision>5</cp:revision>
  <cp:lastPrinted>2014-05-01T00:28:00Z</cp:lastPrinted>
  <dcterms:created xsi:type="dcterms:W3CDTF">2018-05-22T01:42:00Z</dcterms:created>
  <dcterms:modified xsi:type="dcterms:W3CDTF">2018-05-22T04:32:00Z</dcterms:modified>
</cp:coreProperties>
</file>